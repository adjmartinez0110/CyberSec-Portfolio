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Toc321147011" w:displacedByCustomXml="next"/>
    <w:bookmarkStart w:id="1" w:name="_Toc318189312" w:displacedByCustomXml="next"/>
    <w:bookmarkStart w:id="2" w:name="_Toc318188327" w:displacedByCustomXml="next"/>
    <w:bookmarkStart w:id="3" w:name="_Toc318188227" w:displacedByCustomXml="next"/>
    <w:bookmarkStart w:id="4" w:name="_Toc321147149" w:displacedByCustomXml="next"/>
    <w:sdt>
      <w:sdtPr>
        <w:id w:val="622262570"/>
        <w:docPartObj>
          <w:docPartGallery w:val="Cover Pages"/>
          <w:docPartUnique/>
        </w:docPartObj>
      </w:sdtPr>
      <w:sdtEndPr/>
      <w:sdtContent>
        <w:p w14:paraId="6AA87DA6" w14:textId="2DB4F797" w:rsidR="008D4E42" w:rsidRDefault="008D4E42">
          <w:r>
            <w:rPr>
              <w:noProof/>
            </w:rPr>
            <mc:AlternateContent>
              <mc:Choice Requires="wps">
                <w:drawing>
                  <wp:anchor distT="0" distB="0" distL="114300" distR="114300" simplePos="0" relativeHeight="251678720" behindDoc="1" locked="0" layoutInCell="1" allowOverlap="1" wp14:anchorId="5CE93BF2" wp14:editId="683CF008">
                    <wp:simplePos x="0" y="0"/>
                    <wp:positionH relativeFrom="page">
                      <wp:align>center</wp:align>
                    </wp:positionH>
                    <mc:AlternateContent>
                      <mc:Choice Requires="wp14">
                        <wp:positionV relativeFrom="page">
                          <wp14:pctPosVOffset>51000</wp14:pctPosVOffset>
                        </wp:positionV>
                      </mc:Choice>
                      <mc:Fallback>
                        <wp:positionV relativeFrom="page">
                          <wp:posOffset>5129530</wp:posOffset>
                        </wp:positionV>
                      </mc:Fallback>
                    </mc:AlternateContent>
                    <wp:extent cx="7034530" cy="3255264"/>
                    <wp:effectExtent l="0" t="0" r="6985" b="0"/>
                    <wp:wrapNone/>
                    <wp:docPr id="34" name="Text Box 34" descr="Cover page content layout"/>
                    <wp:cNvGraphicFramePr/>
                    <a:graphic xmlns:a="http://schemas.openxmlformats.org/drawingml/2006/main">
                      <a:graphicData uri="http://schemas.microsoft.com/office/word/2010/wordprocessingShape">
                        <wps:wsp>
                          <wps:cNvSpPr txBox="1"/>
                          <wps:spPr>
                            <a:xfrm>
                              <a:off x="0" y="0"/>
                              <a:ext cx="7034530" cy="325526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tblCellMar>
                                    <w:left w:w="0" w:type="dxa"/>
                                    <w:right w:w="0" w:type="dxa"/>
                                  </w:tblCellMar>
                                  <w:tblLook w:val="04A0" w:firstRow="1" w:lastRow="0" w:firstColumn="1" w:lastColumn="0" w:noHBand="0" w:noVBand="1"/>
                                  <w:tblDescription w:val="Cover page info"/>
                                </w:tblPr>
                                <w:tblGrid>
                                  <w:gridCol w:w="820"/>
                                  <w:gridCol w:w="10259"/>
                                </w:tblGrid>
                                <w:tr w:rsidR="008238EE" w14:paraId="422F25EF" w14:textId="77777777" w:rsidTr="00DE7B58">
                                  <w:trPr>
                                    <w:trHeight w:val="2376"/>
                                  </w:trPr>
                                  <w:tc>
                                    <w:tcPr>
                                      <w:tcW w:w="370" w:type="pct"/>
                                      <w:shd w:val="clear" w:color="auto" w:fill="92D050"/>
                                    </w:tcPr>
                                    <w:p w14:paraId="24382799" w14:textId="77777777" w:rsidR="008D4E42" w:rsidRPr="00DE7B58" w:rsidRDefault="008D4E42">
                                      <w:pPr>
                                        <w:rPr>
                                          <w:color w:val="84AC9D" w:themeColor="accent6"/>
                                        </w:rPr>
                                      </w:pPr>
                                    </w:p>
                                  </w:tc>
                                  <w:sdt>
                                    <w:sdtPr>
                                      <w:rPr>
                                        <w:rFonts w:asciiTheme="majorHAnsi" w:hAnsiTheme="majorHAnsi"/>
                                        <w:color w:val="FFFFFF" w:themeColor="background1"/>
                                        <w:sz w:val="96"/>
                                        <w:szCs w:val="96"/>
                                      </w:rPr>
                                      <w:alias w:val="Title"/>
                                      <w:tag w:val=""/>
                                      <w:id w:val="739824258"/>
                                      <w:placeholder>
                                        <w:docPart w:val="202DC1F92FDD4DF89C15BE20BB097ED2"/>
                                      </w:placeholder>
                                      <w:dataBinding w:prefixMappings="xmlns:ns0='http://purl.org/dc/elements/1.1/' xmlns:ns1='http://schemas.openxmlformats.org/package/2006/metadata/core-properties' " w:xpath="/ns1:coreProperties[1]/ns0:title[1]" w:storeItemID="{6C3C8BC8-F283-45AE-878A-BAB7291924A1}"/>
                                      <w:text/>
                                    </w:sdtPr>
                                    <w:sdtEndPr/>
                                    <w:sdtContent>
                                      <w:tc>
                                        <w:tcPr>
                                          <w:tcW w:w="4630" w:type="pct"/>
                                          <w:shd w:val="clear" w:color="auto" w:fill="404040" w:themeFill="text1" w:themeFillTint="BF"/>
                                        </w:tcPr>
                                        <w:p w14:paraId="1953E2C4" w14:textId="30CA0A4B" w:rsidR="008D4E42" w:rsidRDefault="008D4E42">
                                          <w:pPr>
                                            <w:pStyle w:val="NoSpacing"/>
                                            <w:spacing w:before="240" w:line="216" w:lineRule="auto"/>
                                            <w:ind w:left="360" w:right="360"/>
                                            <w:contextualSpacing/>
                                            <w:rPr>
                                              <w:rFonts w:asciiTheme="majorHAnsi" w:hAnsiTheme="majorHAnsi"/>
                                              <w:color w:val="FFFFFF" w:themeColor="background1"/>
                                              <w:sz w:val="96"/>
                                              <w:szCs w:val="96"/>
                                            </w:rPr>
                                          </w:pPr>
                                          <w:r>
                                            <w:rPr>
                                              <w:rFonts w:asciiTheme="majorHAnsi" w:hAnsiTheme="majorHAnsi"/>
                                              <w:color w:val="FFFFFF" w:themeColor="background1"/>
                                              <w:sz w:val="96"/>
                                              <w:szCs w:val="96"/>
                                            </w:rPr>
                                            <w:t>Andy Martinez’s Cybersecurity Portfolio</w:t>
                                          </w:r>
                                        </w:p>
                                      </w:tc>
                                    </w:sdtContent>
                                  </w:sdt>
                                </w:tr>
                                <w:tr w:rsidR="008D4E42" w14:paraId="4E96D8C0" w14:textId="77777777" w:rsidTr="008D4E42">
                                  <w:trPr>
                                    <w:trHeight w:hRule="exact" w:val="648"/>
                                  </w:trPr>
                                  <w:tc>
                                    <w:tcPr>
                                      <w:tcW w:w="370" w:type="pct"/>
                                      <w:shd w:val="clear" w:color="auto" w:fill="0070C0"/>
                                    </w:tcPr>
                                    <w:p w14:paraId="25CF2C86" w14:textId="77777777" w:rsidR="008D4E42" w:rsidRDefault="008D4E42"/>
                                  </w:tc>
                                  <w:tc>
                                    <w:tcPr>
                                      <w:tcW w:w="4630" w:type="pct"/>
                                      <w:shd w:val="clear" w:color="auto" w:fill="404040" w:themeFill="text1" w:themeFillTint="BF"/>
                                      <w:vAlign w:val="bottom"/>
                                    </w:tcPr>
                                    <w:p w14:paraId="17EBDD56" w14:textId="77777777" w:rsidR="008D4E42" w:rsidRDefault="008D4E42">
                                      <w:pPr>
                                        <w:ind w:left="360" w:right="360"/>
                                        <w:rPr>
                                          <w:color w:val="FFFFFF" w:themeColor="background1"/>
                                          <w:sz w:val="28"/>
                                          <w:szCs w:val="28"/>
                                        </w:rPr>
                                      </w:pPr>
                                    </w:p>
                                  </w:tc>
                                </w:tr>
                                <w:tr w:rsidR="008D4E42" w14:paraId="653DE40C" w14:textId="77777777" w:rsidTr="008D4E42">
                                  <w:tc>
                                    <w:tcPr>
                                      <w:tcW w:w="370" w:type="pct"/>
                                      <w:shd w:val="clear" w:color="auto" w:fill="C00000"/>
                                    </w:tcPr>
                                    <w:p w14:paraId="0C06138C" w14:textId="77777777" w:rsidR="008D4E42" w:rsidRDefault="008D4E42"/>
                                  </w:tc>
                                  <w:tc>
                                    <w:tcPr>
                                      <w:tcW w:w="4630" w:type="pct"/>
                                      <w:shd w:val="clear" w:color="auto" w:fill="404040" w:themeFill="text1" w:themeFillTint="BF"/>
                                      <w:vAlign w:val="bottom"/>
                                    </w:tcPr>
                                    <w:p w14:paraId="60289482" w14:textId="4F9A9DB8" w:rsidR="008D4E42" w:rsidRDefault="006103AD">
                                      <w:pPr>
                                        <w:pStyle w:val="NoSpacing"/>
                                        <w:spacing w:line="288" w:lineRule="auto"/>
                                        <w:ind w:left="360" w:right="360"/>
                                        <w:rPr>
                                          <w:color w:val="FFFFFF" w:themeColor="background1"/>
                                          <w:sz w:val="28"/>
                                          <w:szCs w:val="28"/>
                                        </w:rPr>
                                      </w:pPr>
                                      <w:sdt>
                                        <w:sdtPr>
                                          <w:rPr>
                                            <w:color w:val="FFFFFF" w:themeColor="background1"/>
                                            <w:sz w:val="28"/>
                                            <w:szCs w:val="28"/>
                                          </w:rPr>
                                          <w:alias w:val="Author"/>
                                          <w:tag w:val=""/>
                                          <w:id w:val="942812742"/>
                                          <w:placeholder>
                                            <w:docPart w:val="CD855E04CD0D403EBCB2224B05177693"/>
                                          </w:placeholder>
                                          <w:dataBinding w:prefixMappings="xmlns:ns0='http://purl.org/dc/elements/1.1/' xmlns:ns1='http://schemas.openxmlformats.org/package/2006/metadata/core-properties' " w:xpath="/ns1:coreProperties[1]/ns0:creator[1]" w:storeItemID="{6C3C8BC8-F283-45AE-878A-BAB7291924A1}"/>
                                          <w:text/>
                                        </w:sdtPr>
                                        <w:sdtEndPr/>
                                        <w:sdtContent>
                                          <w:r w:rsidR="008D4E42">
                                            <w:rPr>
                                              <w:color w:val="FFFFFF" w:themeColor="background1"/>
                                              <w:sz w:val="28"/>
                                              <w:szCs w:val="28"/>
                                            </w:rPr>
                                            <w:t>Andy Martinez</w:t>
                                          </w:r>
                                        </w:sdtContent>
                                      </w:sdt>
                                    </w:p>
                                    <w:p w14:paraId="0FD63757" w14:textId="366C92CD" w:rsidR="008D4E42" w:rsidRDefault="008D4E42" w:rsidP="008D4E42">
                                      <w:pPr>
                                        <w:pStyle w:val="NoSpacing"/>
                                        <w:spacing w:line="288" w:lineRule="auto"/>
                                        <w:ind w:right="360"/>
                                        <w:rPr>
                                          <w:color w:val="FFFFFF" w:themeColor="background1"/>
                                          <w:sz w:val="28"/>
                                          <w:szCs w:val="28"/>
                                        </w:rPr>
                                      </w:pPr>
                                    </w:p>
                                    <w:p w14:paraId="2815BE9A" w14:textId="71527250" w:rsidR="008D4E42" w:rsidRDefault="008D4E42" w:rsidP="008D4E42">
                                      <w:pPr>
                                        <w:pStyle w:val="NoSpacing"/>
                                        <w:spacing w:after="240" w:line="288" w:lineRule="auto"/>
                                        <w:ind w:right="360"/>
                                        <w:rPr>
                                          <w:color w:val="FFFFFF" w:themeColor="background1"/>
                                          <w:sz w:val="28"/>
                                          <w:szCs w:val="28"/>
                                        </w:rPr>
                                      </w:pPr>
                                    </w:p>
                                  </w:tc>
                                </w:tr>
                              </w:tbl>
                              <w:p w14:paraId="126292DA" w14:textId="77777777" w:rsidR="008D4E42" w:rsidRDefault="008D4E42"/>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90600</wp14:pctWidth>
                    </wp14:sizeRelH>
                    <wp14:sizeRelV relativeFrom="margin">
                      <wp14:pctHeight>0</wp14:pctHeight>
                    </wp14:sizeRelV>
                  </wp:anchor>
                </w:drawing>
              </mc:Choice>
              <mc:Fallback>
                <w:pict>
                  <v:shapetype w14:anchorId="5CE93BF2" id="_x0000_t202" coordsize="21600,21600" o:spt="202" path="m,l,21600r21600,l21600,xe">
                    <v:stroke joinstyle="miter"/>
                    <v:path gradientshapeok="t" o:connecttype="rect"/>
                  </v:shapetype>
                  <v:shape id="Text Box 34" o:spid="_x0000_s1026" type="#_x0000_t202" alt="Cover page content layout" style="position:absolute;margin-left:0;margin-top:0;width:553.9pt;height:256.3pt;z-index:-251637760;visibility:visible;mso-wrap-style:square;mso-width-percent:906;mso-height-percent:0;mso-top-percent:510;mso-wrap-distance-left:9pt;mso-wrap-distance-top:0;mso-wrap-distance-right:9pt;mso-wrap-distance-bottom:0;mso-position-horizontal:center;mso-position-horizontal-relative:page;mso-position-vertical-relative:page;mso-width-percent:906;mso-height-percent:0;mso-top-percent:51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" filled="f" stroked="f" strokeweight=".5pt">
                    <v:textbox style="mso-fit-shape-to-text:t" inset="0,0,0,0">
                      <w:txbxContent>
                        <w:tbl>
                          <w:tblPr>
                            <w:tblW w:w="5000" w:type="pct"/>
                            <w:tblCellMar>
                              <w:left w:w="0" w:type="dxa"/>
                              <w:right w:w="0" w:type="dxa"/>
                            </w:tblCellMar>
                            <w:tblLook w:val="04A0" w:firstRow="1" w:lastRow="0" w:firstColumn="1" w:lastColumn="0" w:noHBand="0" w:noVBand="1"/>
                            <w:tblDescription w:val="Cover page info"/>
                          </w:tblPr>
                          <w:tblGrid>
                            <w:gridCol w:w="820"/>
                            <w:gridCol w:w="10259"/>
                          </w:tblGrid>
                          <w:tr w:rsidR="008238EE" w14:paraId="422F25EF" w14:textId="77777777" w:rsidTr="00DE7B58">
                            <w:trPr>
                              <w:trHeight w:val="2376"/>
                            </w:trPr>
                            <w:tc>
                              <w:tcPr>
                                <w:tcW w:w="370" w:type="pct"/>
                                <w:shd w:val="clear" w:color="auto" w:fill="92D050"/>
                              </w:tcPr>
                              <w:p w14:paraId="24382799" w14:textId="77777777" w:rsidR="008D4E42" w:rsidRPr="00DE7B58" w:rsidRDefault="008D4E42">
                                <w:pPr>
                                  <w:rPr>
                                    <w:color w:val="84AC9D" w:themeColor="accent6"/>
                                  </w:rPr>
                                </w:pPr>
                              </w:p>
                            </w:tc>
                            <w:sdt>
                              <w:sdtPr>
                                <w:rPr>
                                  <w:rFonts w:asciiTheme="majorHAnsi" w:hAnsiTheme="majorHAnsi"/>
                                  <w:color w:val="FFFFFF" w:themeColor="background1"/>
                                  <w:sz w:val="96"/>
                                  <w:szCs w:val="96"/>
                                </w:rPr>
                                <w:alias w:val="Title"/>
                                <w:tag w:val=""/>
                                <w:id w:val="739824258"/>
                                <w:placeholder>
                                  <w:docPart w:val="202DC1F92FDD4DF89C15BE20BB097ED2"/>
                                </w:placeholder>
                                <w:dataBinding w:prefixMappings="xmlns:ns0='http://purl.org/dc/elements/1.1/' xmlns:ns1='http://schemas.openxmlformats.org/package/2006/metadata/core-properties' " w:xpath="/ns1:coreProperties[1]/ns0:title[1]" w:storeItemID="{6C3C8BC8-F283-45AE-878A-BAB7291924A1}"/>
                                <w:text/>
                              </w:sdtPr>
                              <w:sdtEndPr/>
                              <w:sdtContent>
                                <w:tc>
                                  <w:tcPr>
                                    <w:tcW w:w="4630" w:type="pct"/>
                                    <w:shd w:val="clear" w:color="auto" w:fill="404040" w:themeFill="text1" w:themeFillTint="BF"/>
                                  </w:tcPr>
                                  <w:p w14:paraId="1953E2C4" w14:textId="30CA0A4B" w:rsidR="008D4E42" w:rsidRDefault="008D4E42">
                                    <w:pPr>
                                      <w:pStyle w:val="NoSpacing"/>
                                      <w:spacing w:before="240" w:line="216" w:lineRule="auto"/>
                                      <w:ind w:left="360" w:right="360"/>
                                      <w:contextualSpacing/>
                                      <w:rPr>
                                        <w:rFonts w:asciiTheme="majorHAnsi" w:hAnsiTheme="majorHAnsi"/>
                                        <w:color w:val="FFFFFF" w:themeColor="background1"/>
                                        <w:sz w:val="96"/>
                                        <w:szCs w:val="96"/>
                                      </w:rPr>
                                    </w:pPr>
                                    <w:r>
                                      <w:rPr>
                                        <w:rFonts w:asciiTheme="majorHAnsi" w:hAnsiTheme="majorHAnsi"/>
                                        <w:color w:val="FFFFFF" w:themeColor="background1"/>
                                        <w:sz w:val="96"/>
                                        <w:szCs w:val="96"/>
                                      </w:rPr>
                                      <w:t>Andy Martinez’s Cybersecurity Portfolio</w:t>
                                    </w:r>
                                  </w:p>
                                </w:tc>
                              </w:sdtContent>
                            </w:sdt>
                          </w:tr>
                          <w:tr w:rsidR="008D4E42" w14:paraId="4E96D8C0" w14:textId="77777777" w:rsidTr="008D4E42">
                            <w:trPr>
                              <w:trHeight w:hRule="exact" w:val="648"/>
                            </w:trPr>
                            <w:tc>
                              <w:tcPr>
                                <w:tcW w:w="370" w:type="pct"/>
                                <w:shd w:val="clear" w:color="auto" w:fill="0070C0"/>
                              </w:tcPr>
                              <w:p w14:paraId="25CF2C86" w14:textId="77777777" w:rsidR="008D4E42" w:rsidRDefault="008D4E42"/>
                            </w:tc>
                            <w:tc>
                              <w:tcPr>
                                <w:tcW w:w="4630" w:type="pct"/>
                                <w:shd w:val="clear" w:color="auto" w:fill="404040" w:themeFill="text1" w:themeFillTint="BF"/>
                                <w:vAlign w:val="bottom"/>
                              </w:tcPr>
                              <w:p w14:paraId="17EBDD56" w14:textId="77777777" w:rsidR="008D4E42" w:rsidRDefault="008D4E42">
                                <w:pPr>
                                  <w:ind w:left="360" w:right="360"/>
                                  <w:rPr>
                                    <w:color w:val="FFFFFF" w:themeColor="background1"/>
                                    <w:sz w:val="28"/>
                                    <w:szCs w:val="28"/>
                                  </w:rPr>
                                </w:pPr>
                              </w:p>
                            </w:tc>
                          </w:tr>
                          <w:tr w:rsidR="008D4E42" w14:paraId="653DE40C" w14:textId="77777777" w:rsidTr="008D4E42">
                            <w:tc>
                              <w:tcPr>
                                <w:tcW w:w="370" w:type="pct"/>
                                <w:shd w:val="clear" w:color="auto" w:fill="C00000"/>
                              </w:tcPr>
                              <w:p w14:paraId="0C06138C" w14:textId="77777777" w:rsidR="008D4E42" w:rsidRDefault="008D4E42"/>
                            </w:tc>
                            <w:tc>
                              <w:tcPr>
                                <w:tcW w:w="4630" w:type="pct"/>
                                <w:shd w:val="clear" w:color="auto" w:fill="404040" w:themeFill="text1" w:themeFillTint="BF"/>
                                <w:vAlign w:val="bottom"/>
                              </w:tcPr>
                              <w:p w14:paraId="60289482" w14:textId="4F9A9DB8" w:rsidR="008D4E42" w:rsidRDefault="006103AD">
                                <w:pPr>
                                  <w:pStyle w:val="NoSpacing"/>
                                  <w:spacing w:line="288" w:lineRule="auto"/>
                                  <w:ind w:left="360" w:right="360"/>
                                  <w:rPr>
                                    <w:color w:val="FFFFFF" w:themeColor="background1"/>
                                    <w:sz w:val="28"/>
                                    <w:szCs w:val="28"/>
                                  </w:rPr>
                                </w:pPr>
                                <w:sdt>
                                  <w:sdtPr>
                                    <w:rPr>
                                      <w:color w:val="FFFFFF" w:themeColor="background1"/>
                                      <w:sz w:val="28"/>
                                      <w:szCs w:val="28"/>
                                    </w:rPr>
                                    <w:alias w:val="Author"/>
                                    <w:tag w:val=""/>
                                    <w:id w:val="942812742"/>
                                    <w:placeholder>
                                      <w:docPart w:val="CD855E04CD0D403EBCB2224B05177693"/>
                                    </w:placeholder>
                                    <w:dataBinding w:prefixMappings="xmlns:ns0='http://purl.org/dc/elements/1.1/' xmlns:ns1='http://schemas.openxmlformats.org/package/2006/metadata/core-properties' " w:xpath="/ns1:coreProperties[1]/ns0:creator[1]" w:storeItemID="{6C3C8BC8-F283-45AE-878A-BAB7291924A1}"/>
                                    <w:text/>
                                  </w:sdtPr>
                                  <w:sdtEndPr/>
                                  <w:sdtContent>
                                    <w:r w:rsidR="008D4E42">
                                      <w:rPr>
                                        <w:color w:val="FFFFFF" w:themeColor="background1"/>
                                        <w:sz w:val="28"/>
                                        <w:szCs w:val="28"/>
                                      </w:rPr>
                                      <w:t>Andy Martinez</w:t>
                                    </w:r>
                                  </w:sdtContent>
                                </w:sdt>
                              </w:p>
                              <w:p w14:paraId="0FD63757" w14:textId="366C92CD" w:rsidR="008D4E42" w:rsidRDefault="008D4E42" w:rsidP="008D4E42">
                                <w:pPr>
                                  <w:pStyle w:val="NoSpacing"/>
                                  <w:spacing w:line="288" w:lineRule="auto"/>
                                  <w:ind w:right="360"/>
                                  <w:rPr>
                                    <w:color w:val="FFFFFF" w:themeColor="background1"/>
                                    <w:sz w:val="28"/>
                                    <w:szCs w:val="28"/>
                                  </w:rPr>
                                </w:pPr>
                              </w:p>
                              <w:p w14:paraId="2815BE9A" w14:textId="71527250" w:rsidR="008D4E42" w:rsidRDefault="008D4E42" w:rsidP="008D4E42">
                                <w:pPr>
                                  <w:pStyle w:val="NoSpacing"/>
                                  <w:spacing w:after="240" w:line="288" w:lineRule="auto"/>
                                  <w:ind w:right="360"/>
                                  <w:rPr>
                                    <w:color w:val="FFFFFF" w:themeColor="background1"/>
                                    <w:sz w:val="28"/>
                                    <w:szCs w:val="28"/>
                                  </w:rPr>
                                </w:pPr>
                              </w:p>
                            </w:tc>
                          </w:tr>
                        </w:tbl>
                        <w:p w14:paraId="126292DA" w14:textId="77777777" w:rsidR="008D4E42" w:rsidRDefault="008D4E42"/>
                      </w:txbxContent>
                    </v:textbox>
                    <w10:wrap anchorx="page" anchory="page"/>
                  </v:shape>
                </w:pict>
              </mc:Fallback>
            </mc:AlternateContent>
          </w:r>
        </w:p>
        <w:p w14:paraId="42961562" w14:textId="77777777" w:rsidR="00AF213E" w:rsidRDefault="00AF213E"/>
        <w:p w14:paraId="4BA678E5" w14:textId="77777777" w:rsidR="00AF213E" w:rsidRDefault="00AF213E"/>
        <w:p w14:paraId="4EDC2738" w14:textId="77777777" w:rsidR="00AF213E" w:rsidRDefault="00AF213E"/>
        <w:p w14:paraId="23AB1882" w14:textId="77777777" w:rsidR="00AF213E" w:rsidRDefault="00AF213E"/>
        <w:p w14:paraId="7BE49D92" w14:textId="77777777" w:rsidR="00AF213E" w:rsidRDefault="00AF213E"/>
        <w:p w14:paraId="53233A34" w14:textId="77777777" w:rsidR="00AF213E" w:rsidRDefault="00AF213E"/>
        <w:p w14:paraId="129FFCE8" w14:textId="77777777" w:rsidR="00AF213E" w:rsidRDefault="00AF213E"/>
        <w:p w14:paraId="4A6FBBFB" w14:textId="77777777" w:rsidR="00AF213E" w:rsidRDefault="00AF213E"/>
        <w:p w14:paraId="6E685F41" w14:textId="77777777" w:rsidR="00AF213E" w:rsidRDefault="00AF213E"/>
        <w:p w14:paraId="6EC0E40E" w14:textId="77777777" w:rsidR="00AF213E" w:rsidRDefault="00AF213E"/>
        <w:p w14:paraId="26C924F1" w14:textId="77777777" w:rsidR="00AF213E" w:rsidRDefault="00AF213E"/>
        <w:p w14:paraId="0A8A8CA2" w14:textId="77777777" w:rsidR="00AF213E" w:rsidRDefault="00AF213E"/>
        <w:p w14:paraId="77DC70CA" w14:textId="77777777" w:rsidR="00AF213E" w:rsidRDefault="00AF213E"/>
        <w:p w14:paraId="4FB26913" w14:textId="77777777" w:rsidR="00AF213E" w:rsidRDefault="00AF213E"/>
        <w:p w14:paraId="67217757" w14:textId="77777777" w:rsidR="00AF213E" w:rsidRDefault="00AF213E"/>
        <w:p w14:paraId="42B7A8D1" w14:textId="77777777" w:rsidR="00AF213E" w:rsidRDefault="00AF213E"/>
        <w:p w14:paraId="5C5F3A84" w14:textId="77777777" w:rsidR="00AF213E" w:rsidRDefault="00AF213E"/>
        <w:p w14:paraId="6BFA7C74" w14:textId="77777777" w:rsidR="00AF213E" w:rsidRDefault="00AF213E"/>
        <w:p w14:paraId="2FB9255F" w14:textId="77777777" w:rsidR="00AF213E" w:rsidRDefault="00AF213E"/>
        <w:p w14:paraId="3AC511CF" w14:textId="77777777" w:rsidR="00AF213E" w:rsidRDefault="00AF213E"/>
        <w:p w14:paraId="500ED9E8" w14:textId="77777777" w:rsidR="00AF213E" w:rsidRDefault="00AF213E"/>
        <w:p w14:paraId="44F74636" w14:textId="77777777" w:rsidR="00AF213E" w:rsidRDefault="00AF213E"/>
        <w:p w14:paraId="7B8AA63A" w14:textId="77777777" w:rsidR="00AF213E" w:rsidRDefault="00AF213E"/>
        <w:p w14:paraId="5DD492C4" w14:textId="77777777" w:rsidR="00AF213E" w:rsidRDefault="00AF213E"/>
        <w:p w14:paraId="48ED5EC3" w14:textId="1446A1B1" w:rsidR="00AF213E" w:rsidRDefault="00AF213E">
          <w:r>
            <w:rPr>
              <w:noProof/>
            </w:rPr>
            <w:lastRenderedPageBreak/>
            <w:drawing>
              <wp:anchor distT="0" distB="0" distL="114300" distR="114300" simplePos="0" relativeHeight="251679744" behindDoc="1" locked="0" layoutInCell="1" allowOverlap="1" wp14:anchorId="04F735B7" wp14:editId="6AB4DF09">
                <wp:simplePos x="0" y="0"/>
                <wp:positionH relativeFrom="margin">
                  <wp:posOffset>887730</wp:posOffset>
                </wp:positionH>
                <wp:positionV relativeFrom="paragraph">
                  <wp:posOffset>-369570</wp:posOffset>
                </wp:positionV>
                <wp:extent cx="3385185" cy="4513580"/>
                <wp:effectExtent l="0" t="0" r="5715" b="127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385185" cy="45135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995ABC1" w14:textId="77777777" w:rsidR="00AF213E" w:rsidRDefault="00AF213E"/>
        <w:p w14:paraId="19553FAF" w14:textId="79518532" w:rsidR="00AF213E" w:rsidRDefault="00AF213E"/>
        <w:p w14:paraId="14E927DA" w14:textId="55679EB6" w:rsidR="00AF213E" w:rsidRDefault="00AF213E"/>
        <w:p w14:paraId="5FB7B764" w14:textId="77B49BDF" w:rsidR="00AF213E" w:rsidRDefault="00AF213E"/>
        <w:p w14:paraId="6BDFC72A" w14:textId="238F72A1" w:rsidR="00AF213E" w:rsidRDefault="00AF213E"/>
        <w:p w14:paraId="2EE409FF" w14:textId="10E1C8C2" w:rsidR="00AF213E" w:rsidRDefault="00AF213E"/>
        <w:p w14:paraId="71914AF4" w14:textId="2D9F90B6" w:rsidR="00AF213E" w:rsidRDefault="00AF213E"/>
        <w:p w14:paraId="794CBC5B" w14:textId="30406C70" w:rsidR="00AF213E" w:rsidRDefault="00AF213E"/>
        <w:p w14:paraId="0D4FCE21" w14:textId="77777777" w:rsidR="00AF213E" w:rsidRDefault="00AF213E"/>
        <w:p w14:paraId="7C2E8B12" w14:textId="77777777" w:rsidR="00AF213E" w:rsidRDefault="00AF213E"/>
        <w:p w14:paraId="56509952" w14:textId="77777777" w:rsidR="00AF213E" w:rsidRDefault="00AF213E"/>
        <w:p w14:paraId="1E594BC5" w14:textId="77777777" w:rsidR="00AF213E" w:rsidRDefault="00AF213E"/>
        <w:p w14:paraId="6294D958" w14:textId="77777777" w:rsidR="00AF213E" w:rsidRDefault="00AF213E"/>
        <w:p w14:paraId="7DC73DEE" w14:textId="54B5EEBE" w:rsidR="009D371E" w:rsidRDefault="009D371E">
          <w:r>
            <w:t xml:space="preserve">This work was made possible by many people who have supported throughout the years. I want to thank my parents and sister, who loved on me and pushed me to continue my studies. To my friends who shared in my struggles and success. I want to give special thanks to my cousin and distinguished professor of Economics at Houston Community College, Candy Meza, </w:t>
          </w:r>
          <w:r w:rsidR="00753EFC">
            <w:t xml:space="preserve">for serving as a great inspiration for me. My hope is for you, the reader, to enjoy this work and learn something </w:t>
          </w:r>
          <w:r w:rsidR="008238EE">
            <w:t xml:space="preserve">new </w:t>
          </w:r>
          <w:r w:rsidR="00753EFC">
            <w:t xml:space="preserve">along the way. </w:t>
          </w:r>
        </w:p>
        <w:p w14:paraId="7F4DEE8B" w14:textId="682209EB" w:rsidR="00260EDA" w:rsidRDefault="00260EDA">
          <w:r>
            <w:br w:type="page"/>
          </w:r>
        </w:p>
        <w:p w14:paraId="29B1C751" w14:textId="70D3CF46" w:rsidR="008D4E42" w:rsidRDefault="006103AD"/>
      </w:sdtContent>
    </w:sdt>
    <w:p w14:paraId="371AC995" w14:textId="7A2CF4A1" w:rsidR="00C6554A" w:rsidRPr="008B5277" w:rsidRDefault="000D41E5" w:rsidP="00C6554A">
      <w:pPr>
        <w:pStyle w:val="Photo"/>
      </w:pPr>
      <w:r>
        <w:rPr>
          <w:noProof/>
        </w:rPr>
        <mc:AlternateContent>
          <mc:Choice Requires="wpg">
            <w:drawing>
              <wp:inline distT="0" distB="0" distL="0" distR="0" wp14:anchorId="7804C746" wp14:editId="2FC28884">
                <wp:extent cx="5486400" cy="3917950"/>
                <wp:effectExtent l="0" t="0" r="0" b="6350"/>
                <wp:docPr id="32" name="Group 32"/>
                <wp:cNvGraphicFramePr/>
                <a:graphic xmlns:a="http://schemas.openxmlformats.org/drawingml/2006/main">
                  <a:graphicData uri="http://schemas.microsoft.com/office/word/2010/wordprocessingGroup">
                    <wpg:wgp>
                      <wpg:cNvGrpSpPr/>
                      <wpg:grpSpPr>
                        <a:xfrm>
                          <a:off x="0" y="0"/>
                          <a:ext cx="5486400" cy="3917950"/>
                          <a:chOff x="0" y="0"/>
                          <a:chExt cx="5486400" cy="3917950"/>
                        </a:xfrm>
                      </wpg:grpSpPr>
                      <pic:pic xmlns:pic="http://schemas.openxmlformats.org/drawingml/2006/picture">
                        <pic:nvPicPr>
                          <pic:cNvPr id="30" name="Picture 30"/>
                          <pic:cNvPicPr>
                            <a:picLocks noChangeAspect="1"/>
                          </pic:cNvPicPr>
                        </pic:nvPicPr>
                        <pic:blipFill>
                          <a:blip r:embed="rId11" cstate="print">
                            <a:extLst>
                              <a:ext uri="{28A0092B-C50C-407E-A947-70E740481C1C}">
                                <a14:useLocalDpi xmlns:a14="http://schemas.microsoft.com/office/drawing/2010/main" val="0"/>
                              </a:ext>
                              <a:ext uri="{837473B0-CC2E-450A-ABE3-18F120FF3D39}">
                                <a1611:picAttrSrcUrl xmlns:a1611="http://schemas.microsoft.com/office/drawing/2016/11/main" r:id="rId12"/>
                              </a:ext>
                            </a:extLst>
                          </a:blip>
                          <a:stretch>
                            <a:fillRect/>
                          </a:stretch>
                        </pic:blipFill>
                        <pic:spPr>
                          <a:xfrm>
                            <a:off x="0" y="0"/>
                            <a:ext cx="5486400" cy="3538855"/>
                          </a:xfrm>
                          <a:prstGeom prst="rect">
                            <a:avLst/>
                          </a:prstGeom>
                        </pic:spPr>
                      </pic:pic>
                      <wps:wsp>
                        <wps:cNvPr id="31" name="Text Box 31"/>
                        <wps:cNvSpPr txBox="1"/>
                        <wps:spPr>
                          <a:xfrm>
                            <a:off x="0" y="3538855"/>
                            <a:ext cx="5486400" cy="379095"/>
                          </a:xfrm>
                          <a:prstGeom prst="rect">
                            <a:avLst/>
                          </a:prstGeom>
                          <a:solidFill>
                            <a:prstClr val="white"/>
                          </a:solidFill>
                          <a:ln>
                            <a:noFill/>
                          </a:ln>
                        </wps:spPr>
                        <wps:txbx>
                          <w:txbxContent>
                            <w:p w14:paraId="7992669E" w14:textId="0ADC7947" w:rsidR="000D41E5" w:rsidRPr="000D41E5" w:rsidRDefault="006103AD" w:rsidP="000D41E5">
                              <w:pPr>
                                <w:rPr>
                                  <w:sz w:val="18"/>
                                  <w:szCs w:val="18"/>
                                </w:rPr>
                              </w:pPr>
                              <w:hyperlink r:id="rId13" w:history="1">
                                <w:r w:rsidR="000D41E5" w:rsidRPr="000D41E5">
                                  <w:rPr>
                                    <w:rStyle w:val="Hyperlink"/>
                                    <w:sz w:val="18"/>
                                    <w:szCs w:val="18"/>
                                  </w:rPr>
                                  <w:t>This Photo</w:t>
                                </w:r>
                              </w:hyperlink>
                              <w:r w:rsidR="000D41E5" w:rsidRPr="000D41E5">
                                <w:rPr>
                                  <w:sz w:val="18"/>
                                  <w:szCs w:val="18"/>
                                </w:rPr>
                                <w:t xml:space="preserve"> by Unknown Author is licensed under </w:t>
                              </w:r>
                              <w:hyperlink r:id="rId14" w:history="1">
                                <w:r w:rsidR="000D41E5" w:rsidRPr="000D41E5">
                                  <w:rPr>
                                    <w:rStyle w:val="Hyperlink"/>
                                    <w:sz w:val="18"/>
                                    <w:szCs w:val="18"/>
                                  </w:rPr>
                                  <w:t>CC BY</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g:wgp>
                  </a:graphicData>
                </a:graphic>
              </wp:inline>
            </w:drawing>
          </mc:Choice>
          <mc:Fallback>
            <w:pict>
              <v:group w14:anchorId="7804C746" id="Group 32" o:spid="_x0000_s1027" style="width:6in;height:308.5pt;mso-position-horizontal-relative:char;mso-position-vertical-relative:line" coordsize="54864,391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0" o:spid="_x0000_s1028" type="#_x0000_t75" style="position:absolute;width:54864;height:353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">
                  <v:imagedata r:id="rId15" o:title=""/>
                </v:shape>
                <v:shape id="Text Box 31" o:spid="_x0000_s1029" type="#_x0000_t202" style="position:absolute;top:35388;width:54864;height:3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" stroked="f">
                  <v:textbox style="mso-fit-shape-to-text:t">
                    <w:txbxContent>
                      <w:p w14:paraId="7992669E" w14:textId="0ADC7947" w:rsidR="000D41E5" w:rsidRPr="000D41E5" w:rsidRDefault="006103AD" w:rsidP="000D41E5">
                        <w:pPr>
                          <w:rPr>
                            <w:sz w:val="18"/>
                            <w:szCs w:val="18"/>
                          </w:rPr>
                        </w:pPr>
                        <w:hyperlink r:id="rId16" w:history="1">
                          <w:r w:rsidR="000D41E5" w:rsidRPr="000D41E5">
                            <w:rPr>
                              <w:rStyle w:val="Hyperlink"/>
                              <w:sz w:val="18"/>
                              <w:szCs w:val="18"/>
                            </w:rPr>
                            <w:t>This Photo</w:t>
                          </w:r>
                        </w:hyperlink>
                        <w:r w:rsidR="000D41E5" w:rsidRPr="000D41E5">
                          <w:rPr>
                            <w:sz w:val="18"/>
                            <w:szCs w:val="18"/>
                          </w:rPr>
                          <w:t xml:space="preserve"> by Unknown Author is licensed under </w:t>
                        </w:r>
                        <w:hyperlink r:id="rId17" w:history="1">
                          <w:r w:rsidR="000D41E5" w:rsidRPr="000D41E5">
                            <w:rPr>
                              <w:rStyle w:val="Hyperlink"/>
                              <w:sz w:val="18"/>
                              <w:szCs w:val="18"/>
                            </w:rPr>
                            <w:t>CC BY</w:t>
                          </w:r>
                        </w:hyperlink>
                      </w:p>
                    </w:txbxContent>
                  </v:textbox>
                </v:shape>
                <w10:anchorlock/>
              </v:group>
            </w:pict>
          </mc:Fallback>
        </mc:AlternateContent>
      </w:r>
    </w:p>
    <w:bookmarkEnd w:id="4"/>
    <w:bookmarkEnd w:id="3"/>
    <w:bookmarkEnd w:id="2"/>
    <w:bookmarkEnd w:id="1"/>
    <w:bookmarkEnd w:id="0"/>
    <w:p w14:paraId="19B42974" w14:textId="67825962" w:rsidR="00C6554A" w:rsidRPr="00EF5764" w:rsidRDefault="00EF5764" w:rsidP="00C6554A">
      <w:pPr>
        <w:pStyle w:val="Title"/>
        <w:rPr>
          <w:sz w:val="72"/>
          <w:szCs w:val="72"/>
        </w:rPr>
      </w:pPr>
      <w:r>
        <w:rPr>
          <w:sz w:val="72"/>
          <w:szCs w:val="72"/>
        </w:rPr>
        <w:t>Blockchain Portfolio</w:t>
      </w:r>
    </w:p>
    <w:p w14:paraId="2FA71631" w14:textId="0083A2AB" w:rsidR="00C6554A" w:rsidRPr="00DE7B58" w:rsidRDefault="007E0771" w:rsidP="00C6554A">
      <w:pPr>
        <w:pStyle w:val="Subtitle"/>
        <w:rPr>
          <w:color w:val="92D050"/>
          <w:sz w:val="36"/>
          <w:szCs w:val="36"/>
        </w:rPr>
      </w:pPr>
      <w:r w:rsidRPr="00DE7B58">
        <w:rPr>
          <w:color w:val="92D050"/>
          <w:sz w:val="36"/>
          <w:szCs w:val="36"/>
        </w:rPr>
        <w:t>An end-of-term report</w:t>
      </w:r>
    </w:p>
    <w:p w14:paraId="380B217B" w14:textId="3CFCE12A" w:rsidR="00C6554A" w:rsidRPr="00FD3604" w:rsidRDefault="007E0771" w:rsidP="00C6554A">
      <w:pPr>
        <w:pStyle w:val="ContactInfo"/>
        <w:rPr>
          <w:sz w:val="28"/>
          <w:szCs w:val="28"/>
        </w:rPr>
      </w:pPr>
      <w:r w:rsidRPr="00FD3604">
        <w:rPr>
          <w:sz w:val="28"/>
          <w:szCs w:val="28"/>
        </w:rPr>
        <w:t>Andy Martinez</w:t>
      </w:r>
      <w:r w:rsidR="00C6554A" w:rsidRPr="00FD3604">
        <w:rPr>
          <w:sz w:val="28"/>
          <w:szCs w:val="28"/>
        </w:rPr>
        <w:t xml:space="preserve"> | </w:t>
      </w:r>
      <w:r w:rsidRPr="00FD3604">
        <w:rPr>
          <w:sz w:val="28"/>
          <w:szCs w:val="28"/>
        </w:rPr>
        <w:t>ITSY 1491</w:t>
      </w:r>
      <w:r w:rsidR="00C6554A" w:rsidRPr="00FD3604">
        <w:rPr>
          <w:sz w:val="28"/>
          <w:szCs w:val="28"/>
        </w:rPr>
        <w:t xml:space="preserve"> </w:t>
      </w:r>
      <w:r w:rsidR="00C6554A" w:rsidRPr="00FD3604">
        <w:rPr>
          <w:sz w:val="28"/>
          <w:szCs w:val="28"/>
        </w:rPr>
        <w:br w:type="page"/>
      </w:r>
    </w:p>
    <w:p w14:paraId="3BC87BF6" w14:textId="24AB4BAE" w:rsidR="00C6554A" w:rsidRPr="00DE7B58" w:rsidRDefault="00F75C1C" w:rsidP="002B1C6F">
      <w:pPr>
        <w:pStyle w:val="Heading1"/>
        <w:rPr>
          <w:color w:val="92D050"/>
          <w:sz w:val="44"/>
          <w:szCs w:val="44"/>
        </w:rPr>
      </w:pPr>
      <w:r w:rsidRPr="00DE7B58">
        <w:rPr>
          <w:color w:val="92D050"/>
          <w:sz w:val="44"/>
          <w:szCs w:val="44"/>
        </w:rPr>
        <w:lastRenderedPageBreak/>
        <w:t>Mod</w:t>
      </w:r>
      <w:r w:rsidR="002B1C6F" w:rsidRPr="00DE7B58">
        <w:rPr>
          <w:color w:val="92D050"/>
          <w:sz w:val="44"/>
          <w:szCs w:val="44"/>
        </w:rPr>
        <w:t xml:space="preserve">ule 1 </w:t>
      </w:r>
    </w:p>
    <w:p w14:paraId="742D41D3" w14:textId="0D1E0BE8" w:rsidR="00FD3604" w:rsidRPr="0039328B" w:rsidRDefault="00F20EB6" w:rsidP="00FD3604">
      <w:pPr>
        <w:pStyle w:val="Heading2"/>
        <w:rPr>
          <w:b w:val="0"/>
          <w:bCs w:val="0"/>
          <w:color w:val="auto"/>
          <w:sz w:val="22"/>
          <w:szCs w:val="22"/>
        </w:rPr>
      </w:pPr>
      <w:r>
        <w:rPr>
          <w:b w:val="0"/>
          <w:bCs w:val="0"/>
          <w:color w:val="auto"/>
          <w:sz w:val="22"/>
          <w:szCs w:val="22"/>
        </w:rPr>
        <w:t>At the start of this course, the class was split into two groups, and the members of the group worked together to tackle</w:t>
      </w:r>
      <w:r w:rsidR="00B64313">
        <w:rPr>
          <w:b w:val="0"/>
          <w:bCs w:val="0"/>
          <w:color w:val="auto"/>
          <w:sz w:val="22"/>
          <w:szCs w:val="22"/>
        </w:rPr>
        <w:t xml:space="preserve"> the</w:t>
      </w:r>
      <w:r>
        <w:rPr>
          <w:b w:val="0"/>
          <w:bCs w:val="0"/>
          <w:color w:val="auto"/>
          <w:sz w:val="22"/>
          <w:szCs w:val="22"/>
        </w:rPr>
        <w:t xml:space="preserve"> various tasks presented. </w:t>
      </w:r>
      <w:r w:rsidR="00FD3604" w:rsidRPr="0039328B">
        <w:rPr>
          <w:b w:val="0"/>
          <w:bCs w:val="0"/>
          <w:color w:val="auto"/>
          <w:sz w:val="22"/>
          <w:szCs w:val="22"/>
        </w:rPr>
        <w:t xml:space="preserve">This very first module introduced the concept of blockchain technology and cryptocurrency. My task here involved familiarizing myself with these concepts, what they do, why they were created, and how it can affect the tech </w:t>
      </w:r>
      <w:r w:rsidR="0039328B" w:rsidRPr="0039328B">
        <w:rPr>
          <w:b w:val="0"/>
          <w:bCs w:val="0"/>
          <w:color w:val="auto"/>
          <w:sz w:val="22"/>
          <w:szCs w:val="22"/>
        </w:rPr>
        <w:t>industry</w:t>
      </w:r>
      <w:r w:rsidR="00FD3604" w:rsidRPr="0039328B">
        <w:rPr>
          <w:b w:val="0"/>
          <w:bCs w:val="0"/>
          <w:color w:val="auto"/>
          <w:sz w:val="22"/>
          <w:szCs w:val="22"/>
        </w:rPr>
        <w:t xml:space="preserve">. </w:t>
      </w:r>
    </w:p>
    <w:p w14:paraId="70EFF4B6" w14:textId="77777777" w:rsidR="0039328B" w:rsidRDefault="00FD3604" w:rsidP="00FD3604">
      <w:pPr>
        <w:pStyle w:val="Heading2"/>
        <w:rPr>
          <w:b w:val="0"/>
          <w:bCs w:val="0"/>
          <w:color w:val="auto"/>
          <w:sz w:val="22"/>
          <w:szCs w:val="22"/>
        </w:rPr>
      </w:pPr>
      <w:r w:rsidRPr="0039328B">
        <w:rPr>
          <w:b w:val="0"/>
          <w:bCs w:val="0"/>
          <w:color w:val="auto"/>
          <w:sz w:val="22"/>
          <w:szCs w:val="22"/>
        </w:rPr>
        <w:t>I first directed my attention toward Satoshi Nakamoto's white paper on Bitcoin to get myself up to speed. Although this technology has been around for a while, this was all new to me.</w:t>
      </w:r>
    </w:p>
    <w:p w14:paraId="26CA6438" w14:textId="77777777" w:rsidR="00382A23" w:rsidRDefault="0039328B" w:rsidP="00FD3604">
      <w:pPr>
        <w:pStyle w:val="Heading2"/>
        <w:rPr>
          <w:b w:val="0"/>
          <w:bCs w:val="0"/>
          <w:color w:val="auto"/>
          <w:sz w:val="22"/>
          <w:szCs w:val="22"/>
        </w:rPr>
      </w:pPr>
      <w:r>
        <w:rPr>
          <w:b w:val="0"/>
          <w:bCs w:val="0"/>
          <w:noProof/>
          <w:color w:val="auto"/>
          <w:sz w:val="22"/>
          <w:szCs w:val="22"/>
        </w:rPr>
        <w:drawing>
          <wp:anchor distT="0" distB="0" distL="114300" distR="114300" simplePos="0" relativeHeight="251674624" behindDoc="0" locked="0" layoutInCell="1" allowOverlap="1" wp14:anchorId="57BE6786" wp14:editId="5B736F38">
            <wp:simplePos x="1143000" y="3242310"/>
            <wp:positionH relativeFrom="column">
              <wp:align>left</wp:align>
            </wp:positionH>
            <wp:positionV relativeFrom="paragraph">
              <wp:align>top</wp:align>
            </wp:positionV>
            <wp:extent cx="3409950" cy="2819400"/>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itcoin-white-paper.jpg"/>
                    <pic:cNvPicPr/>
                  </pic:nvPicPr>
                  <pic:blipFill>
                    <a:blip r:embed="rId18">
                      <a:extLst>
                        <a:ext uri="{28A0092B-C50C-407E-A947-70E740481C1C}">
                          <a14:useLocalDpi xmlns:a14="http://schemas.microsoft.com/office/drawing/2010/main" val="0"/>
                        </a:ext>
                        <a:ext uri="{837473B0-CC2E-450A-ABE3-18F120FF3D39}">
                          <a1611:picAttrSrcUrl xmlns:a1611="http://schemas.microsoft.com/office/drawing/2016/11/main" r:id="rId19"/>
                        </a:ext>
                      </a:extLst>
                    </a:blip>
                    <a:stretch>
                      <a:fillRect/>
                    </a:stretch>
                  </pic:blipFill>
                  <pic:spPr>
                    <a:xfrm>
                      <a:off x="0" y="0"/>
                      <a:ext cx="3409950" cy="2819400"/>
                    </a:xfrm>
                    <a:prstGeom prst="rect">
                      <a:avLst/>
                    </a:prstGeom>
                  </pic:spPr>
                </pic:pic>
              </a:graphicData>
            </a:graphic>
          </wp:anchor>
        </w:drawing>
      </w:r>
    </w:p>
    <w:p w14:paraId="1194569A" w14:textId="77777777" w:rsidR="00382A23" w:rsidRDefault="00382A23" w:rsidP="00FD3604">
      <w:pPr>
        <w:pStyle w:val="Heading2"/>
        <w:rPr>
          <w:b w:val="0"/>
          <w:bCs w:val="0"/>
          <w:color w:val="auto"/>
          <w:sz w:val="22"/>
          <w:szCs w:val="22"/>
        </w:rPr>
      </w:pPr>
    </w:p>
    <w:p w14:paraId="38CC58C6" w14:textId="034118FC" w:rsidR="00FD3604" w:rsidRPr="00C92289" w:rsidRDefault="00382A23" w:rsidP="00FD3604">
      <w:pPr>
        <w:pStyle w:val="Heading2"/>
        <w:rPr>
          <w:b w:val="0"/>
          <w:bCs w:val="0"/>
          <w:i/>
          <w:iCs/>
          <w:color w:val="auto"/>
          <w:sz w:val="22"/>
          <w:szCs w:val="22"/>
        </w:rPr>
      </w:pPr>
      <w:r w:rsidRPr="00C92289">
        <w:rPr>
          <w:b w:val="0"/>
          <w:bCs w:val="0"/>
          <w:i/>
          <w:iCs/>
          <w:color w:val="auto"/>
          <w:sz w:val="22"/>
          <w:szCs w:val="22"/>
        </w:rPr>
        <w:br w:type="textWrapping" w:clear="all"/>
      </w:r>
      <w:r w:rsidR="00C92289">
        <w:rPr>
          <w:b w:val="0"/>
          <w:bCs w:val="0"/>
          <w:i/>
          <w:iCs/>
          <w:color w:val="auto"/>
          <w:sz w:val="22"/>
          <w:szCs w:val="22"/>
        </w:rPr>
        <w:t>White paper by Nakamoto</w:t>
      </w:r>
    </w:p>
    <w:p w14:paraId="64203EA1" w14:textId="3959713C" w:rsidR="00FD3604" w:rsidRPr="0039328B" w:rsidRDefault="00FD3604" w:rsidP="00FD3604">
      <w:pPr>
        <w:pStyle w:val="Heading2"/>
        <w:rPr>
          <w:b w:val="0"/>
          <w:bCs w:val="0"/>
          <w:color w:val="auto"/>
          <w:sz w:val="22"/>
          <w:szCs w:val="22"/>
        </w:rPr>
      </w:pPr>
      <w:r w:rsidRPr="0039328B">
        <w:rPr>
          <w:b w:val="0"/>
          <w:bCs w:val="0"/>
          <w:color w:val="auto"/>
          <w:sz w:val="22"/>
          <w:szCs w:val="22"/>
        </w:rPr>
        <w:t xml:space="preserve">Upon reading part of the paper, the task of understanding this seemed very daunting. Bitcoin (or more generally, Blockchain) was not only very technical, but also had in-depth aspects of socioeconomics and psychology, which one would hardly expect to present themselves in </w:t>
      </w:r>
      <w:r w:rsidR="00BA4070">
        <w:rPr>
          <w:b w:val="0"/>
          <w:bCs w:val="0"/>
          <w:color w:val="auto"/>
          <w:sz w:val="22"/>
          <w:szCs w:val="22"/>
        </w:rPr>
        <w:t>a computer science research paper</w:t>
      </w:r>
      <w:r w:rsidRPr="0039328B">
        <w:rPr>
          <w:b w:val="0"/>
          <w:bCs w:val="0"/>
          <w:color w:val="auto"/>
          <w:sz w:val="22"/>
          <w:szCs w:val="22"/>
        </w:rPr>
        <w:t xml:space="preserve">. </w:t>
      </w:r>
    </w:p>
    <w:p w14:paraId="4A3FBCFC" w14:textId="5C51EA4F" w:rsidR="0039328B" w:rsidRDefault="00FD3604" w:rsidP="0039328B">
      <w:pPr>
        <w:pStyle w:val="Heading2"/>
        <w:rPr>
          <w:b w:val="0"/>
          <w:bCs w:val="0"/>
          <w:color w:val="auto"/>
          <w:sz w:val="22"/>
          <w:szCs w:val="22"/>
        </w:rPr>
      </w:pPr>
      <w:r w:rsidRPr="0039328B">
        <w:rPr>
          <w:b w:val="0"/>
          <w:bCs w:val="0"/>
          <w:color w:val="auto"/>
          <w:sz w:val="22"/>
          <w:szCs w:val="22"/>
        </w:rPr>
        <w:t xml:space="preserve">This forced me to not only look to other sources to understand each individual idea brought forth in this paper, but I had to read through the paper a few times to see how the ideas came together, to further cement </w:t>
      </w:r>
      <w:r w:rsidR="007721D6">
        <w:rPr>
          <w:b w:val="0"/>
          <w:bCs w:val="0"/>
          <w:color w:val="auto"/>
          <w:sz w:val="22"/>
          <w:szCs w:val="22"/>
        </w:rPr>
        <w:t xml:space="preserve">the concept </w:t>
      </w:r>
      <w:r w:rsidRPr="0039328B">
        <w:rPr>
          <w:b w:val="0"/>
          <w:bCs w:val="0"/>
          <w:color w:val="auto"/>
          <w:sz w:val="22"/>
          <w:szCs w:val="22"/>
        </w:rPr>
        <w:t>in my mind.</w:t>
      </w:r>
    </w:p>
    <w:p w14:paraId="26A30A1F" w14:textId="293B9716" w:rsidR="0039328B" w:rsidRDefault="0039328B" w:rsidP="0039328B">
      <w:pPr>
        <w:pStyle w:val="Heading2"/>
        <w:rPr>
          <w:b w:val="0"/>
          <w:bCs w:val="0"/>
          <w:color w:val="auto"/>
          <w:sz w:val="22"/>
          <w:szCs w:val="22"/>
        </w:rPr>
      </w:pPr>
      <w:r w:rsidRPr="0039328B">
        <w:rPr>
          <w:b w:val="0"/>
          <w:bCs w:val="0"/>
          <w:color w:val="auto"/>
          <w:sz w:val="22"/>
          <w:szCs w:val="22"/>
        </w:rPr>
        <w:t xml:space="preserve">This first assignment involved experimenting with different hashing algorithms and reporting on their characteristics. Hashing was something I was familiar with as a student coming from an information security background. </w:t>
      </w:r>
    </w:p>
    <w:p w14:paraId="2CF53737" w14:textId="68D47E5E" w:rsidR="002B1C6F" w:rsidRPr="0039328B" w:rsidRDefault="0039328B" w:rsidP="0039328B">
      <w:pPr>
        <w:pStyle w:val="Heading2"/>
        <w:rPr>
          <w:b w:val="0"/>
          <w:bCs w:val="0"/>
          <w:color w:val="auto"/>
          <w:sz w:val="22"/>
          <w:szCs w:val="22"/>
        </w:rPr>
      </w:pPr>
      <w:r w:rsidRPr="0039328B">
        <w:rPr>
          <w:b w:val="0"/>
          <w:bCs w:val="0"/>
          <w:color w:val="auto"/>
          <w:sz w:val="22"/>
          <w:szCs w:val="22"/>
        </w:rPr>
        <w:lastRenderedPageBreak/>
        <w:t xml:space="preserve">I decided to experiment with hashing on my own using a program called </w:t>
      </w:r>
      <w:proofErr w:type="spellStart"/>
      <w:r w:rsidRPr="0039328B">
        <w:rPr>
          <w:b w:val="0"/>
          <w:bCs w:val="0"/>
          <w:color w:val="auto"/>
          <w:sz w:val="22"/>
          <w:szCs w:val="22"/>
        </w:rPr>
        <w:t>HashCalc</w:t>
      </w:r>
      <w:proofErr w:type="spellEnd"/>
      <w:r w:rsidRPr="0039328B">
        <w:rPr>
          <w:b w:val="0"/>
          <w:bCs w:val="0"/>
          <w:color w:val="auto"/>
          <w:sz w:val="22"/>
          <w:szCs w:val="22"/>
        </w:rPr>
        <w:t>. The interface is intuitive, just browse for your text and choose a hashing algorithm to be used.</w:t>
      </w:r>
      <w:r w:rsidR="009B5459">
        <w:rPr>
          <w:b w:val="0"/>
          <w:bCs w:val="0"/>
          <w:color w:val="auto"/>
          <w:sz w:val="22"/>
          <w:szCs w:val="22"/>
        </w:rPr>
        <w:t xml:space="preserve"> The next picture I will use to demonstrate the hashing process. </w:t>
      </w:r>
    </w:p>
    <w:p w14:paraId="6F4697C8" w14:textId="0239CA0C" w:rsidR="002B1C6F" w:rsidRDefault="002B1C6F" w:rsidP="002B1C6F"/>
    <w:p w14:paraId="7E08E188" w14:textId="35C120EF" w:rsidR="002B1C6F" w:rsidRDefault="002B1C6F" w:rsidP="002B1C6F"/>
    <w:p w14:paraId="4D194B69" w14:textId="4F563061" w:rsidR="002B1C6F" w:rsidRDefault="00BC3365" w:rsidP="002B1C6F">
      <w:r>
        <w:rPr>
          <w:noProof/>
        </w:rPr>
        <w:drawing>
          <wp:inline distT="0" distB="0" distL="0" distR="0" wp14:anchorId="388AD16E" wp14:editId="5F452BE8">
            <wp:extent cx="5486400" cy="30861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6065D141" w14:textId="22DBEEB1" w:rsidR="002B1C6F" w:rsidRDefault="003F7791" w:rsidP="002B1C6F">
      <w:pPr>
        <w:rPr>
          <w:i/>
          <w:iCs/>
        </w:rPr>
      </w:pPr>
      <w:r>
        <w:rPr>
          <w:i/>
          <w:iCs/>
        </w:rPr>
        <w:t xml:space="preserve">File name: this data.txt. </w:t>
      </w:r>
      <w:r w:rsidR="009B5459" w:rsidRPr="009B5459">
        <w:rPr>
          <w:i/>
          <w:iCs/>
        </w:rPr>
        <w:t>This data is going to be hashed.</w:t>
      </w:r>
    </w:p>
    <w:p w14:paraId="2859EC76" w14:textId="1CD143A9" w:rsidR="009B5459" w:rsidRDefault="009B5459" w:rsidP="002B1C6F">
      <w:pPr>
        <w:rPr>
          <w:i/>
          <w:iCs/>
        </w:rPr>
      </w:pPr>
    </w:p>
    <w:p w14:paraId="231D673D" w14:textId="468D95F0" w:rsidR="009B5459" w:rsidRPr="009B5459" w:rsidRDefault="003F7791" w:rsidP="009B5459">
      <w:pPr>
        <w:pStyle w:val="Header"/>
        <w:spacing w:after="200" w:line="276" w:lineRule="auto"/>
      </w:pPr>
      <w:r>
        <w:rPr>
          <w:noProof/>
        </w:rPr>
        <w:lastRenderedPageBreak/>
        <w:drawing>
          <wp:inline distT="0" distB="0" distL="0" distR="0" wp14:anchorId="463EF16C" wp14:editId="309F56A7">
            <wp:extent cx="5486400" cy="295973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86400" cy="2959735"/>
                    </a:xfrm>
                    <a:prstGeom prst="rect">
                      <a:avLst/>
                    </a:prstGeom>
                    <a:noFill/>
                    <a:ln>
                      <a:noFill/>
                    </a:ln>
                  </pic:spPr>
                </pic:pic>
              </a:graphicData>
            </a:graphic>
          </wp:inline>
        </w:drawing>
      </w:r>
    </w:p>
    <w:p w14:paraId="1B8D132E" w14:textId="4D3C963C" w:rsidR="002B1C6F" w:rsidRPr="003F7791" w:rsidRDefault="003F7791" w:rsidP="002B1C6F">
      <w:pPr>
        <w:rPr>
          <w:i/>
          <w:iCs/>
        </w:rPr>
      </w:pPr>
      <w:r>
        <w:rPr>
          <w:i/>
          <w:iCs/>
        </w:rPr>
        <w:t xml:space="preserve">Layout of </w:t>
      </w:r>
      <w:proofErr w:type="spellStart"/>
      <w:r>
        <w:rPr>
          <w:i/>
          <w:iCs/>
        </w:rPr>
        <w:t>HashCalc</w:t>
      </w:r>
      <w:proofErr w:type="spellEnd"/>
      <w:r>
        <w:rPr>
          <w:i/>
          <w:iCs/>
        </w:rPr>
        <w:t xml:space="preserve">, the software used for this demonstration. </w:t>
      </w:r>
    </w:p>
    <w:p w14:paraId="5116F464" w14:textId="5E2BD35F" w:rsidR="002B1C6F" w:rsidRDefault="002B1C6F" w:rsidP="002B1C6F"/>
    <w:p w14:paraId="40AD2351" w14:textId="5E08A0F7" w:rsidR="002B1C6F" w:rsidRDefault="003F7791" w:rsidP="002B1C6F">
      <w:r>
        <w:rPr>
          <w:noProof/>
        </w:rPr>
        <w:drawing>
          <wp:inline distT="0" distB="0" distL="0" distR="0" wp14:anchorId="0C25572E" wp14:editId="74435BE1">
            <wp:extent cx="5486400" cy="293560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486400" cy="2935605"/>
                    </a:xfrm>
                    <a:prstGeom prst="rect">
                      <a:avLst/>
                    </a:prstGeom>
                    <a:noFill/>
                    <a:ln>
                      <a:noFill/>
                    </a:ln>
                  </pic:spPr>
                </pic:pic>
              </a:graphicData>
            </a:graphic>
          </wp:inline>
        </w:drawing>
      </w:r>
    </w:p>
    <w:p w14:paraId="60D6A27E" w14:textId="0C0A3617" w:rsidR="002B1C6F" w:rsidRPr="003F7791" w:rsidRDefault="003F7791" w:rsidP="002B1C6F">
      <w:pPr>
        <w:rPr>
          <w:i/>
          <w:iCs/>
        </w:rPr>
      </w:pPr>
      <w:r>
        <w:rPr>
          <w:i/>
          <w:iCs/>
        </w:rPr>
        <w:t xml:space="preserve">The file has been run through the hashing algorithms. </w:t>
      </w:r>
    </w:p>
    <w:p w14:paraId="0BF34704" w14:textId="26833001" w:rsidR="002B1C6F" w:rsidRDefault="003F7791" w:rsidP="003F7791">
      <w:r>
        <w:t xml:space="preserve">As seen in the picture, I chose to use MD5, SHA 256, and RIPEMD160 algorithms. Now modifying the </w:t>
      </w:r>
      <w:proofErr w:type="gramStart"/>
      <w:r w:rsidR="004B4B1B">
        <w:t>text</w:t>
      </w:r>
      <w:proofErr w:type="gramEnd"/>
      <w:r w:rsidR="004B4B1B">
        <w:t xml:space="preserve"> </w:t>
      </w:r>
      <w:r>
        <w:t>a little by adding an extra character and running it through once more gets this output:</w:t>
      </w:r>
    </w:p>
    <w:p w14:paraId="4C109C1D" w14:textId="77777777" w:rsidR="00DF576C" w:rsidRDefault="00DF576C" w:rsidP="003F7791"/>
    <w:p w14:paraId="44D283A6" w14:textId="5B114800" w:rsidR="00DF576C" w:rsidRDefault="00DF576C" w:rsidP="002B1C6F">
      <w:r>
        <w:rPr>
          <w:noProof/>
        </w:rPr>
        <w:lastRenderedPageBreak/>
        <w:drawing>
          <wp:inline distT="0" distB="0" distL="0" distR="0" wp14:anchorId="06FCB182" wp14:editId="61A9222D">
            <wp:extent cx="5486400" cy="29603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486400" cy="2960370"/>
                    </a:xfrm>
                    <a:prstGeom prst="rect">
                      <a:avLst/>
                    </a:prstGeom>
                    <a:noFill/>
                    <a:ln>
                      <a:noFill/>
                    </a:ln>
                  </pic:spPr>
                </pic:pic>
              </a:graphicData>
            </a:graphic>
          </wp:inline>
        </w:drawing>
      </w:r>
    </w:p>
    <w:p w14:paraId="086636AE" w14:textId="7206E729" w:rsidR="002B1C6F" w:rsidRPr="00DF576C" w:rsidRDefault="00DF576C" w:rsidP="002B1C6F">
      <w:pPr>
        <w:rPr>
          <w:i/>
          <w:iCs/>
        </w:rPr>
      </w:pPr>
      <w:r w:rsidRPr="00DF576C">
        <w:rPr>
          <w:i/>
          <w:iCs/>
        </w:rPr>
        <w:t xml:space="preserve">A modified this data.txt is hashed once again. </w:t>
      </w:r>
    </w:p>
    <w:p w14:paraId="139CB025" w14:textId="61A7A8ED" w:rsidR="002B1C6F" w:rsidRDefault="00DF576C" w:rsidP="002B1C6F">
      <w:r w:rsidRPr="00DF576C">
        <w:t xml:space="preserve">It interesting to note how one small change in the text leads to a substantial difference in the hash. This ensures the integrity of data, and when it comes to the blockchain, </w:t>
      </w:r>
      <w:r>
        <w:t>ensure</w:t>
      </w:r>
      <w:r w:rsidRPr="00DF576C">
        <w:t>s that the information</w:t>
      </w:r>
      <w:r w:rsidR="005D12C1">
        <w:t xml:space="preserve"> that is altered</w:t>
      </w:r>
      <w:r w:rsidRPr="00DF576C">
        <w:t xml:space="preserve"> within an established block </w:t>
      </w:r>
      <w:r w:rsidR="005D12C1">
        <w:t xml:space="preserve">gets rejected. </w:t>
      </w:r>
    </w:p>
    <w:p w14:paraId="1148B28F" w14:textId="3A7E4FF1" w:rsidR="00DF576C" w:rsidRPr="00DE7B58" w:rsidRDefault="00BA4070" w:rsidP="00BA4070">
      <w:pPr>
        <w:pStyle w:val="Heading1"/>
        <w:rPr>
          <w:color w:val="92D050"/>
          <w:sz w:val="44"/>
          <w:szCs w:val="44"/>
        </w:rPr>
      </w:pPr>
      <w:bookmarkStart w:id="5" w:name="_Hlk58434510"/>
      <w:r w:rsidRPr="00DE7B58">
        <w:rPr>
          <w:color w:val="92D050"/>
          <w:sz w:val="44"/>
          <w:szCs w:val="44"/>
        </w:rPr>
        <w:t xml:space="preserve">Module 2 </w:t>
      </w:r>
    </w:p>
    <w:bookmarkEnd w:id="5"/>
    <w:p w14:paraId="0AE0B4B3" w14:textId="08342973" w:rsidR="002B1C6F" w:rsidRDefault="00BA4070" w:rsidP="002B1C6F">
      <w:r w:rsidRPr="00BA4070">
        <w:t>This portion of the course had the group delving into some of the aspects of Bitcoin.</w:t>
      </w:r>
    </w:p>
    <w:p w14:paraId="13FB8E28" w14:textId="7C0071F3" w:rsidR="002B1C6F" w:rsidRDefault="00BA4070" w:rsidP="002B1C6F">
      <w:r w:rsidRPr="00BA4070">
        <w:t xml:space="preserve">When one thinks of money, they think of something they can hold in their hand, or at the very least, the balance in their bank account. However, Bitcoin is not quite like this kind of money. The currency has no physical presence, meaning a person cannot withdraw it from the blockchain and hold it in their hand. This type of currency cannot be destroyed, only lost. Through mining, new Bitcoin is generated, which involves a using a computer to solve a cryptographic puzzle </w:t>
      </w:r>
      <w:r w:rsidR="00686474" w:rsidRPr="00BA4070">
        <w:t>to</w:t>
      </w:r>
      <w:r w:rsidRPr="00BA4070">
        <w:t xml:space="preserve"> win a determined amount of Bitcoin. The issue lies in that if the winner of the puzzle-solving race fails to redeem their prize, that money is lost for good.</w:t>
      </w:r>
    </w:p>
    <w:p w14:paraId="1209817D" w14:textId="4F248BFC" w:rsidR="002B1C6F" w:rsidRDefault="009F40C7" w:rsidP="002B1C6F">
      <w:r w:rsidRPr="009F40C7">
        <w:t xml:space="preserve">Following this was a discussion on wallets. Wallets are just what they sound like - a place for storage. The difference in these types of wallets is that they are not necessarily used to store the cryptocurrency but are used to store cryptographic keys. The user's private key is necessary </w:t>
      </w:r>
      <w:r w:rsidR="00686474" w:rsidRPr="009F40C7">
        <w:t>to</w:t>
      </w:r>
      <w:r w:rsidRPr="009F40C7">
        <w:t xml:space="preserve"> gain access to their funds.</w:t>
      </w:r>
    </w:p>
    <w:p w14:paraId="0C171B59" w14:textId="639393B0" w:rsidR="002B1C6F" w:rsidRDefault="009F40C7" w:rsidP="002B1C6F">
      <w:r w:rsidRPr="009F40C7">
        <w:t xml:space="preserve">Bitcoin, or cryptocurrency in general, can seems </w:t>
      </w:r>
      <w:r w:rsidR="00B104B0" w:rsidRPr="009F40C7">
        <w:t>complicated</w:t>
      </w:r>
      <w:r w:rsidRPr="009F40C7">
        <w:t xml:space="preserve"> but upon looking closely it has similarities to our everyday banking system. The currency is held within the blockchain</w:t>
      </w:r>
      <w:r w:rsidR="00B104B0">
        <w:t xml:space="preserve"> (</w:t>
      </w:r>
      <w:r w:rsidR="00655A5A">
        <w:t>like</w:t>
      </w:r>
      <w:r w:rsidR="00B104B0">
        <w:t xml:space="preserve"> a bank)</w:t>
      </w:r>
      <w:r w:rsidRPr="009F40C7">
        <w:t xml:space="preserve">, but having a wallet is like having a debit or credit card and the private key can be thought </w:t>
      </w:r>
      <w:r w:rsidRPr="009F40C7">
        <w:lastRenderedPageBreak/>
        <w:t>of like a PIN number entered at the store, used for authorizing the transfer of the user's money to a merchant.</w:t>
      </w:r>
    </w:p>
    <w:p w14:paraId="34B5047B" w14:textId="7514CF5A" w:rsidR="009F40C7" w:rsidRPr="00DE7B58" w:rsidRDefault="009F40C7" w:rsidP="009F40C7">
      <w:pPr>
        <w:pStyle w:val="Heading1"/>
        <w:rPr>
          <w:color w:val="92D050"/>
          <w:sz w:val="44"/>
          <w:szCs w:val="44"/>
        </w:rPr>
      </w:pPr>
      <w:bookmarkStart w:id="6" w:name="_Hlk58434816"/>
      <w:r w:rsidRPr="00DE7B58">
        <w:rPr>
          <w:color w:val="92D050"/>
          <w:sz w:val="44"/>
          <w:szCs w:val="44"/>
        </w:rPr>
        <w:t>Module 3</w:t>
      </w:r>
    </w:p>
    <w:bookmarkEnd w:id="6"/>
    <w:p w14:paraId="03DF054E" w14:textId="16AF361D" w:rsidR="002B1C6F" w:rsidRDefault="009F40C7" w:rsidP="002B1C6F">
      <w:r w:rsidRPr="009F40C7">
        <w:t>Shortly after learning about the nuances of Bitcoin, we were introduced to another blockchain technology: Ethereum.</w:t>
      </w:r>
    </w:p>
    <w:p w14:paraId="5ABBB0C1" w14:textId="5AC1DC7E" w:rsidR="009F40C7" w:rsidRDefault="009F40C7" w:rsidP="009F40C7">
      <w:r>
        <w:t>Like Bitcoin, Ethereum has its own cryptocurrency called ether, which can also be exchanged for fiat money. Also, like Bitcoin, it is decentralized, and built upon a peer-to-peer network.</w:t>
      </w:r>
    </w:p>
    <w:p w14:paraId="20E8672A" w14:textId="23DD7CB1" w:rsidR="009F40C7" w:rsidRDefault="009F40C7" w:rsidP="002B1C6F">
      <w:r w:rsidRPr="009F40C7">
        <w:t>However, the differences between these two cryptocurrencies are much greater than their similarities, I felt. Ethereum functions much like a digital ecosystem rather than a simple cryptocurrency. Goods and services like applications (</w:t>
      </w:r>
      <w:proofErr w:type="spellStart"/>
      <w:r w:rsidRPr="009F40C7">
        <w:t>Dapps</w:t>
      </w:r>
      <w:proofErr w:type="spellEnd"/>
      <w:r w:rsidRPr="009F40C7">
        <w:t>) are constantly being developed for it and ether is the thing that makes this new world go round</w:t>
      </w:r>
      <w:r>
        <w:t xml:space="preserve">, powering apps and services, and used to initiate transactions as well. </w:t>
      </w:r>
      <w:r w:rsidRPr="009F40C7">
        <w:t xml:space="preserve"> </w:t>
      </w:r>
      <w:r>
        <w:t>E</w:t>
      </w:r>
      <w:r w:rsidRPr="009F40C7">
        <w:t xml:space="preserve">verything here runs on ether.  </w:t>
      </w:r>
    </w:p>
    <w:p w14:paraId="361E07CB" w14:textId="6A31CAE1" w:rsidR="002B1C6F" w:rsidRDefault="000D6671" w:rsidP="002B1C6F">
      <w:r w:rsidRPr="000D6671">
        <w:t xml:space="preserve">Merkle trees are data structures that carry hashes, and their main purpose when it comes to blockchain is maintaining the integrity of data. </w:t>
      </w:r>
      <w:r w:rsidR="00F20EB6" w:rsidRPr="000D6671">
        <w:t>For</w:t>
      </w:r>
      <w:r w:rsidRPr="000D6671">
        <w:t xml:space="preserve"> new transactions to be added to the blockchain, previous transactions must remain unchanged, and Merkle trees provide a list of hashes taken from these previous transactions, proving that the transactions have not been modified in anyway.</w:t>
      </w:r>
    </w:p>
    <w:p w14:paraId="31CD781D" w14:textId="487821F5" w:rsidR="000D6671" w:rsidRDefault="000D6671" w:rsidP="002B1C6F">
      <w:r>
        <w:t>Below is a picture of a Merkle tree:</w:t>
      </w:r>
    </w:p>
    <w:p w14:paraId="47B83D96" w14:textId="1214CE42" w:rsidR="002B1C6F" w:rsidRDefault="000D6671" w:rsidP="002B1C6F">
      <w:r>
        <w:rPr>
          <w:noProof/>
        </w:rPr>
        <mc:AlternateContent>
          <mc:Choice Requires="wpg">
            <w:drawing>
              <wp:inline distT="0" distB="0" distL="0" distR="0" wp14:anchorId="43397C4A" wp14:editId="05D16434">
                <wp:extent cx="4408805" cy="2872740"/>
                <wp:effectExtent l="0" t="0" r="0" b="3810"/>
                <wp:docPr id="13" name="Group 13"/>
                <wp:cNvGraphicFramePr/>
                <a:graphic xmlns:a="http://schemas.openxmlformats.org/drawingml/2006/main">
                  <a:graphicData uri="http://schemas.microsoft.com/office/word/2010/wordprocessingGroup">
                    <wpg:wgp>
                      <wpg:cNvGrpSpPr/>
                      <wpg:grpSpPr>
                        <a:xfrm>
                          <a:off x="0" y="0"/>
                          <a:ext cx="4408805" cy="2872740"/>
                          <a:chOff x="0" y="0"/>
                          <a:chExt cx="4408805" cy="2572385"/>
                        </a:xfrm>
                      </wpg:grpSpPr>
                      <pic:pic xmlns:pic="http://schemas.openxmlformats.org/drawingml/2006/picture">
                        <pic:nvPicPr>
                          <pic:cNvPr id="11" name="Picture 11"/>
                          <pic:cNvPicPr>
                            <a:picLocks noChangeAspect="1"/>
                          </pic:cNvPicPr>
                        </pic:nvPicPr>
                        <pic:blipFill>
                          <a:blip r:embed="rId24" cstate="print">
                            <a:extLst>
                              <a:ext uri="{28A0092B-C50C-407E-A947-70E740481C1C}">
                                <a14:useLocalDpi xmlns:a14="http://schemas.microsoft.com/office/drawing/2010/main" val="0"/>
                              </a:ext>
                              <a:ext uri="{837473B0-CC2E-450A-ABE3-18F120FF3D39}">
                                <a1611:picAttrSrcUrl xmlns:a1611="http://schemas.microsoft.com/office/drawing/2016/11/main" r:id="rId25"/>
                              </a:ext>
                            </a:extLst>
                          </a:blip>
                          <a:stretch>
                            <a:fillRect/>
                          </a:stretch>
                        </pic:blipFill>
                        <pic:spPr>
                          <a:xfrm>
                            <a:off x="0" y="0"/>
                            <a:ext cx="4408805" cy="2193290"/>
                          </a:xfrm>
                          <a:prstGeom prst="rect">
                            <a:avLst/>
                          </a:prstGeom>
                        </pic:spPr>
                      </pic:pic>
                      <wps:wsp>
                        <wps:cNvPr id="12" name="Text Box 12"/>
                        <wps:cNvSpPr txBox="1"/>
                        <wps:spPr>
                          <a:xfrm>
                            <a:off x="0" y="2193290"/>
                            <a:ext cx="4408805" cy="379095"/>
                          </a:xfrm>
                          <a:prstGeom prst="rect">
                            <a:avLst/>
                          </a:prstGeom>
                          <a:solidFill>
                            <a:prstClr val="white"/>
                          </a:solidFill>
                          <a:ln>
                            <a:noFill/>
                          </a:ln>
                        </wps:spPr>
                        <wps:txbx>
                          <w:txbxContent>
                            <w:p w14:paraId="23125A09" w14:textId="77777777" w:rsidR="004B4B1B" w:rsidRPr="000D6671" w:rsidRDefault="006103AD" w:rsidP="000D6671">
                              <w:pPr>
                                <w:rPr>
                                  <w:sz w:val="18"/>
                                  <w:szCs w:val="18"/>
                                </w:rPr>
                              </w:pPr>
                              <w:hyperlink r:id="rId26" w:history="1">
                                <w:r w:rsidR="004B4B1B" w:rsidRPr="000D6671">
                                  <w:rPr>
                                    <w:rStyle w:val="Hyperlink"/>
                                    <w:sz w:val="18"/>
                                    <w:szCs w:val="18"/>
                                  </w:rPr>
                                  <w:t>This Photo</w:t>
                                </w:r>
                              </w:hyperlink>
                              <w:r w:rsidR="004B4B1B" w:rsidRPr="000D6671">
                                <w:rPr>
                                  <w:sz w:val="18"/>
                                  <w:szCs w:val="18"/>
                                </w:rPr>
                                <w:t xml:space="preserve"> by Unknown Author is licensed under </w:t>
                              </w:r>
                              <w:hyperlink r:id="rId27" w:history="1">
                                <w:r w:rsidR="004B4B1B" w:rsidRPr="000D6671">
                                  <w:rPr>
                                    <w:rStyle w:val="Hyperlink"/>
                                    <w:sz w:val="18"/>
                                    <w:szCs w:val="18"/>
                                  </w:rPr>
                                  <w:t>CC BY-SA</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43397C4A" id="Group 13" o:spid="_x0000_s1030" style="width:347.15pt;height:226.2pt;mso-position-horizontal-relative:char;mso-position-vertical-relative:line" coordsize="44088,257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">
                <v:shape id="Picture 11" o:spid="_x0000_s1031" type="#_x0000_t75" style="position:absolute;width:44088;height:219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">
                  <v:imagedata r:id="rId28" o:title=""/>
                </v:shape>
                <v:shape id="Text Box 12" o:spid="_x0000_s1032" type="#_x0000_t202" style="position:absolute;top:21932;width:44088;height:3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" stroked="f">
                  <v:textbox>
                    <w:txbxContent>
                      <w:p w14:paraId="23125A09" w14:textId="77777777" w:rsidR="004B4B1B" w:rsidRPr="000D6671" w:rsidRDefault="006103AD" w:rsidP="000D6671">
                        <w:pPr>
                          <w:rPr>
                            <w:sz w:val="18"/>
                            <w:szCs w:val="18"/>
                          </w:rPr>
                        </w:pPr>
                        <w:hyperlink r:id="rId29" w:history="1">
                          <w:r w:rsidR="004B4B1B" w:rsidRPr="000D6671">
                            <w:rPr>
                              <w:rStyle w:val="Hyperlink"/>
                              <w:sz w:val="18"/>
                              <w:szCs w:val="18"/>
                            </w:rPr>
                            <w:t>This Photo</w:t>
                          </w:r>
                        </w:hyperlink>
                        <w:r w:rsidR="004B4B1B" w:rsidRPr="000D6671">
                          <w:rPr>
                            <w:sz w:val="18"/>
                            <w:szCs w:val="18"/>
                          </w:rPr>
                          <w:t xml:space="preserve"> by Unknown Author is licensed under </w:t>
                        </w:r>
                        <w:hyperlink r:id="rId30" w:history="1">
                          <w:r w:rsidR="004B4B1B" w:rsidRPr="000D6671">
                            <w:rPr>
                              <w:rStyle w:val="Hyperlink"/>
                              <w:sz w:val="18"/>
                              <w:szCs w:val="18"/>
                            </w:rPr>
                            <w:t>CC BY-SA</w:t>
                          </w:r>
                        </w:hyperlink>
                      </w:p>
                    </w:txbxContent>
                  </v:textbox>
                </v:shape>
                <w10:anchorlock/>
              </v:group>
            </w:pict>
          </mc:Fallback>
        </mc:AlternateContent>
      </w:r>
    </w:p>
    <w:p w14:paraId="0E120C4E" w14:textId="2EDF362F" w:rsidR="002B1C6F" w:rsidRDefault="000D6671" w:rsidP="002B1C6F">
      <w:r w:rsidRPr="000D6671">
        <w:lastRenderedPageBreak/>
        <w:t>Hashes of transactions are continuously stored and built upon, and transactions can thus be traced however far back on the tree, just like a ledger allows blockchain transactions to be traced back. Bottom hashes are made, and the hashes on top of those create hashes of those previous hashes on top of its own. Those hashes are then collected as well up until the root (top) hash is created.</w:t>
      </w:r>
    </w:p>
    <w:p w14:paraId="72B7431E" w14:textId="61563B28" w:rsidR="000D6671" w:rsidRPr="00DE7B58" w:rsidRDefault="000D6671" w:rsidP="000D6671">
      <w:pPr>
        <w:pStyle w:val="Heading1"/>
        <w:rPr>
          <w:color w:val="92D050"/>
          <w:sz w:val="44"/>
          <w:szCs w:val="44"/>
        </w:rPr>
      </w:pPr>
      <w:bookmarkStart w:id="7" w:name="_Hlk58434942"/>
      <w:r w:rsidRPr="00DE7B58">
        <w:rPr>
          <w:color w:val="92D050"/>
          <w:sz w:val="44"/>
          <w:szCs w:val="44"/>
        </w:rPr>
        <w:t>Module 4</w:t>
      </w:r>
    </w:p>
    <w:bookmarkEnd w:id="7"/>
    <w:p w14:paraId="3C63551A" w14:textId="4F083D3B" w:rsidR="000D6671" w:rsidRDefault="000D6671" w:rsidP="002B1C6F">
      <w:r w:rsidRPr="000D6671">
        <w:t>Smart contracts, according to the definition on the Ethereum website, is a program that runs on the Ethereum blockchain. Smart contracts are fully automated pieces of code.</w:t>
      </w:r>
    </w:p>
    <w:p w14:paraId="0A21E00C" w14:textId="302C37ED" w:rsidR="000D6671" w:rsidRDefault="000D6671" w:rsidP="002B1C6F">
      <w:r w:rsidRPr="000D6671">
        <w:t>The analogy that continually comes up is the vending machine. The machine is programmed to dispense snacks when money is inserted. It knows what to do without any sort of human intervention (except when it malfunctions or needs to be restocked). Smart contracts can also exist as accounts, able to transfer ether and can even be used generate new contracts.</w:t>
      </w:r>
    </w:p>
    <w:p w14:paraId="2B6A46CE" w14:textId="42F1CB35" w:rsidR="000D6671" w:rsidRDefault="000D6671" w:rsidP="002B1C6F">
      <w:r w:rsidRPr="000D6671">
        <w:t xml:space="preserve">Having the smart contracts not only uphold the terms of the contract but also enforce them eliminates the need for a middleman in different types of scenarios (lawyers, stewards, etc.). It will be interesting to see how this will shake up the </w:t>
      </w:r>
      <w:r w:rsidR="00F20EB6" w:rsidRPr="000D6671">
        <w:t>industry</w:t>
      </w:r>
      <w:r>
        <w:t>.</w:t>
      </w:r>
    </w:p>
    <w:p w14:paraId="6BF4515B" w14:textId="5B4B9310" w:rsidR="000D6671" w:rsidRDefault="000D6671" w:rsidP="000D6671">
      <w:r>
        <w:t xml:space="preserve">We now </w:t>
      </w:r>
      <w:r w:rsidR="00335792">
        <w:t>entered</w:t>
      </w:r>
      <w:r>
        <w:t xml:space="preserve"> a discussion on Ethereum wallets. Like other crypto wallets, an Ethereum wallet is used to store a user's private key (actual ether is stored on the blockchain). Ethereum wallets are very similar to Bitcoin wallets, except that the user can deploy smart contracts </w:t>
      </w:r>
      <w:r w:rsidR="00DF3C86">
        <w:t>to</w:t>
      </w:r>
      <w:r>
        <w:t xml:space="preserve"> have more flexibility and freedom when managing funds. Transactions also clear much quicker for the most part.</w:t>
      </w:r>
    </w:p>
    <w:p w14:paraId="0D1F8CD8" w14:textId="443E8BB9" w:rsidR="000D6671" w:rsidRDefault="000D6671" w:rsidP="000D6671">
      <w:r w:rsidRPr="000D6671">
        <w:t xml:space="preserve">Next, the group explored other key features of Ethereum that allows it to distinguish itself from other blockchains. First is the proof-of-stake system, which gives a lower barrier of entry for those wanting to invest in the cryptocurrency. Next is the concept of </w:t>
      </w:r>
      <w:proofErr w:type="spellStart"/>
      <w:r w:rsidRPr="000D6671">
        <w:t>sharding</w:t>
      </w:r>
      <w:proofErr w:type="spellEnd"/>
      <w:r w:rsidRPr="000D6671">
        <w:t xml:space="preserve">, which provides a way to for users to download only a piece of the blockchain that they are interested in through horizontal partitioning (thus saving disk space within a desktop environment). Lastly, the Casper FFG protocol heavily discourages dishonesty or sabotage of the blockchain. Users must follow a set of guidelines before investing, and if they fail to do so, they potentially forfeit their funds. </w:t>
      </w:r>
      <w:r w:rsidR="00DF3C86" w:rsidRPr="000D6671">
        <w:t>All</w:t>
      </w:r>
      <w:r w:rsidRPr="000D6671">
        <w:t xml:space="preserve"> this certainly makes ether more attractive to prospective investors.</w:t>
      </w:r>
    </w:p>
    <w:p w14:paraId="24B6F073" w14:textId="599ECE25" w:rsidR="000D6671" w:rsidRPr="00DE7B58" w:rsidRDefault="000D6671" w:rsidP="000D6671">
      <w:pPr>
        <w:pStyle w:val="Heading1"/>
        <w:rPr>
          <w:color w:val="92D050"/>
          <w:sz w:val="44"/>
          <w:szCs w:val="44"/>
        </w:rPr>
      </w:pPr>
      <w:bookmarkStart w:id="8" w:name="_Hlk58435067"/>
      <w:r w:rsidRPr="00DE7B58">
        <w:rPr>
          <w:color w:val="92D050"/>
          <w:sz w:val="44"/>
          <w:szCs w:val="44"/>
        </w:rPr>
        <w:t>Module 5</w:t>
      </w:r>
    </w:p>
    <w:bookmarkEnd w:id="8"/>
    <w:p w14:paraId="292BC5B5" w14:textId="77777777" w:rsidR="00A33076" w:rsidRDefault="000D6671" w:rsidP="000A227D">
      <w:r w:rsidRPr="000D6671">
        <w:t xml:space="preserve">Merkle Patricia Tries are the data structure that makes up the foundation of the Ethereum blockchain. A </w:t>
      </w:r>
      <w:proofErr w:type="spellStart"/>
      <w:r w:rsidRPr="000D6671">
        <w:t>trie</w:t>
      </w:r>
      <w:proofErr w:type="spellEnd"/>
      <w:r w:rsidRPr="000D6671">
        <w:t xml:space="preserve"> is tree-like data structure whose nodes store the letters of the alphabet, and strings/words can be retrieved by traversing down a branch path of the tree</w:t>
      </w:r>
      <w:r>
        <w:t xml:space="preserve"> (Joshi V., 2017).</w:t>
      </w:r>
    </w:p>
    <w:p w14:paraId="5DBEAA64" w14:textId="4C105222" w:rsidR="000A227D" w:rsidRDefault="000A227D" w:rsidP="000A227D">
      <w:r>
        <w:lastRenderedPageBreak/>
        <w:t xml:space="preserve">Tries </w:t>
      </w:r>
      <w:proofErr w:type="gramStart"/>
      <w:r>
        <w:t>include</w:t>
      </w:r>
      <w:proofErr w:type="gramEnd"/>
      <w:r>
        <w:t xml:space="preserve"> three primary trees: the receipts tree, the transactions tree, and the state tree. Transaction trees record the transactions and never updates. The receipts tree keeps records of the outcomes of transactions, </w:t>
      </w:r>
      <w:r w:rsidR="004B4B1B">
        <w:t>and</w:t>
      </w:r>
      <w:r>
        <w:t xml:space="preserve"> never update once written. The state tree contains a key-value pair for every Ethereum account. The key consists of an Ethereum address and the value is encoded. However, unlike the other two, this tree constantly updates as the blockchain grows.</w:t>
      </w:r>
    </w:p>
    <w:p w14:paraId="4674534D" w14:textId="650619B4" w:rsidR="000A227D" w:rsidRPr="00DE7B58" w:rsidRDefault="000A227D" w:rsidP="000A227D">
      <w:pPr>
        <w:pStyle w:val="Heading1"/>
        <w:rPr>
          <w:color w:val="92D050"/>
          <w:sz w:val="44"/>
          <w:szCs w:val="44"/>
        </w:rPr>
      </w:pPr>
      <w:r w:rsidRPr="00DE7B58">
        <w:rPr>
          <w:color w:val="92D050"/>
          <w:sz w:val="44"/>
          <w:szCs w:val="44"/>
        </w:rPr>
        <w:t>Conclusion</w:t>
      </w:r>
    </w:p>
    <w:p w14:paraId="69D2F556" w14:textId="7CEFA451" w:rsidR="000A227D" w:rsidRDefault="000A227D" w:rsidP="000A227D">
      <w:r w:rsidRPr="000A227D">
        <w:t>As far as investing in cryptocurrency goes, my choice would have to be Ethereum. Bitcoin has its merits (more</w:t>
      </w:r>
      <w:r>
        <w:t xml:space="preserve"> bitcoin</w:t>
      </w:r>
      <w:r w:rsidRPr="000A227D">
        <w:t xml:space="preserve"> per block</w:t>
      </w:r>
      <w:r>
        <w:t xml:space="preserve"> than ether</w:t>
      </w:r>
      <w:r w:rsidRPr="000A227D">
        <w:t xml:space="preserve">), but the features Ethereum has such as the proof-of-stake mechanism and </w:t>
      </w:r>
      <w:proofErr w:type="spellStart"/>
      <w:r w:rsidRPr="000A227D">
        <w:t>sharding</w:t>
      </w:r>
      <w:proofErr w:type="spellEnd"/>
      <w:r>
        <w:t>, make ether the safer choice, which is what matters to me personally</w:t>
      </w:r>
      <w:r w:rsidRPr="000A227D">
        <w:t>.</w:t>
      </w:r>
    </w:p>
    <w:p w14:paraId="7E3919F5" w14:textId="5FE3E75F" w:rsidR="000A227D" w:rsidRDefault="000A227D" w:rsidP="000A227D">
      <w:r w:rsidRPr="000A227D">
        <w:t>I came in knowing next to nothing about this subject. Now that this course is over, I still cannot say I know a whole lot about it, but the beauty of learning is that it never stops. Perhaps I can revisit this subject soon. And what I d</w:t>
      </w:r>
      <w:r>
        <w:t>o</w:t>
      </w:r>
      <w:r w:rsidRPr="000A227D">
        <w:t xml:space="preserve"> know would make great dinner party conversation.</w:t>
      </w:r>
    </w:p>
    <w:p w14:paraId="68D7FC52" w14:textId="2A886B48" w:rsidR="000A227D" w:rsidRDefault="000A227D" w:rsidP="000A227D"/>
    <w:p w14:paraId="4E8867DF" w14:textId="6205B11F" w:rsidR="001C34AE" w:rsidRDefault="001C34AE" w:rsidP="000A227D"/>
    <w:p w14:paraId="0F68EDAC" w14:textId="4772992E" w:rsidR="001C34AE" w:rsidRDefault="001C34AE" w:rsidP="000A227D"/>
    <w:p w14:paraId="126B4E4F" w14:textId="39A7E2F3" w:rsidR="001C34AE" w:rsidRDefault="001C34AE" w:rsidP="000A227D"/>
    <w:p w14:paraId="78BA4B3B" w14:textId="1DE5172A" w:rsidR="001C34AE" w:rsidRDefault="001C34AE" w:rsidP="000A227D"/>
    <w:p w14:paraId="78B65C21" w14:textId="06F94ED6" w:rsidR="001C34AE" w:rsidRDefault="001C34AE" w:rsidP="000A227D"/>
    <w:p w14:paraId="25520A23" w14:textId="575BA280" w:rsidR="001C34AE" w:rsidRDefault="001C34AE" w:rsidP="000A227D"/>
    <w:p w14:paraId="7175F4C5" w14:textId="553C1576" w:rsidR="001C34AE" w:rsidRDefault="001C34AE" w:rsidP="000A227D"/>
    <w:p w14:paraId="7D103F48" w14:textId="7358B12D" w:rsidR="001C34AE" w:rsidRDefault="001C34AE" w:rsidP="000A227D"/>
    <w:p w14:paraId="19DC286E" w14:textId="2E07B172" w:rsidR="00430397" w:rsidRDefault="00430397" w:rsidP="00430397">
      <w:pPr>
        <w:pStyle w:val="Heading1"/>
        <w:rPr>
          <w:sz w:val="44"/>
          <w:szCs w:val="44"/>
        </w:rPr>
      </w:pPr>
    </w:p>
    <w:p w14:paraId="782F36B5" w14:textId="77777777" w:rsidR="00430397" w:rsidRPr="00430397" w:rsidRDefault="00430397" w:rsidP="00430397"/>
    <w:p w14:paraId="7FD1A1BA" w14:textId="02D3FEA1" w:rsidR="001C34AE" w:rsidRPr="00430397" w:rsidRDefault="002B1C6F" w:rsidP="001C34AE">
      <w:pPr>
        <w:pStyle w:val="Heading1"/>
        <w:rPr>
          <w:sz w:val="22"/>
          <w:szCs w:val="22"/>
        </w:rPr>
      </w:pPr>
      <w:r w:rsidRPr="00DE7B58">
        <w:rPr>
          <w:color w:val="92D050"/>
          <w:sz w:val="44"/>
          <w:szCs w:val="44"/>
        </w:rPr>
        <w:lastRenderedPageBreak/>
        <w:t>References</w:t>
      </w:r>
      <w:r w:rsidR="001C34AE" w:rsidRPr="00430397">
        <w:rPr>
          <w:sz w:val="22"/>
          <w:szCs w:val="22"/>
        </w:rPr>
        <w:br/>
      </w:r>
    </w:p>
    <w:p w14:paraId="23219663" w14:textId="36E552C2" w:rsidR="002B1C6F" w:rsidRPr="002B1C6F" w:rsidRDefault="002B1C6F" w:rsidP="002B1C6F">
      <w:r>
        <w:t xml:space="preserve">- </w:t>
      </w:r>
      <w:r w:rsidRPr="002B1C6F">
        <w:t xml:space="preserve">Joshi, V. (2017, July 31). Trying to Understand Tries. Retrieved December </w:t>
      </w:r>
      <w:r w:rsidR="00532084">
        <w:t>9</w:t>
      </w:r>
      <w:r w:rsidRPr="002B1C6F">
        <w:t xml:space="preserve">, 2020, from </w:t>
      </w:r>
      <w:proofErr w:type="gramStart"/>
      <w:r w:rsidRPr="002B1C6F">
        <w:t>https://medium.com/basecs/trying-to-understand-tries-3ec6bede0014</w:t>
      </w:r>
      <w:proofErr w:type="gramEnd"/>
    </w:p>
    <w:p w14:paraId="128521FE" w14:textId="7667E0D9" w:rsidR="002B1C6F" w:rsidRDefault="002B1C6F" w:rsidP="002B1C6F">
      <w:r>
        <w:t xml:space="preserve">- </w:t>
      </w:r>
      <w:r w:rsidR="00382A23" w:rsidRPr="00382A23">
        <w:t>Nakamoto, S., n.d. </w:t>
      </w:r>
      <w:r w:rsidR="00382A23" w:rsidRPr="00382A23">
        <w:rPr>
          <w:i/>
          <w:iCs/>
        </w:rPr>
        <w:t>Bitcoin: A Peer-to-Peer Electronic Cash System</w:t>
      </w:r>
      <w:r w:rsidR="00382A23" w:rsidRPr="00382A23">
        <w:t>. [online] Bitcoin.org. Available at: &lt;https://bitcoin.org/bitcoin.pdf&gt;.</w:t>
      </w:r>
    </w:p>
    <w:p w14:paraId="26D65370" w14:textId="3D9B44D5" w:rsidR="002B1C6F" w:rsidRDefault="002B1C6F" w:rsidP="002B1C6F">
      <w:r>
        <w:t xml:space="preserve">- </w:t>
      </w:r>
      <w:r w:rsidRPr="002B1C6F">
        <w:t>https://www.bitdegree.org/crypto/tutorials/cryptocurrency-wallet#:~:text=The%20software%20within%20the%20cryptocurrency,funds%20in%20the%20real%20world.</w:t>
      </w:r>
    </w:p>
    <w:p w14:paraId="08AC7985" w14:textId="2482AB8E" w:rsidR="00396D6A" w:rsidRDefault="00396D6A" w:rsidP="002B1C6F">
      <w:r>
        <w:t xml:space="preserve">- </w:t>
      </w:r>
      <w:r w:rsidRPr="00396D6A">
        <w:t>https://ethereum.org/en/what-is-ethereum/</w:t>
      </w:r>
    </w:p>
    <w:p w14:paraId="1F8E63B2" w14:textId="0A7A85B9" w:rsidR="00396D6A" w:rsidRDefault="00396D6A" w:rsidP="002B1C6F">
      <w:r>
        <w:t xml:space="preserve">- </w:t>
      </w:r>
      <w:r w:rsidRPr="00396D6A">
        <w:t>https://ethereum.org/en/developers/docs/smart-contracts/</w:t>
      </w:r>
    </w:p>
    <w:p w14:paraId="1968CB3F" w14:textId="46C29A4B" w:rsidR="00396D6A" w:rsidRDefault="00396D6A" w:rsidP="002B1C6F">
      <w:r>
        <w:t xml:space="preserve">- </w:t>
      </w:r>
      <w:r w:rsidRPr="00396D6A">
        <w:t>https://blockgeeks.com/guides/smart-contracts/</w:t>
      </w:r>
    </w:p>
    <w:p w14:paraId="32A600D8" w14:textId="6661B2B3" w:rsidR="00396D6A" w:rsidRDefault="00396D6A" w:rsidP="002B1C6F">
      <w:r>
        <w:t xml:space="preserve">- </w:t>
      </w:r>
      <w:r w:rsidRPr="00396D6A">
        <w:t>https://cointelegraph.com/ethereum-for-beginners/ethereum-wallets</w:t>
      </w:r>
    </w:p>
    <w:p w14:paraId="4D11651A" w14:textId="2BD58146" w:rsidR="00396D6A" w:rsidRDefault="00396D6A" w:rsidP="002B1C6F">
      <w:r>
        <w:t xml:space="preserve">- </w:t>
      </w:r>
      <w:r w:rsidRPr="00396D6A">
        <w:t>https://www.udemy.com/course/bitcoin-and-cryptocurrency-bootcamp/learn/lecture/10259778#overview</w:t>
      </w:r>
    </w:p>
    <w:p w14:paraId="38CD2702" w14:textId="21291A18" w:rsidR="00396D6A" w:rsidRDefault="00396D6A" w:rsidP="002B1C6F">
      <w:r>
        <w:t xml:space="preserve">- </w:t>
      </w:r>
      <w:r w:rsidRPr="00396D6A">
        <w:t>https://medium.com/shyft-network-media/understanding-trie-databases-in-ethereum-9f03d2c3325d</w:t>
      </w:r>
    </w:p>
    <w:p w14:paraId="7AE8BAF8" w14:textId="11D8C6B6" w:rsidR="002B1C6F" w:rsidRDefault="002B1C6F" w:rsidP="002B1C6F"/>
    <w:p w14:paraId="444BF860" w14:textId="318466EC" w:rsidR="001F6107" w:rsidRDefault="001F6107" w:rsidP="002B1C6F"/>
    <w:p w14:paraId="3F6D42BA" w14:textId="5DA5AEFD" w:rsidR="001F6107" w:rsidRDefault="001F6107" w:rsidP="002B1C6F"/>
    <w:p w14:paraId="3836FC73" w14:textId="307F87C4" w:rsidR="001F6107" w:rsidRDefault="001F6107" w:rsidP="002B1C6F"/>
    <w:p w14:paraId="278848B1" w14:textId="325963A7" w:rsidR="001F6107" w:rsidRDefault="001F6107" w:rsidP="002B1C6F"/>
    <w:p w14:paraId="2A50BDBC" w14:textId="768B9462" w:rsidR="001F6107" w:rsidRDefault="001F6107" w:rsidP="002B1C6F"/>
    <w:p w14:paraId="63C8718E" w14:textId="1BB93B77" w:rsidR="001F6107" w:rsidRDefault="001F6107" w:rsidP="002B1C6F"/>
    <w:p w14:paraId="2C2B06C5" w14:textId="09AF726F" w:rsidR="001F6107" w:rsidRDefault="001F6107" w:rsidP="002B1C6F"/>
    <w:p w14:paraId="2AC5CF03" w14:textId="01A372E5" w:rsidR="001F6107" w:rsidRDefault="001F6107" w:rsidP="002B1C6F"/>
    <w:p w14:paraId="6493AF9E" w14:textId="10C524CE" w:rsidR="001F6107" w:rsidRDefault="001F6107" w:rsidP="002B1C6F"/>
    <w:p w14:paraId="3224E816" w14:textId="3E21D52C" w:rsidR="001F6107" w:rsidRPr="001F6107" w:rsidRDefault="001F6107" w:rsidP="002B1C6F">
      <w:r>
        <w:rPr>
          <w:noProof/>
        </w:rPr>
        <w:lastRenderedPageBreak/>
        <mc:AlternateContent>
          <mc:Choice Requires="wpg">
            <w:drawing>
              <wp:inline distT="0" distB="0" distL="0" distR="0" wp14:anchorId="3100EC79" wp14:editId="27DB6B55">
                <wp:extent cx="5486400" cy="4493895"/>
                <wp:effectExtent l="0" t="0" r="0" b="1905"/>
                <wp:docPr id="3" name="Group 3"/>
                <wp:cNvGraphicFramePr/>
                <a:graphic xmlns:a="http://schemas.openxmlformats.org/drawingml/2006/main">
                  <a:graphicData uri="http://schemas.microsoft.com/office/word/2010/wordprocessingGroup">
                    <wpg:wgp>
                      <wpg:cNvGrpSpPr/>
                      <wpg:grpSpPr>
                        <a:xfrm>
                          <a:off x="0" y="0"/>
                          <a:ext cx="5486400" cy="4493895"/>
                          <a:chOff x="0" y="0"/>
                          <a:chExt cx="5486400" cy="4493895"/>
                        </a:xfrm>
                      </wpg:grpSpPr>
                      <pic:pic xmlns:pic="http://schemas.openxmlformats.org/drawingml/2006/picture">
                        <pic:nvPicPr>
                          <pic:cNvPr id="1" name="Picture 1"/>
                          <pic:cNvPicPr>
                            <a:picLocks noChangeAspect="1"/>
                          </pic:cNvPicPr>
                        </pic:nvPicPr>
                        <pic:blipFill>
                          <a:blip r:embed="rId31">
                            <a:extLst>
                              <a:ext uri="{28A0092B-C50C-407E-A947-70E740481C1C}">
                                <a14:useLocalDpi xmlns:a14="http://schemas.microsoft.com/office/drawing/2010/main" val="0"/>
                              </a:ext>
                              <a:ext uri="{837473B0-CC2E-450A-ABE3-18F120FF3D39}">
                                <a1611:picAttrSrcUrl xmlns:a1611="http://schemas.microsoft.com/office/drawing/2016/11/main" r:id="rId32"/>
                              </a:ext>
                            </a:extLst>
                          </a:blip>
                          <a:stretch>
                            <a:fillRect/>
                          </a:stretch>
                        </pic:blipFill>
                        <pic:spPr>
                          <a:xfrm>
                            <a:off x="0" y="0"/>
                            <a:ext cx="5486400" cy="4114800"/>
                          </a:xfrm>
                          <a:prstGeom prst="rect">
                            <a:avLst/>
                          </a:prstGeom>
                        </pic:spPr>
                      </pic:pic>
                      <wps:wsp>
                        <wps:cNvPr id="2" name="Text Box 2"/>
                        <wps:cNvSpPr txBox="1"/>
                        <wps:spPr>
                          <a:xfrm>
                            <a:off x="0" y="4114800"/>
                            <a:ext cx="5486400" cy="379095"/>
                          </a:xfrm>
                          <a:prstGeom prst="rect">
                            <a:avLst/>
                          </a:prstGeom>
                          <a:solidFill>
                            <a:prstClr val="white"/>
                          </a:solidFill>
                          <a:ln>
                            <a:noFill/>
                          </a:ln>
                        </wps:spPr>
                        <wps:txbx>
                          <w:txbxContent>
                            <w:p w14:paraId="177146CD" w14:textId="75089CFE" w:rsidR="001F6107" w:rsidRPr="001F6107" w:rsidRDefault="006103AD" w:rsidP="001F6107">
                              <w:pPr>
                                <w:rPr>
                                  <w:sz w:val="18"/>
                                  <w:szCs w:val="18"/>
                                </w:rPr>
                              </w:pPr>
                              <w:hyperlink r:id="rId33" w:history="1">
                                <w:r w:rsidR="001F6107" w:rsidRPr="001F6107">
                                  <w:rPr>
                                    <w:rStyle w:val="Hyperlink"/>
                                    <w:sz w:val="18"/>
                                    <w:szCs w:val="18"/>
                                  </w:rPr>
                                  <w:t>This Photo</w:t>
                                </w:r>
                              </w:hyperlink>
                              <w:r w:rsidR="001F6107" w:rsidRPr="001F6107">
                                <w:rPr>
                                  <w:sz w:val="18"/>
                                  <w:szCs w:val="18"/>
                                </w:rPr>
                                <w:t xml:space="preserve"> by Unknown Author is licensed under </w:t>
                              </w:r>
                              <w:hyperlink r:id="rId34" w:history="1">
                                <w:r w:rsidR="001F6107" w:rsidRPr="001F6107">
                                  <w:rPr>
                                    <w:rStyle w:val="Hyperlink"/>
                                    <w:sz w:val="18"/>
                                    <w:szCs w:val="18"/>
                                  </w:rPr>
                                  <w:t>CC BY-NC</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g:wgp>
                  </a:graphicData>
                </a:graphic>
              </wp:inline>
            </w:drawing>
          </mc:Choice>
          <mc:Fallback>
            <w:pict>
              <v:group w14:anchorId="3100EC79" id="Group 3" o:spid="_x0000_s1033" style="width:6in;height:353.85pt;mso-position-horizontal-relative:char;mso-position-vertical-relative:line" coordsize="54864,4493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">
                <v:shape id="Picture 1" o:spid="_x0000_s1034" type="#_x0000_t75" style="position:absolute;width:54864;height:411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">
                  <v:imagedata r:id="rId35" o:title=""/>
                </v:shape>
                <v:shape id="Text Box 2" o:spid="_x0000_s1035" type="#_x0000_t202" style="position:absolute;top:41148;width:54864;height:3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" stroked="f">
                  <v:textbox style="mso-fit-shape-to-text:t">
                    <w:txbxContent>
                      <w:p w14:paraId="177146CD" w14:textId="75089CFE" w:rsidR="001F6107" w:rsidRPr="001F6107" w:rsidRDefault="006103AD" w:rsidP="001F6107">
                        <w:pPr>
                          <w:rPr>
                            <w:sz w:val="18"/>
                            <w:szCs w:val="18"/>
                          </w:rPr>
                        </w:pPr>
                        <w:hyperlink r:id="rId36" w:history="1">
                          <w:r w:rsidR="001F6107" w:rsidRPr="001F6107">
                            <w:rPr>
                              <w:rStyle w:val="Hyperlink"/>
                              <w:sz w:val="18"/>
                              <w:szCs w:val="18"/>
                            </w:rPr>
                            <w:t>This Photo</w:t>
                          </w:r>
                        </w:hyperlink>
                        <w:r w:rsidR="001F6107" w:rsidRPr="001F6107">
                          <w:rPr>
                            <w:sz w:val="18"/>
                            <w:szCs w:val="18"/>
                          </w:rPr>
                          <w:t xml:space="preserve"> by Unknown Author is licensed under </w:t>
                        </w:r>
                        <w:hyperlink r:id="rId37" w:history="1">
                          <w:r w:rsidR="001F6107" w:rsidRPr="001F6107">
                            <w:rPr>
                              <w:rStyle w:val="Hyperlink"/>
                              <w:sz w:val="18"/>
                              <w:szCs w:val="18"/>
                            </w:rPr>
                            <w:t>CC BY-NC</w:t>
                          </w:r>
                        </w:hyperlink>
                      </w:p>
                    </w:txbxContent>
                  </v:textbox>
                </v:shape>
                <w10:anchorlock/>
              </v:group>
            </w:pict>
          </mc:Fallback>
        </mc:AlternateContent>
      </w:r>
    </w:p>
    <w:p w14:paraId="0CCA418C" w14:textId="489C37FA" w:rsidR="001F6107" w:rsidRDefault="001F6107" w:rsidP="002B1C6F">
      <w:pPr>
        <w:rPr>
          <w:sz w:val="72"/>
          <w:szCs w:val="72"/>
        </w:rPr>
      </w:pPr>
      <w:r>
        <w:rPr>
          <w:noProof/>
          <w:sz w:val="72"/>
          <w:szCs w:val="72"/>
        </w:rPr>
        <mc:AlternateContent>
          <mc:Choice Requires="wps">
            <w:drawing>
              <wp:anchor distT="0" distB="0" distL="114300" distR="114300" simplePos="0" relativeHeight="251659264" behindDoc="0" locked="0" layoutInCell="1" allowOverlap="1" wp14:anchorId="2C1C4C56" wp14:editId="6F58568A">
                <wp:simplePos x="0" y="0"/>
                <wp:positionH relativeFrom="column">
                  <wp:posOffset>-11430</wp:posOffset>
                </wp:positionH>
                <wp:positionV relativeFrom="paragraph">
                  <wp:posOffset>655320</wp:posOffset>
                </wp:positionV>
                <wp:extent cx="5535930" cy="38100"/>
                <wp:effectExtent l="0" t="0" r="26670" b="19050"/>
                <wp:wrapNone/>
                <wp:docPr id="16" name="Straight Connector 16"/>
                <wp:cNvGraphicFramePr/>
                <a:graphic xmlns:a="http://schemas.openxmlformats.org/drawingml/2006/main">
                  <a:graphicData uri="http://schemas.microsoft.com/office/word/2010/wordprocessingShape">
                    <wps:wsp>
                      <wps:cNvCnPr/>
                      <wps:spPr>
                        <a:xfrm>
                          <a:off x="0" y="0"/>
                          <a:ext cx="5535930" cy="38100"/>
                        </a:xfrm>
                        <a:prstGeom prst="line">
                          <a:avLst/>
                        </a:prstGeom>
                        <a:ln>
                          <a:solidFill>
                            <a:srgbClr val="0070C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5B16687" id="Straight Connector 16"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9pt,51.6pt" to="435pt,5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" strokecolor="#0070c0"/>
            </w:pict>
          </mc:Fallback>
        </mc:AlternateContent>
      </w:r>
      <w:r>
        <w:rPr>
          <w:sz w:val="72"/>
          <w:szCs w:val="72"/>
        </w:rPr>
        <w:t>Computer Forensics Portfolio</w:t>
      </w:r>
    </w:p>
    <w:p w14:paraId="7F3D2CBD" w14:textId="5FABF1C6" w:rsidR="001F6107" w:rsidRPr="001F6107" w:rsidRDefault="001F6107" w:rsidP="002B1C6F">
      <w:pPr>
        <w:rPr>
          <w:i/>
          <w:iCs/>
          <w:sz w:val="36"/>
          <w:szCs w:val="36"/>
        </w:rPr>
      </w:pPr>
      <w:r w:rsidRPr="001F6107">
        <w:rPr>
          <w:i/>
          <w:iCs/>
          <w:color w:val="0070C0"/>
          <w:sz w:val="36"/>
          <w:szCs w:val="36"/>
        </w:rPr>
        <w:t>An end-of-term report</w:t>
      </w:r>
    </w:p>
    <w:p w14:paraId="6BDB7FA3" w14:textId="63D98D82" w:rsidR="001F6107" w:rsidRPr="001F6107" w:rsidRDefault="001F6107" w:rsidP="001F6107">
      <w:pPr>
        <w:jc w:val="center"/>
        <w:rPr>
          <w:sz w:val="28"/>
          <w:szCs w:val="28"/>
        </w:rPr>
      </w:pPr>
      <w:r w:rsidRPr="001F6107">
        <w:rPr>
          <w:sz w:val="28"/>
          <w:szCs w:val="28"/>
        </w:rPr>
        <w:t>Andy Martinez</w:t>
      </w:r>
      <w:r>
        <w:rPr>
          <w:sz w:val="28"/>
          <w:szCs w:val="28"/>
        </w:rPr>
        <w:t xml:space="preserve"> | ITSY 2443</w:t>
      </w:r>
    </w:p>
    <w:p w14:paraId="530DA73D" w14:textId="4DD5BAAF" w:rsidR="001F6107" w:rsidRDefault="001F6107" w:rsidP="002B1C6F"/>
    <w:p w14:paraId="1B679827" w14:textId="7044DC11" w:rsidR="001F6107" w:rsidRDefault="001F6107" w:rsidP="002B1C6F"/>
    <w:p w14:paraId="1CBB7875" w14:textId="5F08D2C7" w:rsidR="001F6107" w:rsidRDefault="001F6107" w:rsidP="001F6107">
      <w:pPr>
        <w:pStyle w:val="Header"/>
        <w:spacing w:after="200" w:line="276" w:lineRule="auto"/>
      </w:pPr>
    </w:p>
    <w:p w14:paraId="0BB0C3C4" w14:textId="1752F97E" w:rsidR="001F6107" w:rsidRDefault="001F6107" w:rsidP="002B1C6F"/>
    <w:p w14:paraId="712EC1D9" w14:textId="77777777" w:rsidR="00834096" w:rsidRDefault="00834096" w:rsidP="001B1BF1"/>
    <w:p w14:paraId="2FBCBE55" w14:textId="74656709" w:rsidR="00EE2FC0" w:rsidRDefault="001B1BF1" w:rsidP="001B1BF1">
      <w:r w:rsidRPr="001B1BF1">
        <w:lastRenderedPageBreak/>
        <w:t>Computer Forensics, also known as digital forensics, involves recovery and investigation of material found in digital devices related to cybercrime, according to EC-Council.</w:t>
      </w:r>
      <w:r>
        <w:t xml:space="preserve"> This course had me barely scratch the surface of what can be done with the different tools and methods available but here I will showcase a few examples. </w:t>
      </w:r>
    </w:p>
    <w:p w14:paraId="4F04358F" w14:textId="1B9D8960" w:rsidR="001B1BF1" w:rsidRDefault="001B1BF1" w:rsidP="002B1C6F">
      <w:r>
        <w:t xml:space="preserve">This first few examples involve me using a tool called </w:t>
      </w:r>
      <w:proofErr w:type="spellStart"/>
      <w:r>
        <w:t>ProDiscover</w:t>
      </w:r>
      <w:proofErr w:type="spellEnd"/>
      <w:r>
        <w:t>, which is well known in the forensics community.</w:t>
      </w:r>
    </w:p>
    <w:p w14:paraId="2D21DB5A" w14:textId="6F878916" w:rsidR="001F6107" w:rsidRPr="001F6107" w:rsidRDefault="001F6107" w:rsidP="001F6107">
      <w:r w:rsidRPr="001F6107">
        <w:rPr>
          <w:highlight w:val="yellow"/>
        </w:rPr>
        <w:t>Hands on Project 1-1 Suspicious death 7/29/2006</w:t>
      </w:r>
    </w:p>
    <w:p w14:paraId="06E8D641" w14:textId="77777777" w:rsidR="001F6107" w:rsidRPr="001F6107" w:rsidRDefault="001F6107" w:rsidP="001F6107">
      <w:r w:rsidRPr="001F6107">
        <w:t xml:space="preserve">This case involves a suspicious death. I have been tasked with investigating the contents of an image of a USB Drive made by a technician. </w:t>
      </w:r>
    </w:p>
    <w:p w14:paraId="2D7024D3" w14:textId="77777777" w:rsidR="001F6107" w:rsidRPr="001F6107" w:rsidRDefault="001F6107" w:rsidP="001F6107">
      <w:r w:rsidRPr="001F6107">
        <w:t xml:space="preserve">I booted up </w:t>
      </w:r>
      <w:proofErr w:type="spellStart"/>
      <w:r w:rsidRPr="001F6107">
        <w:t>Prodiscover</w:t>
      </w:r>
      <w:proofErr w:type="spellEnd"/>
      <w:r w:rsidRPr="001F6107">
        <w:t xml:space="preserve"> and created a new project. I uploaded image file C1Prj01.eve and looked through its contents. </w:t>
      </w:r>
    </w:p>
    <w:p w14:paraId="424188BF" w14:textId="66F98A28" w:rsidR="001F6107" w:rsidRPr="001F6107" w:rsidRDefault="001B1BF1" w:rsidP="001F6107">
      <w:r>
        <w:rPr>
          <w:noProof/>
        </w:rPr>
        <w:drawing>
          <wp:anchor distT="0" distB="0" distL="114300" distR="114300" simplePos="0" relativeHeight="251660288" behindDoc="1" locked="0" layoutInCell="1" allowOverlap="1" wp14:anchorId="75814FA5" wp14:editId="165232E5">
            <wp:simplePos x="0" y="0"/>
            <wp:positionH relativeFrom="column">
              <wp:posOffset>-643889</wp:posOffset>
            </wp:positionH>
            <wp:positionV relativeFrom="paragraph">
              <wp:posOffset>589280</wp:posOffset>
            </wp:positionV>
            <wp:extent cx="6019800" cy="3383203"/>
            <wp:effectExtent l="0" t="0" r="0" b="8255"/>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036826" cy="3392772"/>
                    </a:xfrm>
                    <a:prstGeom prst="rect">
                      <a:avLst/>
                    </a:prstGeom>
                    <a:noFill/>
                  </pic:spPr>
                </pic:pic>
              </a:graphicData>
            </a:graphic>
            <wp14:sizeRelH relativeFrom="page">
              <wp14:pctWidth>0</wp14:pctWidth>
            </wp14:sizeRelH>
            <wp14:sizeRelV relativeFrom="page">
              <wp14:pctHeight>0</wp14:pctHeight>
            </wp14:sizeRelV>
          </wp:anchor>
        </w:drawing>
      </w:r>
      <w:r w:rsidR="001F6107" w:rsidRPr="001F6107">
        <w:t xml:space="preserve">After expanding the images </w:t>
      </w:r>
      <w:proofErr w:type="gramStart"/>
      <w:r w:rsidR="001F6107" w:rsidRPr="001F6107">
        <w:t>tab</w:t>
      </w:r>
      <w:proofErr w:type="gramEnd"/>
      <w:r w:rsidR="001F6107" w:rsidRPr="001F6107">
        <w:t xml:space="preserve"> a bit, what I found in the selected image was a mess of data. After a little more digging, I came across a file titled Sylvias Assets and another titled suicide1. I then documented these with screenshots.</w:t>
      </w:r>
    </w:p>
    <w:p w14:paraId="3532ECF8" w14:textId="71EB8321" w:rsidR="001F6107" w:rsidRDefault="001F6107" w:rsidP="002B1C6F"/>
    <w:p w14:paraId="59D427B1" w14:textId="05AD8A76" w:rsidR="001F6107" w:rsidRDefault="001F6107" w:rsidP="002B1C6F"/>
    <w:p w14:paraId="6DA592E0" w14:textId="7E2A58A7" w:rsidR="001B1BF1" w:rsidRDefault="001B1BF1" w:rsidP="002B1C6F"/>
    <w:p w14:paraId="3997F821" w14:textId="1616CE67" w:rsidR="001B1BF1" w:rsidRDefault="001B1BF1" w:rsidP="002B1C6F"/>
    <w:p w14:paraId="03F8F2AE" w14:textId="0082A59A" w:rsidR="001B1BF1" w:rsidRDefault="001B1BF1" w:rsidP="002B1C6F"/>
    <w:p w14:paraId="2F17B4C0" w14:textId="3B7DFF3F" w:rsidR="001B1BF1" w:rsidRDefault="001B1BF1" w:rsidP="002B1C6F"/>
    <w:p w14:paraId="6BB5DC87" w14:textId="3ADA17E3" w:rsidR="001B1BF1" w:rsidRDefault="001B1BF1" w:rsidP="002B1C6F"/>
    <w:p w14:paraId="5BD32838" w14:textId="4EBAD47E" w:rsidR="001B1BF1" w:rsidRDefault="001B1BF1" w:rsidP="002B1C6F"/>
    <w:p w14:paraId="7076D20B" w14:textId="1964DBE5" w:rsidR="001B1BF1" w:rsidRDefault="001B1BF1" w:rsidP="002B1C6F"/>
    <w:p w14:paraId="78C7AD7B" w14:textId="3B4DB369" w:rsidR="001531D6" w:rsidRDefault="001531D6" w:rsidP="002B1C6F"/>
    <w:p w14:paraId="60CE2E9C" w14:textId="1EE1C323" w:rsidR="001B1BF1" w:rsidRDefault="001531D6" w:rsidP="001531D6">
      <w:pPr>
        <w:pStyle w:val="BodyText"/>
      </w:pPr>
      <w:bookmarkStart w:id="9" w:name="_Hlk71207420"/>
      <w:r w:rsidRPr="001531D6">
        <w:t xml:space="preserve">Courtesy of Nelson, B. et al. 2016. Guide </w:t>
      </w:r>
      <w:proofErr w:type="gramStart"/>
      <w:r w:rsidRPr="001531D6">
        <w:t>To</w:t>
      </w:r>
      <w:proofErr w:type="gramEnd"/>
      <w:r w:rsidRPr="001531D6">
        <w:t xml:space="preserve"> Computer Forensics And Investigations. 5th ed. Boston, MA: Cengage Learning</w:t>
      </w:r>
      <w:r>
        <w:t>.</w:t>
      </w:r>
    </w:p>
    <w:bookmarkEnd w:id="9"/>
    <w:p w14:paraId="65738E4C" w14:textId="77777777" w:rsidR="001B1BF1" w:rsidRPr="001B1BF1" w:rsidRDefault="001B1BF1" w:rsidP="001B1BF1">
      <w:r w:rsidRPr="001B1BF1">
        <w:t>Report:</w:t>
      </w:r>
    </w:p>
    <w:p w14:paraId="3CD42321" w14:textId="7A61F915" w:rsidR="001B1BF1" w:rsidRDefault="001B1BF1" w:rsidP="001B1BF1">
      <w:r w:rsidRPr="001B1BF1">
        <w:t xml:space="preserve">The data found within the USB drive indicates that the woman’s name was </w:t>
      </w:r>
      <w:proofErr w:type="gramStart"/>
      <w:r w:rsidRPr="001B1BF1">
        <w:t>Sylvia</w:t>
      </w:r>
      <w:proofErr w:type="gramEnd"/>
      <w:r w:rsidR="00347465">
        <w:t xml:space="preserve"> and the evidence points to distress as motive for suicide but a full investigation is needed. </w:t>
      </w:r>
    </w:p>
    <w:p w14:paraId="6AA75B77" w14:textId="77777777" w:rsidR="001B1BF1" w:rsidRPr="001B1BF1" w:rsidRDefault="001B1BF1" w:rsidP="001B1BF1">
      <w:r w:rsidRPr="001B1BF1">
        <w:rPr>
          <w:highlight w:val="yellow"/>
        </w:rPr>
        <w:lastRenderedPageBreak/>
        <w:t>Hands on Project 1-2 Data exfiltration</w:t>
      </w:r>
    </w:p>
    <w:p w14:paraId="316CD333" w14:textId="2AE30C7C" w:rsidR="001B1BF1" w:rsidRPr="001B1BF1" w:rsidRDefault="001B1BF1" w:rsidP="001B1BF1">
      <w:r w:rsidRPr="001B1BF1">
        <w:t xml:space="preserve">This case tasked me with seeing the contents of the USB drive </w:t>
      </w:r>
      <w:r>
        <w:t>left by a</w:t>
      </w:r>
      <w:r w:rsidRPr="001B1BF1">
        <w:t xml:space="preserve"> former employee. This employee is suspected of taking sensitive data with them when they left the company to go work for a competitor. My job is to find any evidence of this data, as these files contain the word “book”, and how many times I happen to find them. </w:t>
      </w:r>
    </w:p>
    <w:p w14:paraId="0FEA0AAF" w14:textId="377FAF25" w:rsidR="001B1BF1" w:rsidRDefault="00A33076" w:rsidP="001B1BF1">
      <w:pPr>
        <w:rPr>
          <w:b/>
          <w:bCs/>
        </w:rPr>
      </w:pPr>
      <w:r>
        <w:rPr>
          <w:noProof/>
        </w:rPr>
        <w:drawing>
          <wp:anchor distT="0" distB="0" distL="114300" distR="114300" simplePos="0" relativeHeight="251661312" behindDoc="1" locked="0" layoutInCell="1" allowOverlap="1" wp14:anchorId="3DFADEB5" wp14:editId="64EF8186">
            <wp:simplePos x="0" y="0"/>
            <wp:positionH relativeFrom="margin">
              <wp:align>center</wp:align>
            </wp:positionH>
            <wp:positionV relativeFrom="paragraph">
              <wp:posOffset>415290</wp:posOffset>
            </wp:positionV>
            <wp:extent cx="6792766" cy="3817620"/>
            <wp:effectExtent l="0" t="0" r="8255"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792766" cy="3817620"/>
                    </a:xfrm>
                    <a:prstGeom prst="rect">
                      <a:avLst/>
                    </a:prstGeom>
                    <a:noFill/>
                  </pic:spPr>
                </pic:pic>
              </a:graphicData>
            </a:graphic>
            <wp14:sizeRelH relativeFrom="margin">
              <wp14:pctWidth>0</wp14:pctWidth>
            </wp14:sizeRelH>
            <wp14:sizeRelV relativeFrom="margin">
              <wp14:pctHeight>0</wp14:pctHeight>
            </wp14:sizeRelV>
          </wp:anchor>
        </w:drawing>
      </w:r>
      <w:r w:rsidR="001B1BF1" w:rsidRPr="001B1BF1">
        <w:t xml:space="preserve">As I scoured the contents of the drive, I came across various file types, such as DLL and TXT. Reading the TXT </w:t>
      </w:r>
      <w:proofErr w:type="gramStart"/>
      <w:r w:rsidR="001B1BF1" w:rsidRPr="001B1BF1">
        <w:t>files</w:t>
      </w:r>
      <w:proofErr w:type="gramEnd"/>
      <w:r w:rsidR="001B1BF1" w:rsidRPr="001B1BF1">
        <w:t xml:space="preserve"> I found: </w:t>
      </w:r>
      <w:r w:rsidR="001B1BF1" w:rsidRPr="001B1BF1">
        <w:rPr>
          <w:b/>
          <w:bCs/>
        </w:rPr>
        <w:t>"The hawk is nearby. What should we do?</w:t>
      </w:r>
      <w:r w:rsidR="001B1BF1" w:rsidRPr="001B1BF1">
        <w:rPr>
          <w:b/>
          <w:bCs/>
        </w:rPr>
        <w:cr/>
      </w:r>
    </w:p>
    <w:p w14:paraId="63EF4EDA" w14:textId="2C403D62" w:rsidR="006F0405" w:rsidRPr="001B1BF1" w:rsidRDefault="006F0405" w:rsidP="001B1BF1"/>
    <w:p w14:paraId="68A8AA9D" w14:textId="235C35BE" w:rsidR="001B1BF1" w:rsidRDefault="001B1BF1" w:rsidP="002B1C6F"/>
    <w:p w14:paraId="23868D45" w14:textId="443E3526" w:rsidR="006F0405" w:rsidRPr="006F0405" w:rsidRDefault="006F0405" w:rsidP="006F0405"/>
    <w:p w14:paraId="2189C886" w14:textId="3DDE8EBA" w:rsidR="006F0405" w:rsidRPr="006F0405" w:rsidRDefault="006F0405" w:rsidP="006F0405"/>
    <w:p w14:paraId="1E164B71" w14:textId="5858E7AB" w:rsidR="006F0405" w:rsidRPr="006F0405" w:rsidRDefault="006F0405" w:rsidP="006F0405"/>
    <w:p w14:paraId="65BC7F1C" w14:textId="0B6535E8" w:rsidR="006F0405" w:rsidRPr="006F0405" w:rsidRDefault="006F0405" w:rsidP="006F0405"/>
    <w:p w14:paraId="44D1CBDD" w14:textId="3F86BB2C" w:rsidR="006F0405" w:rsidRPr="006F0405" w:rsidRDefault="006F0405" w:rsidP="006F0405"/>
    <w:p w14:paraId="2EC75151" w14:textId="2F874B19" w:rsidR="006F0405" w:rsidRPr="006F0405" w:rsidRDefault="006F0405" w:rsidP="006F0405"/>
    <w:p w14:paraId="7458BA2C" w14:textId="0AEB1DC1" w:rsidR="006F0405" w:rsidRPr="006F0405" w:rsidRDefault="006F0405" w:rsidP="006F0405"/>
    <w:p w14:paraId="78E11AA6" w14:textId="6EC85294" w:rsidR="006F0405" w:rsidRPr="006F0405" w:rsidRDefault="006F0405" w:rsidP="006F0405"/>
    <w:p w14:paraId="1614F6C6" w14:textId="3D4BB8E9" w:rsidR="006F0405" w:rsidRPr="006F0405" w:rsidRDefault="006F0405" w:rsidP="006F0405"/>
    <w:p w14:paraId="17802AB6" w14:textId="5348F028" w:rsidR="00A33076" w:rsidRPr="00A33076" w:rsidRDefault="00A33076" w:rsidP="006F0405">
      <w:pPr>
        <w:rPr>
          <w:i/>
          <w:iCs/>
        </w:rPr>
      </w:pPr>
      <w:r w:rsidRPr="00A33076">
        <w:rPr>
          <w:i/>
          <w:iCs/>
        </w:rPr>
        <w:t xml:space="preserve">Courtesy of Nelson, B. et al. 2016. Guide </w:t>
      </w:r>
      <w:proofErr w:type="gramStart"/>
      <w:r w:rsidRPr="00A33076">
        <w:rPr>
          <w:i/>
          <w:iCs/>
        </w:rPr>
        <w:t>To</w:t>
      </w:r>
      <w:proofErr w:type="gramEnd"/>
      <w:r w:rsidRPr="00A33076">
        <w:rPr>
          <w:i/>
          <w:iCs/>
        </w:rPr>
        <w:t xml:space="preserve"> Computer Forensics And Investigations. 5th ed. Boston, MA: Cengage Learning.</w:t>
      </w:r>
    </w:p>
    <w:p w14:paraId="6B766277" w14:textId="19FFB840" w:rsidR="006F0405" w:rsidRDefault="006F0405" w:rsidP="006F0405">
      <w:pPr>
        <w:rPr>
          <w:b/>
          <w:bCs/>
        </w:rPr>
      </w:pPr>
      <w:r w:rsidRPr="006F0405">
        <w:t xml:space="preserve">" as well as </w:t>
      </w:r>
      <w:r w:rsidRPr="006F0405">
        <w:rPr>
          <w:b/>
          <w:bCs/>
        </w:rPr>
        <w:t xml:space="preserve">"We need to get the information out of the nests. There are too many new </w:t>
      </w:r>
      <w:r w:rsidRPr="006F0405">
        <w:rPr>
          <w:b/>
          <w:bCs/>
        </w:rPr>
        <w:cr/>
        <w:t>observers around.</w:t>
      </w:r>
      <w:r w:rsidRPr="006F0405">
        <w:rPr>
          <w:b/>
          <w:bCs/>
        </w:rPr>
        <w:cr/>
      </w:r>
      <w:r w:rsidRPr="006F0405">
        <w:rPr>
          <w:b/>
          <w:bCs/>
        </w:rPr>
        <w:cr/>
        <w:t>TR".</w:t>
      </w:r>
    </w:p>
    <w:p w14:paraId="72DF9A87" w14:textId="487E6664" w:rsidR="006F0405" w:rsidRDefault="006F0405" w:rsidP="006F0405"/>
    <w:p w14:paraId="0B7070F3" w14:textId="1EB45CD8" w:rsidR="006F0405" w:rsidRPr="006F0405" w:rsidRDefault="006F0405" w:rsidP="006F0405"/>
    <w:p w14:paraId="77CF988F" w14:textId="5151CB19" w:rsidR="006F0405" w:rsidRPr="006F0405" w:rsidRDefault="006F0405" w:rsidP="006F0405"/>
    <w:p w14:paraId="4FB49CC6" w14:textId="0FDB9A76" w:rsidR="006F0405" w:rsidRPr="006F0405" w:rsidRDefault="00A33076" w:rsidP="006F0405">
      <w:r>
        <w:rPr>
          <w:noProof/>
        </w:rPr>
        <w:lastRenderedPageBreak/>
        <w:drawing>
          <wp:anchor distT="0" distB="0" distL="114300" distR="114300" simplePos="0" relativeHeight="251662336" behindDoc="1" locked="0" layoutInCell="1" allowOverlap="1" wp14:anchorId="05D49D9E" wp14:editId="76C15CA9">
            <wp:simplePos x="0" y="0"/>
            <wp:positionH relativeFrom="margin">
              <wp:align>right</wp:align>
            </wp:positionH>
            <wp:positionV relativeFrom="paragraph">
              <wp:posOffset>-248285</wp:posOffset>
            </wp:positionV>
            <wp:extent cx="5745480" cy="3125358"/>
            <wp:effectExtent l="0" t="0" r="762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45480" cy="3125358"/>
                    </a:xfrm>
                    <a:prstGeom prst="rect">
                      <a:avLst/>
                    </a:prstGeom>
                    <a:noFill/>
                  </pic:spPr>
                </pic:pic>
              </a:graphicData>
            </a:graphic>
            <wp14:sizeRelH relativeFrom="page">
              <wp14:pctWidth>0</wp14:pctWidth>
            </wp14:sizeRelH>
            <wp14:sizeRelV relativeFrom="page">
              <wp14:pctHeight>0</wp14:pctHeight>
            </wp14:sizeRelV>
          </wp:anchor>
        </w:drawing>
      </w:r>
    </w:p>
    <w:p w14:paraId="1B380E84" w14:textId="030FCA96" w:rsidR="006F0405" w:rsidRPr="006F0405" w:rsidRDefault="006F0405" w:rsidP="006F0405"/>
    <w:p w14:paraId="7B2EBE82" w14:textId="4B4F8985" w:rsidR="006F0405" w:rsidRPr="006F0405" w:rsidRDefault="006F0405" w:rsidP="006F0405"/>
    <w:p w14:paraId="455B9CBE" w14:textId="6698EE4D" w:rsidR="006F0405" w:rsidRPr="006F0405" w:rsidRDefault="006F0405" w:rsidP="006F0405"/>
    <w:p w14:paraId="13FAF28B" w14:textId="1D37678F" w:rsidR="006F0405" w:rsidRPr="006F0405" w:rsidRDefault="006F0405" w:rsidP="006F0405"/>
    <w:p w14:paraId="718CA11A" w14:textId="3B0D5F94" w:rsidR="006F0405" w:rsidRPr="006F0405" w:rsidRDefault="006F0405" w:rsidP="006F0405"/>
    <w:p w14:paraId="0B18716F" w14:textId="43C4596F" w:rsidR="006F0405" w:rsidRPr="006F0405" w:rsidRDefault="006F0405" w:rsidP="006F0405"/>
    <w:p w14:paraId="5EA7D44F" w14:textId="0F4C850D" w:rsidR="006F0405" w:rsidRDefault="006F0405" w:rsidP="006F0405"/>
    <w:p w14:paraId="05990477" w14:textId="417C558D" w:rsidR="00A33076" w:rsidRDefault="00A33076" w:rsidP="006F0405"/>
    <w:p w14:paraId="3847FDE7" w14:textId="730CAE49" w:rsidR="00A33076" w:rsidRPr="00A33076" w:rsidRDefault="00A33076" w:rsidP="006F0405">
      <w:pPr>
        <w:rPr>
          <w:i/>
          <w:iCs/>
        </w:rPr>
      </w:pPr>
      <w:r w:rsidRPr="00A33076">
        <w:rPr>
          <w:i/>
          <w:iCs/>
        </w:rPr>
        <w:t xml:space="preserve">Courtesy of Nelson, B. et al. 2016. Guide </w:t>
      </w:r>
      <w:proofErr w:type="gramStart"/>
      <w:r w:rsidRPr="00A33076">
        <w:rPr>
          <w:i/>
          <w:iCs/>
        </w:rPr>
        <w:t>To</w:t>
      </w:r>
      <w:proofErr w:type="gramEnd"/>
      <w:r w:rsidRPr="00A33076">
        <w:rPr>
          <w:i/>
          <w:iCs/>
        </w:rPr>
        <w:t xml:space="preserve"> Computer Forensics And Investigations. 5th ed. Boston, MA: Cengage Learning.</w:t>
      </w:r>
    </w:p>
    <w:p w14:paraId="04E72843" w14:textId="1884085A" w:rsidR="006F0405" w:rsidRDefault="006F0405" w:rsidP="006F0405">
      <w:r w:rsidRPr="006F0405">
        <w:t>What does this mean? Was the employee under the impression that they were being watched?</w:t>
      </w:r>
    </w:p>
    <w:p w14:paraId="056E4C16" w14:textId="39D201EA" w:rsidR="00301DC3" w:rsidRDefault="00301DC3" w:rsidP="00301DC3">
      <w:r>
        <w:rPr>
          <w:noProof/>
        </w:rPr>
        <w:drawing>
          <wp:anchor distT="0" distB="0" distL="114300" distR="114300" simplePos="0" relativeHeight="251663360" behindDoc="1" locked="0" layoutInCell="1" allowOverlap="1" wp14:anchorId="317267AF" wp14:editId="561185AF">
            <wp:simplePos x="0" y="0"/>
            <wp:positionH relativeFrom="margin">
              <wp:posOffset>-259079</wp:posOffset>
            </wp:positionH>
            <wp:positionV relativeFrom="paragraph">
              <wp:posOffset>421640</wp:posOffset>
            </wp:positionV>
            <wp:extent cx="5711190" cy="3324860"/>
            <wp:effectExtent l="0" t="0" r="3810" b="889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12099" cy="3325389"/>
                    </a:xfrm>
                    <a:prstGeom prst="rect">
                      <a:avLst/>
                    </a:prstGeom>
                    <a:noFill/>
                  </pic:spPr>
                </pic:pic>
              </a:graphicData>
            </a:graphic>
            <wp14:sizeRelH relativeFrom="page">
              <wp14:pctWidth>0</wp14:pctWidth>
            </wp14:sizeRelH>
            <wp14:sizeRelV relativeFrom="page">
              <wp14:pctHeight>0</wp14:pctHeight>
            </wp14:sizeRelV>
          </wp:anchor>
        </w:drawing>
      </w:r>
      <w:r w:rsidRPr="00301DC3">
        <w:t xml:space="preserve">I found an instance of the word “Book” in </w:t>
      </w:r>
      <w:r w:rsidRPr="00301DC3">
        <w:rPr>
          <w:b/>
          <w:bCs/>
          <w:i/>
          <w:iCs/>
        </w:rPr>
        <w:t>Interview.xls</w:t>
      </w:r>
      <w:r w:rsidRPr="00301DC3">
        <w:t xml:space="preserve"> file using the Search feature. I also did the same using the Cluster Search feature and found several more instances of the word appearing. </w:t>
      </w:r>
    </w:p>
    <w:p w14:paraId="48A033FE" w14:textId="44F763C6" w:rsidR="00301DC3" w:rsidRDefault="00301DC3" w:rsidP="00301DC3"/>
    <w:p w14:paraId="61BB8E3A" w14:textId="734C251A" w:rsidR="00301DC3" w:rsidRDefault="00301DC3" w:rsidP="00301DC3"/>
    <w:p w14:paraId="4B385513" w14:textId="4B2492D8" w:rsidR="00301DC3" w:rsidRDefault="00301DC3" w:rsidP="00301DC3"/>
    <w:p w14:paraId="5522333F" w14:textId="1C14DC5E" w:rsidR="00301DC3" w:rsidRDefault="00301DC3" w:rsidP="00301DC3"/>
    <w:p w14:paraId="6756CBE0" w14:textId="07D84664" w:rsidR="00301DC3" w:rsidRDefault="00301DC3" w:rsidP="00301DC3"/>
    <w:p w14:paraId="0F112107" w14:textId="1F2CD3F3" w:rsidR="00301DC3" w:rsidRDefault="00301DC3" w:rsidP="00301DC3"/>
    <w:p w14:paraId="15CBD2EB" w14:textId="47673958" w:rsidR="00301DC3" w:rsidRDefault="00301DC3" w:rsidP="00301DC3"/>
    <w:p w14:paraId="5E0FB2BE" w14:textId="1B4911B2" w:rsidR="00301DC3" w:rsidRDefault="00301DC3" w:rsidP="00301DC3"/>
    <w:p w14:paraId="5D389801" w14:textId="5F2C3CFF" w:rsidR="00301DC3" w:rsidRDefault="00301DC3" w:rsidP="00301DC3"/>
    <w:p w14:paraId="3F2CEC49" w14:textId="39718AB5" w:rsidR="00301DC3" w:rsidRDefault="00301DC3" w:rsidP="00301DC3"/>
    <w:p w14:paraId="5DD51555" w14:textId="184982A6" w:rsidR="00707DD0" w:rsidRDefault="00A33076" w:rsidP="00301DC3">
      <w:pPr>
        <w:rPr>
          <w:i/>
          <w:iCs/>
        </w:rPr>
      </w:pPr>
      <w:r w:rsidRPr="00A33076">
        <w:rPr>
          <w:i/>
          <w:iCs/>
        </w:rPr>
        <w:t xml:space="preserve">Courtesy of Nelson, B. et al. 2016. Guide </w:t>
      </w:r>
      <w:proofErr w:type="gramStart"/>
      <w:r w:rsidRPr="00A33076">
        <w:rPr>
          <w:i/>
          <w:iCs/>
        </w:rPr>
        <w:t>To</w:t>
      </w:r>
      <w:proofErr w:type="gramEnd"/>
      <w:r w:rsidRPr="00A33076">
        <w:rPr>
          <w:i/>
          <w:iCs/>
        </w:rPr>
        <w:t xml:space="preserve"> Computer Forensics And Investigations. 5th ed. Boston, MA: Cengage Learning.</w:t>
      </w:r>
    </w:p>
    <w:p w14:paraId="0C8581E5" w14:textId="6F3BA27A" w:rsidR="00301DC3" w:rsidRPr="00301DC3" w:rsidRDefault="00301DC3" w:rsidP="00301DC3">
      <w:r w:rsidRPr="00301DC3">
        <w:rPr>
          <w:i/>
          <w:iCs/>
        </w:rPr>
        <w:lastRenderedPageBreak/>
        <w:t>Memo to Ms. Jones</w:t>
      </w:r>
      <w:r w:rsidRPr="00301DC3">
        <w:t>:</w:t>
      </w:r>
    </w:p>
    <w:p w14:paraId="4E07C38A" w14:textId="137E968A" w:rsidR="00301DC3" w:rsidRDefault="00301DC3" w:rsidP="00301DC3">
      <w:r w:rsidRPr="00301DC3">
        <w:t xml:space="preserve">Instances of the word “book” found in </w:t>
      </w:r>
      <w:r w:rsidRPr="00301DC3">
        <w:rPr>
          <w:b/>
          <w:bCs/>
          <w:i/>
          <w:iCs/>
        </w:rPr>
        <w:t>Interview.xls</w:t>
      </w:r>
      <w:r w:rsidRPr="00301DC3">
        <w:t xml:space="preserve"> and several </w:t>
      </w:r>
      <w:r>
        <w:t xml:space="preserve">other </w:t>
      </w:r>
      <w:r w:rsidRPr="00301DC3">
        <w:t>clusters.</w:t>
      </w:r>
    </w:p>
    <w:p w14:paraId="10B0F8AB" w14:textId="77777777" w:rsidR="00301DC3" w:rsidRPr="00301DC3" w:rsidRDefault="00301DC3" w:rsidP="004749FD">
      <w:pPr>
        <w:pStyle w:val="Header"/>
        <w:spacing w:after="200" w:line="276" w:lineRule="auto"/>
      </w:pPr>
      <w:r w:rsidRPr="00301DC3">
        <w:rPr>
          <w:highlight w:val="yellow"/>
        </w:rPr>
        <w:t>Hands on 1-3 Account Number Search</w:t>
      </w:r>
    </w:p>
    <w:p w14:paraId="704076FC" w14:textId="77777777" w:rsidR="00301DC3" w:rsidRPr="00301DC3" w:rsidRDefault="00301DC3" w:rsidP="00301DC3">
      <w:r w:rsidRPr="00301DC3">
        <w:t xml:space="preserve">It appears the former employee has used another drive, according to Ms. Jones. My next job is to find instances of the account number 461562 appearing and documenting the instances in which it appears. This number belongs to the senior vice president and is used to access the company’s banking service over the Internet. </w:t>
      </w:r>
    </w:p>
    <w:p w14:paraId="74218A98" w14:textId="286E9BBE" w:rsidR="00301DC3" w:rsidRPr="00301DC3" w:rsidRDefault="00301DC3" w:rsidP="00301DC3">
      <w:r w:rsidRPr="00301DC3">
        <w:t xml:space="preserve">Use View </w:t>
      </w:r>
      <w:r w:rsidRPr="00301DC3">
        <w:sym w:font="Wingdings" w:char="F0E0"/>
      </w:r>
      <w:r w:rsidRPr="00301DC3">
        <w:t xml:space="preserve"> Gallery view to aid in search. </w:t>
      </w:r>
    </w:p>
    <w:p w14:paraId="45CEDC89" w14:textId="6CCF788D" w:rsidR="00301DC3" w:rsidRPr="00301DC3" w:rsidRDefault="00301DC3" w:rsidP="00301DC3">
      <w:r w:rsidRPr="00301DC3">
        <w:t xml:space="preserve">Files found include </w:t>
      </w:r>
      <w:r>
        <w:t xml:space="preserve">a variety </w:t>
      </w:r>
      <w:r w:rsidRPr="00301DC3">
        <w:t xml:space="preserve">of literature and US tax and crime laws/codes/statutes and data. </w:t>
      </w:r>
    </w:p>
    <w:p w14:paraId="2BEF3C3A" w14:textId="77777777" w:rsidR="00301DC3" w:rsidRPr="00301DC3" w:rsidRDefault="00301DC3" w:rsidP="00301DC3">
      <w:r w:rsidRPr="00301DC3">
        <w:t xml:space="preserve">After using Search option, no results emerged, but as it turns out, graphical images can also contain text (hence, no results when using Search). </w:t>
      </w:r>
    </w:p>
    <w:p w14:paraId="6AF259B7" w14:textId="349C26A2" w:rsidR="00301DC3" w:rsidRDefault="00301DC3" w:rsidP="00301DC3">
      <w:r>
        <w:rPr>
          <w:noProof/>
        </w:rPr>
        <w:drawing>
          <wp:anchor distT="0" distB="0" distL="114300" distR="114300" simplePos="0" relativeHeight="251664384" behindDoc="1" locked="0" layoutInCell="1" allowOverlap="1" wp14:anchorId="05679B66" wp14:editId="08925E5F">
            <wp:simplePos x="0" y="0"/>
            <wp:positionH relativeFrom="margin">
              <wp:posOffset>-727710</wp:posOffset>
            </wp:positionH>
            <wp:positionV relativeFrom="paragraph">
              <wp:posOffset>188595</wp:posOffset>
            </wp:positionV>
            <wp:extent cx="6589390" cy="3703320"/>
            <wp:effectExtent l="0" t="0" r="2540"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589390" cy="3703320"/>
                    </a:xfrm>
                    <a:prstGeom prst="rect">
                      <a:avLst/>
                    </a:prstGeom>
                    <a:noFill/>
                  </pic:spPr>
                </pic:pic>
              </a:graphicData>
            </a:graphic>
            <wp14:sizeRelH relativeFrom="page">
              <wp14:pctWidth>0</wp14:pctWidth>
            </wp14:sizeRelH>
            <wp14:sizeRelV relativeFrom="page">
              <wp14:pctHeight>0</wp14:pctHeight>
            </wp14:sizeRelV>
          </wp:anchor>
        </w:drawing>
      </w:r>
      <w:r w:rsidRPr="00301DC3">
        <w:t xml:space="preserve">Here is what I found: </w:t>
      </w:r>
      <w:r w:rsidRPr="00301DC3">
        <w:rPr>
          <w:b/>
          <w:bCs/>
        </w:rPr>
        <w:t xml:space="preserve">COUNT.GIF </w:t>
      </w:r>
      <w:r w:rsidRPr="00301DC3">
        <w:t>(search under All Files)</w:t>
      </w:r>
    </w:p>
    <w:p w14:paraId="73849977" w14:textId="5D3425D4" w:rsidR="00301DC3" w:rsidRPr="00301DC3" w:rsidRDefault="00301DC3" w:rsidP="00301DC3"/>
    <w:p w14:paraId="1742D2FD" w14:textId="361782B1" w:rsidR="00301DC3" w:rsidRPr="00301DC3" w:rsidRDefault="00301DC3" w:rsidP="00301DC3"/>
    <w:p w14:paraId="1C412B5B" w14:textId="2460951C" w:rsidR="00301DC3" w:rsidRDefault="00301DC3" w:rsidP="006F0405"/>
    <w:p w14:paraId="28451470" w14:textId="2E63B23A" w:rsidR="00347465" w:rsidRPr="00347465" w:rsidRDefault="00347465" w:rsidP="00347465"/>
    <w:p w14:paraId="41B931FD" w14:textId="78BF855B" w:rsidR="00347465" w:rsidRPr="00347465" w:rsidRDefault="00347465" w:rsidP="00347465"/>
    <w:p w14:paraId="666BFB14" w14:textId="578C1464" w:rsidR="00347465" w:rsidRPr="00347465" w:rsidRDefault="00347465" w:rsidP="00347465"/>
    <w:p w14:paraId="33F73046" w14:textId="2D03AF25" w:rsidR="00347465" w:rsidRPr="00347465" w:rsidRDefault="00347465" w:rsidP="00347465"/>
    <w:p w14:paraId="0162DD63" w14:textId="48D3C242" w:rsidR="00347465" w:rsidRPr="00347465" w:rsidRDefault="00347465" w:rsidP="00347465"/>
    <w:p w14:paraId="7ED026A8" w14:textId="1267E7AE" w:rsidR="00347465" w:rsidRPr="00347465" w:rsidRDefault="00347465" w:rsidP="00347465"/>
    <w:p w14:paraId="372FC060" w14:textId="3DF3E543" w:rsidR="00347465" w:rsidRPr="00347465" w:rsidRDefault="00347465" w:rsidP="00347465"/>
    <w:p w14:paraId="6225E14B" w14:textId="77777777" w:rsidR="001F7F29" w:rsidRDefault="001F7F29" w:rsidP="001F7F29"/>
    <w:p w14:paraId="3EE09476" w14:textId="723B25CB" w:rsidR="001F7F29" w:rsidRPr="001F7F29" w:rsidRDefault="001F7F29" w:rsidP="001F7F29">
      <w:pPr>
        <w:rPr>
          <w:i/>
          <w:iCs/>
        </w:rPr>
      </w:pPr>
      <w:r w:rsidRPr="001F7F29">
        <w:rPr>
          <w:i/>
          <w:iCs/>
        </w:rPr>
        <w:t xml:space="preserve">Courtesy of Nelson, B. et al. 2016. Guide </w:t>
      </w:r>
      <w:proofErr w:type="gramStart"/>
      <w:r w:rsidRPr="001F7F29">
        <w:rPr>
          <w:i/>
          <w:iCs/>
        </w:rPr>
        <w:t>To</w:t>
      </w:r>
      <w:proofErr w:type="gramEnd"/>
      <w:r w:rsidRPr="001F7F29">
        <w:rPr>
          <w:i/>
          <w:iCs/>
        </w:rPr>
        <w:t xml:space="preserve"> Computer Forensics And Investigations. 5th ed. Boston, MA: Cengage Learning.</w:t>
      </w:r>
    </w:p>
    <w:p w14:paraId="7FE713B4" w14:textId="5EEBEE9A" w:rsidR="00347465" w:rsidRPr="00347465" w:rsidRDefault="00347465" w:rsidP="00347465"/>
    <w:p w14:paraId="5F4459C9" w14:textId="04B67A10" w:rsidR="00347465" w:rsidRDefault="00347465" w:rsidP="00347465">
      <w:pPr>
        <w:tabs>
          <w:tab w:val="left" w:pos="3264"/>
        </w:tabs>
      </w:pPr>
      <w:r>
        <w:tab/>
      </w:r>
    </w:p>
    <w:p w14:paraId="6C3DA932" w14:textId="77777777" w:rsidR="00707DD0" w:rsidRDefault="00707DD0" w:rsidP="00347465">
      <w:pPr>
        <w:tabs>
          <w:tab w:val="left" w:pos="3264"/>
        </w:tabs>
        <w:rPr>
          <w:i/>
          <w:iCs/>
        </w:rPr>
      </w:pPr>
    </w:p>
    <w:p w14:paraId="67756764" w14:textId="52A05730" w:rsidR="00347465" w:rsidRDefault="00347465" w:rsidP="00347465">
      <w:pPr>
        <w:tabs>
          <w:tab w:val="left" w:pos="3264"/>
        </w:tabs>
      </w:pPr>
      <w:r w:rsidRPr="004749FD">
        <w:rPr>
          <w:i/>
          <w:iCs/>
        </w:rPr>
        <w:t>Memo to Ms. Jones</w:t>
      </w:r>
      <w:r w:rsidR="004749FD">
        <w:t>:</w:t>
      </w:r>
    </w:p>
    <w:p w14:paraId="34041D54" w14:textId="123B0059" w:rsidR="00347465" w:rsidRDefault="00347465" w:rsidP="00347465">
      <w:pPr>
        <w:tabs>
          <w:tab w:val="left" w:pos="3264"/>
        </w:tabs>
      </w:pPr>
      <w:r>
        <w:t xml:space="preserve">The account number 461562 was located under an image file called </w:t>
      </w:r>
      <w:r w:rsidRPr="00347465">
        <w:rPr>
          <w:b/>
          <w:bCs/>
        </w:rPr>
        <w:t>COUNT.GIF</w:t>
      </w:r>
      <w:r>
        <w:t xml:space="preserve"> when searching through the drive under ‘All Files’. </w:t>
      </w:r>
    </w:p>
    <w:p w14:paraId="41773AF0" w14:textId="099CA614" w:rsidR="00347465" w:rsidRDefault="00347465" w:rsidP="004749FD">
      <w:pPr>
        <w:tabs>
          <w:tab w:val="left" w:pos="3264"/>
        </w:tabs>
      </w:pPr>
      <w:r>
        <w:t xml:space="preserve">The examples </w:t>
      </w:r>
      <w:r w:rsidR="00D85B18">
        <w:t xml:space="preserve">shown above are some of the things a forensics investigator can hope to see when working in the </w:t>
      </w:r>
      <w:r w:rsidR="004749FD">
        <w:t>field and</w:t>
      </w:r>
      <w:r w:rsidR="00D85B18">
        <w:t xml:space="preserve"> requires some prior knowledge on what to look for, such as the case with the data exfiltration. </w:t>
      </w:r>
    </w:p>
    <w:p w14:paraId="599BFF64" w14:textId="798E0EB6" w:rsidR="004749FD" w:rsidRDefault="004749FD" w:rsidP="004749FD">
      <w:pPr>
        <w:tabs>
          <w:tab w:val="left" w:pos="3264"/>
        </w:tabs>
      </w:pPr>
    </w:p>
    <w:p w14:paraId="40AE17A8" w14:textId="14B1A76F" w:rsidR="00995AF2" w:rsidRDefault="00995AF2" w:rsidP="004749FD">
      <w:pPr>
        <w:tabs>
          <w:tab w:val="left" w:pos="3264"/>
        </w:tabs>
      </w:pPr>
      <w:r>
        <w:t xml:space="preserve">This next case demonstrates the use of another tool called </w:t>
      </w:r>
      <w:proofErr w:type="spellStart"/>
      <w:r>
        <w:t>OSForensics</w:t>
      </w:r>
      <w:proofErr w:type="spellEnd"/>
      <w:r>
        <w:t xml:space="preserve"> and how it is also employed in data recovery. </w:t>
      </w:r>
      <w:r w:rsidR="00300744">
        <w:t xml:space="preserve">The USB drive of the IT person, Terry, is searched to see </w:t>
      </w:r>
      <w:r w:rsidR="00707DD0">
        <w:t>whether</w:t>
      </w:r>
      <w:r w:rsidR="00300744">
        <w:t xml:space="preserve"> they have acted against company policy by participating in illicit activity.</w:t>
      </w:r>
    </w:p>
    <w:p w14:paraId="60ABF605" w14:textId="71CE59DA" w:rsidR="004749FD" w:rsidRDefault="00995AF2" w:rsidP="004749FD">
      <w:pPr>
        <w:tabs>
          <w:tab w:val="left" w:pos="3264"/>
        </w:tabs>
      </w:pPr>
      <w:r w:rsidRPr="00995AF2">
        <w:rPr>
          <w:highlight w:val="yellow"/>
        </w:rPr>
        <w:t>Hands on Assignment 4-3</w:t>
      </w:r>
    </w:p>
    <w:p w14:paraId="3F80A4C1" w14:textId="019BE16A" w:rsidR="00995AF2" w:rsidRPr="00995AF2" w:rsidRDefault="00995AF2" w:rsidP="00995AF2">
      <w:pPr>
        <w:tabs>
          <w:tab w:val="left" w:pos="3264"/>
        </w:tabs>
      </w:pPr>
      <w:r w:rsidRPr="00995AF2">
        <w:t xml:space="preserve">Investigator: Andy Martinez </w:t>
      </w:r>
    </w:p>
    <w:p w14:paraId="5B551278" w14:textId="5484B18A" w:rsidR="00995AF2" w:rsidRPr="00995AF2" w:rsidRDefault="00995AF2" w:rsidP="00995AF2">
      <w:pPr>
        <w:tabs>
          <w:tab w:val="left" w:pos="3264"/>
        </w:tabs>
      </w:pPr>
      <w:r w:rsidRPr="00995AF2">
        <w:t>Case: M57 Patents case</w:t>
      </w:r>
    </w:p>
    <w:p w14:paraId="7E28D2C8" w14:textId="4A886CF7" w:rsidR="00995AF2" w:rsidRPr="00995AF2" w:rsidRDefault="00995AF2" w:rsidP="00995AF2">
      <w:pPr>
        <w:tabs>
          <w:tab w:val="left" w:pos="3264"/>
        </w:tabs>
      </w:pPr>
      <w:r w:rsidRPr="00995AF2">
        <w:t xml:space="preserve">Tools used: </w:t>
      </w:r>
      <w:proofErr w:type="spellStart"/>
      <w:r w:rsidRPr="00995AF2">
        <w:t>OSForensics</w:t>
      </w:r>
      <w:proofErr w:type="spellEnd"/>
      <w:r w:rsidRPr="00995AF2">
        <w:t>, M57 - Terrys USB drive image, investigator's detective skills.</w:t>
      </w:r>
    </w:p>
    <w:p w14:paraId="7551F995" w14:textId="4F8C6056" w:rsidR="00995AF2" w:rsidRPr="00995AF2" w:rsidRDefault="00995AF2" w:rsidP="00995AF2">
      <w:pPr>
        <w:tabs>
          <w:tab w:val="left" w:pos="3264"/>
        </w:tabs>
      </w:pPr>
      <w:r w:rsidRPr="00995AF2">
        <w:t>Date: 15/2/2021, 12:00 pm, CST</w:t>
      </w:r>
    </w:p>
    <w:p w14:paraId="7CA85094" w14:textId="77777777" w:rsidR="00995AF2" w:rsidRPr="00995AF2" w:rsidRDefault="00995AF2" w:rsidP="00995AF2">
      <w:pPr>
        <w:tabs>
          <w:tab w:val="left" w:pos="3264"/>
        </w:tabs>
      </w:pPr>
      <w:r w:rsidRPr="00995AF2">
        <w:t xml:space="preserve">To whom it may concern, </w:t>
      </w:r>
    </w:p>
    <w:p w14:paraId="32978C8E" w14:textId="747CE604" w:rsidR="00995AF2" w:rsidRPr="00995AF2" w:rsidRDefault="00995AF2" w:rsidP="00995AF2">
      <w:pPr>
        <w:tabs>
          <w:tab w:val="left" w:pos="3264"/>
        </w:tabs>
      </w:pPr>
      <w:r w:rsidRPr="00995AF2">
        <w:t xml:space="preserve">The use of the </w:t>
      </w:r>
      <w:proofErr w:type="spellStart"/>
      <w:r w:rsidRPr="00995AF2">
        <w:t>OSForensics</w:t>
      </w:r>
      <w:proofErr w:type="spellEnd"/>
      <w:r w:rsidRPr="00995AF2">
        <w:t xml:space="preserve"> software kit allowed the investigator to further explore the contents of the given USB drive to uncover evidence of illicit activity. </w:t>
      </w:r>
    </w:p>
    <w:p w14:paraId="12C87E0E" w14:textId="1F236597" w:rsidR="00995AF2" w:rsidRPr="00995AF2" w:rsidRDefault="00995AF2" w:rsidP="00995AF2">
      <w:pPr>
        <w:tabs>
          <w:tab w:val="left" w:pos="3264"/>
        </w:tabs>
      </w:pPr>
      <w:r w:rsidRPr="00995AF2">
        <w:t xml:space="preserve">The investigator used the Manage Case feature </w:t>
      </w:r>
      <w:r w:rsidR="00035C6A" w:rsidRPr="00995AF2">
        <w:t>to</w:t>
      </w:r>
      <w:r w:rsidRPr="00995AF2">
        <w:t xml:space="preserve"> start a new case and uploaded the image of the thumb drive in question. Using the search feature, the investigator searched for the term "kitty*" to find the "kitty porn" in question. No results came from this search, perhaps as an attempt by the owner to cover their tracks. </w:t>
      </w:r>
    </w:p>
    <w:p w14:paraId="68526EF3" w14:textId="7029AD09" w:rsidR="00995AF2" w:rsidRPr="00995AF2" w:rsidRDefault="00995AF2" w:rsidP="00995AF2">
      <w:pPr>
        <w:tabs>
          <w:tab w:val="left" w:pos="3264"/>
        </w:tabs>
      </w:pPr>
      <w:r w:rsidRPr="00995AF2">
        <w:t xml:space="preserve">The investigator then used the Create an Index function </w:t>
      </w:r>
      <w:r w:rsidR="00035C6A" w:rsidRPr="00995AF2">
        <w:t>to</w:t>
      </w:r>
      <w:r w:rsidRPr="00995AF2">
        <w:t xml:space="preserve"> gather the files found on the drive in one place, with as many different file formats as possible. After the process was done, the contents of the drive were once again searched, and this is what was found during the investigation. </w:t>
      </w:r>
      <w:r w:rsidRPr="00995AF2">
        <w:rPr>
          <w:highlight w:val="yellow"/>
        </w:rPr>
        <w:t>(WARNING: GRAPHIC CONTENT AHEAD. VIEWER DISCRETION IS ADVISED.)</w:t>
      </w:r>
    </w:p>
    <w:p w14:paraId="1459E786" w14:textId="13154E91" w:rsidR="00995AF2" w:rsidRDefault="00995AF2" w:rsidP="004749FD">
      <w:pPr>
        <w:tabs>
          <w:tab w:val="left" w:pos="3264"/>
        </w:tabs>
      </w:pPr>
    </w:p>
    <w:p w14:paraId="39A250A5" w14:textId="78276322" w:rsidR="00035C6A" w:rsidRDefault="00035C6A" w:rsidP="004749FD">
      <w:pPr>
        <w:tabs>
          <w:tab w:val="left" w:pos="3264"/>
        </w:tabs>
      </w:pPr>
    </w:p>
    <w:p w14:paraId="35C90C04" w14:textId="77163E01" w:rsidR="00035C6A" w:rsidRDefault="00035C6A" w:rsidP="004749FD">
      <w:pPr>
        <w:tabs>
          <w:tab w:val="left" w:pos="3264"/>
        </w:tabs>
      </w:pPr>
    </w:p>
    <w:p w14:paraId="70340DE1" w14:textId="3AA70D2D" w:rsidR="00035C6A" w:rsidRPr="00035C6A" w:rsidRDefault="001F7F29" w:rsidP="00035C6A">
      <w:r>
        <w:rPr>
          <w:noProof/>
        </w:rPr>
        <w:lastRenderedPageBreak/>
        <w:drawing>
          <wp:anchor distT="0" distB="0" distL="114300" distR="114300" simplePos="0" relativeHeight="251665408" behindDoc="1" locked="0" layoutInCell="1" allowOverlap="1" wp14:anchorId="6C1AC6F6" wp14:editId="0850156D">
            <wp:simplePos x="0" y="0"/>
            <wp:positionH relativeFrom="margin">
              <wp:posOffset>-432869</wp:posOffset>
            </wp:positionH>
            <wp:positionV relativeFrom="paragraph">
              <wp:posOffset>-278130</wp:posOffset>
            </wp:positionV>
            <wp:extent cx="6202680" cy="3485985"/>
            <wp:effectExtent l="0" t="0" r="7620" b="635"/>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202680" cy="3485985"/>
                    </a:xfrm>
                    <a:prstGeom prst="rect">
                      <a:avLst/>
                    </a:prstGeom>
                    <a:noFill/>
                  </pic:spPr>
                </pic:pic>
              </a:graphicData>
            </a:graphic>
            <wp14:sizeRelH relativeFrom="page">
              <wp14:pctWidth>0</wp14:pctWidth>
            </wp14:sizeRelH>
            <wp14:sizeRelV relativeFrom="page">
              <wp14:pctHeight>0</wp14:pctHeight>
            </wp14:sizeRelV>
          </wp:anchor>
        </w:drawing>
      </w:r>
    </w:p>
    <w:p w14:paraId="4B629442" w14:textId="4881E7D1" w:rsidR="00035C6A" w:rsidRPr="00035C6A" w:rsidRDefault="00035C6A" w:rsidP="00035C6A"/>
    <w:p w14:paraId="34AB91AB" w14:textId="45A09B5F" w:rsidR="00035C6A" w:rsidRPr="00035C6A" w:rsidRDefault="00035C6A" w:rsidP="00035C6A"/>
    <w:p w14:paraId="62DAB1EA" w14:textId="1281C4B6" w:rsidR="00035C6A" w:rsidRPr="00035C6A" w:rsidRDefault="00035C6A" w:rsidP="00035C6A"/>
    <w:p w14:paraId="3E031FD8" w14:textId="18E9716C" w:rsidR="00035C6A" w:rsidRPr="00035C6A" w:rsidRDefault="00035C6A" w:rsidP="00035C6A"/>
    <w:p w14:paraId="4EB0E871" w14:textId="73D21755" w:rsidR="00035C6A" w:rsidRPr="00035C6A" w:rsidRDefault="00035C6A" w:rsidP="00035C6A"/>
    <w:p w14:paraId="5DD60160" w14:textId="75FFB67C" w:rsidR="00035C6A" w:rsidRPr="00035C6A" w:rsidRDefault="00035C6A" w:rsidP="00035C6A"/>
    <w:p w14:paraId="6E08A17D" w14:textId="5C282EB8" w:rsidR="00035C6A" w:rsidRPr="00035C6A" w:rsidRDefault="00035C6A" w:rsidP="00035C6A"/>
    <w:p w14:paraId="0C9541DB" w14:textId="550C2F72" w:rsidR="00035C6A" w:rsidRPr="00035C6A" w:rsidRDefault="00035C6A" w:rsidP="00035C6A"/>
    <w:p w14:paraId="2938DE4E" w14:textId="77777777" w:rsidR="00ED056E" w:rsidRDefault="00ED056E" w:rsidP="001F7F29"/>
    <w:p w14:paraId="35B13F6E" w14:textId="32B89A04" w:rsidR="001F7F29" w:rsidRPr="001F7F29" w:rsidRDefault="001F7F29" w:rsidP="001F7F29">
      <w:pPr>
        <w:rPr>
          <w:i/>
          <w:iCs/>
        </w:rPr>
      </w:pPr>
      <w:r w:rsidRPr="001F7F29">
        <w:rPr>
          <w:i/>
          <w:iCs/>
        </w:rPr>
        <w:t xml:space="preserve">Courtesy of Nelson, B. et al. 2016. Guide </w:t>
      </w:r>
      <w:proofErr w:type="gramStart"/>
      <w:r w:rsidRPr="001F7F29">
        <w:rPr>
          <w:i/>
          <w:iCs/>
        </w:rPr>
        <w:t>To</w:t>
      </w:r>
      <w:proofErr w:type="gramEnd"/>
      <w:r w:rsidRPr="001F7F29">
        <w:rPr>
          <w:i/>
          <w:iCs/>
        </w:rPr>
        <w:t xml:space="preserve"> Computer Forensics And Investigations. 5th ed. Boston, MA: Cengage Learning.</w:t>
      </w:r>
    </w:p>
    <w:p w14:paraId="009E8030" w14:textId="6EF96690" w:rsidR="00035C6A" w:rsidRPr="00035C6A" w:rsidRDefault="00ED056E" w:rsidP="00035C6A">
      <w:r>
        <w:rPr>
          <w:noProof/>
        </w:rPr>
        <w:drawing>
          <wp:anchor distT="0" distB="0" distL="114300" distR="114300" simplePos="0" relativeHeight="251666432" behindDoc="1" locked="0" layoutInCell="1" allowOverlap="1" wp14:anchorId="14839A0D" wp14:editId="246B89FA">
            <wp:simplePos x="0" y="0"/>
            <wp:positionH relativeFrom="column">
              <wp:posOffset>-438150</wp:posOffset>
            </wp:positionH>
            <wp:positionV relativeFrom="paragraph">
              <wp:posOffset>148590</wp:posOffset>
            </wp:positionV>
            <wp:extent cx="6206490" cy="3333750"/>
            <wp:effectExtent l="0" t="0" r="3810"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206490" cy="3333750"/>
                    </a:xfrm>
                    <a:prstGeom prst="rect">
                      <a:avLst/>
                    </a:prstGeom>
                    <a:noFill/>
                  </pic:spPr>
                </pic:pic>
              </a:graphicData>
            </a:graphic>
            <wp14:sizeRelH relativeFrom="page">
              <wp14:pctWidth>0</wp14:pctWidth>
            </wp14:sizeRelH>
            <wp14:sizeRelV relativeFrom="page">
              <wp14:pctHeight>0</wp14:pctHeight>
            </wp14:sizeRelV>
          </wp:anchor>
        </w:drawing>
      </w:r>
    </w:p>
    <w:p w14:paraId="6767C8D7" w14:textId="339024B2" w:rsidR="00035C6A" w:rsidRPr="00035C6A" w:rsidRDefault="00035C6A" w:rsidP="00035C6A"/>
    <w:p w14:paraId="36C95615" w14:textId="43EDA2D5" w:rsidR="00035C6A" w:rsidRPr="00035C6A" w:rsidRDefault="00035C6A" w:rsidP="00035C6A"/>
    <w:p w14:paraId="1EC31FA7" w14:textId="3EA20B15" w:rsidR="00035C6A" w:rsidRPr="00035C6A" w:rsidRDefault="00035C6A" w:rsidP="00035C6A"/>
    <w:p w14:paraId="698FEE0E" w14:textId="51AC8F96" w:rsidR="00035C6A" w:rsidRPr="00035C6A" w:rsidRDefault="00035C6A" w:rsidP="00035C6A"/>
    <w:p w14:paraId="640D5B09" w14:textId="6F6A5789" w:rsidR="00035C6A" w:rsidRPr="00035C6A" w:rsidRDefault="00035C6A" w:rsidP="00035C6A"/>
    <w:p w14:paraId="5DAD18DB" w14:textId="549F6D96" w:rsidR="00035C6A" w:rsidRPr="00035C6A" w:rsidRDefault="00035C6A" w:rsidP="00035C6A"/>
    <w:p w14:paraId="033C0024" w14:textId="2FDE2717" w:rsidR="00035C6A" w:rsidRPr="00035C6A" w:rsidRDefault="00035C6A" w:rsidP="00035C6A"/>
    <w:p w14:paraId="788E782B" w14:textId="0CA50029" w:rsidR="00035C6A" w:rsidRPr="00035C6A" w:rsidRDefault="00035C6A" w:rsidP="00035C6A"/>
    <w:p w14:paraId="3103E629" w14:textId="0765DC55" w:rsidR="00035C6A" w:rsidRPr="00035C6A" w:rsidRDefault="00035C6A" w:rsidP="00035C6A"/>
    <w:p w14:paraId="2125949E" w14:textId="77777777" w:rsidR="00ED056E" w:rsidRDefault="00ED056E" w:rsidP="001F7F29">
      <w:pPr>
        <w:tabs>
          <w:tab w:val="left" w:pos="5340"/>
        </w:tabs>
        <w:rPr>
          <w:i/>
          <w:iCs/>
        </w:rPr>
      </w:pPr>
    </w:p>
    <w:p w14:paraId="54FC2BF7" w14:textId="0608F82D" w:rsidR="001F7F29" w:rsidRPr="001F7F29" w:rsidRDefault="001F7F29" w:rsidP="001F7F29">
      <w:pPr>
        <w:tabs>
          <w:tab w:val="left" w:pos="5340"/>
        </w:tabs>
        <w:rPr>
          <w:i/>
          <w:iCs/>
        </w:rPr>
      </w:pPr>
      <w:r w:rsidRPr="001F7F29">
        <w:rPr>
          <w:i/>
          <w:iCs/>
        </w:rPr>
        <w:t xml:space="preserve">Courtesy of Nelson, B. et al. 2016. Guide </w:t>
      </w:r>
      <w:proofErr w:type="gramStart"/>
      <w:r w:rsidRPr="001F7F29">
        <w:rPr>
          <w:i/>
          <w:iCs/>
        </w:rPr>
        <w:t>To</w:t>
      </w:r>
      <w:proofErr w:type="gramEnd"/>
      <w:r w:rsidRPr="001F7F29">
        <w:rPr>
          <w:i/>
          <w:iCs/>
        </w:rPr>
        <w:t xml:space="preserve"> Computer Forensics And Investigations. 5th ed. Boston, MA: Cengage Learning.</w:t>
      </w:r>
    </w:p>
    <w:p w14:paraId="3514AE59" w14:textId="11AF0005" w:rsidR="00035C6A" w:rsidRDefault="00035C6A" w:rsidP="00035C6A">
      <w:pPr>
        <w:tabs>
          <w:tab w:val="left" w:pos="5340"/>
        </w:tabs>
      </w:pPr>
    </w:p>
    <w:p w14:paraId="045804BC" w14:textId="7248D560" w:rsidR="00380CED" w:rsidRDefault="00ED056E" w:rsidP="00035C6A">
      <w:pPr>
        <w:tabs>
          <w:tab w:val="left" w:pos="5340"/>
        </w:tabs>
      </w:pPr>
      <w:r>
        <w:rPr>
          <w:noProof/>
        </w:rPr>
        <w:lastRenderedPageBreak/>
        <w:drawing>
          <wp:anchor distT="0" distB="0" distL="114300" distR="114300" simplePos="0" relativeHeight="251667456" behindDoc="1" locked="0" layoutInCell="1" allowOverlap="1" wp14:anchorId="476BFC7E" wp14:editId="416748CC">
            <wp:simplePos x="0" y="0"/>
            <wp:positionH relativeFrom="margin">
              <wp:posOffset>-289560</wp:posOffset>
            </wp:positionH>
            <wp:positionV relativeFrom="paragraph">
              <wp:posOffset>-566420</wp:posOffset>
            </wp:positionV>
            <wp:extent cx="6014757" cy="3093720"/>
            <wp:effectExtent l="0" t="0" r="5080" b="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014757" cy="3093720"/>
                    </a:xfrm>
                    <a:prstGeom prst="rect">
                      <a:avLst/>
                    </a:prstGeom>
                    <a:noFill/>
                  </pic:spPr>
                </pic:pic>
              </a:graphicData>
            </a:graphic>
            <wp14:sizeRelH relativeFrom="page">
              <wp14:pctWidth>0</wp14:pctWidth>
            </wp14:sizeRelH>
            <wp14:sizeRelV relativeFrom="page">
              <wp14:pctHeight>0</wp14:pctHeight>
            </wp14:sizeRelV>
          </wp:anchor>
        </w:drawing>
      </w:r>
    </w:p>
    <w:p w14:paraId="6946AEF2" w14:textId="710F47F7" w:rsidR="00380CED" w:rsidRDefault="00380CED" w:rsidP="00035C6A">
      <w:pPr>
        <w:tabs>
          <w:tab w:val="left" w:pos="5340"/>
        </w:tabs>
      </w:pPr>
    </w:p>
    <w:p w14:paraId="729C7E3E" w14:textId="0A5280F9" w:rsidR="00380CED" w:rsidRDefault="00380CED" w:rsidP="00035C6A">
      <w:pPr>
        <w:tabs>
          <w:tab w:val="left" w:pos="5340"/>
        </w:tabs>
      </w:pPr>
    </w:p>
    <w:p w14:paraId="490002DE" w14:textId="4BDB4AD1" w:rsidR="00380CED" w:rsidRDefault="00380CED" w:rsidP="00035C6A">
      <w:pPr>
        <w:tabs>
          <w:tab w:val="left" w:pos="5340"/>
        </w:tabs>
      </w:pPr>
    </w:p>
    <w:p w14:paraId="60DC1AB1" w14:textId="04BF06A1" w:rsidR="00035C6A" w:rsidRDefault="00035C6A" w:rsidP="00035C6A">
      <w:pPr>
        <w:tabs>
          <w:tab w:val="left" w:pos="5340"/>
        </w:tabs>
      </w:pPr>
    </w:p>
    <w:p w14:paraId="443D8E42" w14:textId="2B6FB34E" w:rsidR="00035C6A" w:rsidRDefault="00035C6A" w:rsidP="00035C6A">
      <w:pPr>
        <w:tabs>
          <w:tab w:val="left" w:pos="5340"/>
        </w:tabs>
      </w:pPr>
    </w:p>
    <w:p w14:paraId="701A24D1" w14:textId="6F2EAD72" w:rsidR="00B45A00" w:rsidRDefault="00B45A00" w:rsidP="00B45A00"/>
    <w:p w14:paraId="6CC0EC11" w14:textId="0CCECF3E" w:rsidR="00ED056E" w:rsidRDefault="00ED056E" w:rsidP="00B45A00"/>
    <w:p w14:paraId="5E7FDF80" w14:textId="77777777" w:rsidR="00834096" w:rsidRDefault="001F7F29" w:rsidP="00B45A00">
      <w:pPr>
        <w:rPr>
          <w:i/>
          <w:iCs/>
        </w:rPr>
      </w:pPr>
      <w:r w:rsidRPr="001F7F29">
        <w:rPr>
          <w:i/>
          <w:iCs/>
        </w:rPr>
        <w:t xml:space="preserve">Courtesy of Nelson, B. et al. 2016. Guide </w:t>
      </w:r>
      <w:proofErr w:type="gramStart"/>
      <w:r w:rsidRPr="001F7F29">
        <w:rPr>
          <w:i/>
          <w:iCs/>
        </w:rPr>
        <w:t>To</w:t>
      </w:r>
      <w:proofErr w:type="gramEnd"/>
      <w:r w:rsidRPr="001F7F29">
        <w:rPr>
          <w:i/>
          <w:iCs/>
        </w:rPr>
        <w:t xml:space="preserve"> Computer Forensics And Investigations. 5th ed. Boston, MA: Cengage Learning.</w:t>
      </w:r>
      <w:r w:rsidR="00ED056E">
        <w:rPr>
          <w:i/>
          <w:iCs/>
        </w:rPr>
        <w:br/>
      </w:r>
    </w:p>
    <w:p w14:paraId="75E38F42" w14:textId="02785C76" w:rsidR="00B45A00" w:rsidRPr="00ED056E" w:rsidRDefault="00B45A00" w:rsidP="00B45A00">
      <w:pPr>
        <w:rPr>
          <w:i/>
          <w:iCs/>
        </w:rPr>
      </w:pPr>
      <w:r w:rsidRPr="00B45A00">
        <w:t xml:space="preserve">The images presented are indeed incriminating and the suspect (or suspects if more people are found to be complicit) could face a long incarceration (decades worth of jail time). This is worrisome because of the nature of work the company that the suspect works for requires a higher moral compass and good standing with the law. This will indeed damage the company’s reputation and credibility when the findings of this investigation go public. It is hard to justify working or partnering with a company that employs a person who is accused of kitty pornography and animal endangerment, let alone several people involved in such a crime. </w:t>
      </w:r>
    </w:p>
    <w:p w14:paraId="781A07D8" w14:textId="3D64B7A6" w:rsidR="00B45A00" w:rsidRDefault="00B45A00" w:rsidP="00B45A00">
      <w:r>
        <w:t xml:space="preserve">Of course, this example was very tongue-in-cheek but speaks to the harsh reality of the job of a digital investigator within law enforcement. It is very possible to come across child pornography or other disturbing content in such a </w:t>
      </w:r>
      <w:r w:rsidR="0004703E">
        <w:t>way and</w:t>
      </w:r>
      <w:r>
        <w:t xml:space="preserve"> is </w:t>
      </w:r>
      <w:r w:rsidR="00D961CD">
        <w:t>quite</w:t>
      </w:r>
      <w:r>
        <w:t xml:space="preserve"> common today. Criminals </w:t>
      </w:r>
      <w:r w:rsidR="0004703E">
        <w:t xml:space="preserve">are becoming smarter in how and where they hide data, and in some cases, they can store data in another person’s computer or a company’s servers without their knowledge. When the data is discovered, the owner(s) of the device is/are prosecuted instead of the actual criminal who put the data there. </w:t>
      </w:r>
    </w:p>
    <w:p w14:paraId="5BE63D89" w14:textId="2AD38FA1" w:rsidR="008323B6" w:rsidRDefault="008323B6" w:rsidP="00B45A00"/>
    <w:p w14:paraId="0AC19620" w14:textId="32609BAB" w:rsidR="00014DBE" w:rsidRPr="00ED056E" w:rsidRDefault="008323B6" w:rsidP="00B45A00">
      <w:r>
        <w:t xml:space="preserve">This next work </w:t>
      </w:r>
      <w:r w:rsidR="00357CA7">
        <w:t>presents a concept that is very common in</w:t>
      </w:r>
      <w:r w:rsidR="00603379">
        <w:t xml:space="preserve"> </w:t>
      </w:r>
      <w:r w:rsidR="00686474">
        <w:t xml:space="preserve">communications and </w:t>
      </w:r>
      <w:r w:rsidR="00357CA7">
        <w:t>espionage: steganography.</w:t>
      </w:r>
      <w:r w:rsidR="00603379">
        <w:t xml:space="preserve"> A basic definition of s</w:t>
      </w:r>
      <w:r w:rsidR="00686474">
        <w:t xml:space="preserve">teganography is the art of hiding data within other data. </w:t>
      </w:r>
      <w:r w:rsidR="00603379">
        <w:t>Instances of steganography can be found throughout history from ancient Greece to the 20</w:t>
      </w:r>
      <w:r w:rsidR="00603379" w:rsidRPr="00603379">
        <w:rPr>
          <w:vertAlign w:val="superscript"/>
        </w:rPr>
        <w:t>th</w:t>
      </w:r>
      <w:r w:rsidR="00603379">
        <w:t xml:space="preserve"> century during the World Wars. Female spies would encode messages within their knitting, and photosensitive glass was used to carry covert messages. When exposed to the correct wavelength of light, the glass would reveal its hidden content.</w:t>
      </w:r>
      <w:r w:rsidR="005D5A04">
        <w:t xml:space="preserve"> </w:t>
      </w:r>
    </w:p>
    <w:p w14:paraId="25DDF670" w14:textId="2B30D0A8" w:rsidR="00014DBE" w:rsidRDefault="00124C3B" w:rsidP="00B45A00">
      <w:r w:rsidRPr="00124C3B">
        <w:rPr>
          <w:highlight w:val="yellow"/>
        </w:rPr>
        <w:lastRenderedPageBreak/>
        <w:t>Mr. Robot Steg Hack</w:t>
      </w:r>
    </w:p>
    <w:p w14:paraId="69532E09" w14:textId="4D910232" w:rsidR="005D5A04" w:rsidRDefault="0040505B" w:rsidP="00B45A00">
      <w:r>
        <w:t xml:space="preserve">My task here is to hide a secret message within a </w:t>
      </w:r>
      <w:r w:rsidR="00124C3B">
        <w:t>couple of</w:t>
      </w:r>
      <w:r>
        <w:t xml:space="preserve"> music tracks that I fetched from the Public Domain. I made use of the </w:t>
      </w:r>
      <w:proofErr w:type="spellStart"/>
      <w:r>
        <w:t>DeepSound</w:t>
      </w:r>
      <w:proofErr w:type="spellEnd"/>
      <w:r>
        <w:t xml:space="preserve"> program to make this happen. The dashboard of the program looks like this:</w:t>
      </w:r>
    </w:p>
    <w:p w14:paraId="1EC159F6" w14:textId="4F0E2350" w:rsidR="0040505B" w:rsidRPr="00B45A00" w:rsidRDefault="00ED056E" w:rsidP="00B45A00">
      <w:r>
        <w:rPr>
          <w:noProof/>
        </w:rPr>
        <w:drawing>
          <wp:anchor distT="0" distB="0" distL="114300" distR="114300" simplePos="0" relativeHeight="251668480" behindDoc="1" locked="0" layoutInCell="1" allowOverlap="1" wp14:anchorId="787906A9" wp14:editId="23D781A2">
            <wp:simplePos x="0" y="0"/>
            <wp:positionH relativeFrom="margin">
              <wp:posOffset>-255270</wp:posOffset>
            </wp:positionH>
            <wp:positionV relativeFrom="paragraph">
              <wp:posOffset>121285</wp:posOffset>
            </wp:positionV>
            <wp:extent cx="5464011" cy="2766060"/>
            <wp:effectExtent l="0" t="0" r="3810" b="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64011" cy="2766060"/>
                    </a:xfrm>
                    <a:prstGeom prst="rect">
                      <a:avLst/>
                    </a:prstGeom>
                    <a:noFill/>
                  </pic:spPr>
                </pic:pic>
              </a:graphicData>
            </a:graphic>
            <wp14:sizeRelH relativeFrom="page">
              <wp14:pctWidth>0</wp14:pctWidth>
            </wp14:sizeRelH>
            <wp14:sizeRelV relativeFrom="page">
              <wp14:pctHeight>0</wp14:pctHeight>
            </wp14:sizeRelV>
          </wp:anchor>
        </w:drawing>
      </w:r>
    </w:p>
    <w:p w14:paraId="04EC2B6C" w14:textId="00FEEBD2" w:rsidR="00B45A00" w:rsidRDefault="00B45A00" w:rsidP="00B45A00"/>
    <w:p w14:paraId="73CAE531" w14:textId="49C76BC8" w:rsidR="0040505B" w:rsidRPr="0040505B" w:rsidRDefault="0040505B" w:rsidP="0040505B"/>
    <w:p w14:paraId="027EAF8D" w14:textId="51216A2C" w:rsidR="0040505B" w:rsidRPr="0040505B" w:rsidRDefault="0040505B" w:rsidP="0040505B"/>
    <w:p w14:paraId="09F2EB70" w14:textId="473EDCD0" w:rsidR="0040505B" w:rsidRPr="0040505B" w:rsidRDefault="0040505B" w:rsidP="0040505B"/>
    <w:p w14:paraId="51A9E915" w14:textId="7E5FBC71" w:rsidR="0040505B" w:rsidRPr="0040505B" w:rsidRDefault="0040505B" w:rsidP="0040505B"/>
    <w:p w14:paraId="39CD37E2" w14:textId="10E5A442" w:rsidR="0040505B" w:rsidRPr="0040505B" w:rsidRDefault="0040505B" w:rsidP="0040505B"/>
    <w:p w14:paraId="54DB3292" w14:textId="4CAA7312" w:rsidR="0040505B" w:rsidRPr="0040505B" w:rsidRDefault="0040505B" w:rsidP="0040505B"/>
    <w:p w14:paraId="73DBBC63" w14:textId="77777777" w:rsidR="00ED056E" w:rsidRDefault="00ED056E" w:rsidP="0040505B">
      <w:pPr>
        <w:rPr>
          <w:i/>
          <w:iCs/>
        </w:rPr>
      </w:pPr>
    </w:p>
    <w:p w14:paraId="24D2C87F" w14:textId="1D94E32B" w:rsidR="00382A23" w:rsidRPr="00382A23" w:rsidRDefault="00382A23" w:rsidP="0040505B">
      <w:pPr>
        <w:rPr>
          <w:i/>
          <w:iCs/>
        </w:rPr>
      </w:pPr>
      <w:proofErr w:type="spellStart"/>
      <w:r w:rsidRPr="00382A23">
        <w:rPr>
          <w:i/>
          <w:iCs/>
        </w:rPr>
        <w:t>Deepsound</w:t>
      </w:r>
      <w:proofErr w:type="spellEnd"/>
      <w:r w:rsidRPr="00382A23">
        <w:rPr>
          <w:i/>
          <w:iCs/>
        </w:rPr>
        <w:t xml:space="preserve"> dashboard.</w:t>
      </w:r>
    </w:p>
    <w:p w14:paraId="391CDE0C" w14:textId="2B7FA215" w:rsidR="00124C3B" w:rsidRDefault="00124C3B" w:rsidP="0040505B">
      <w:pPr>
        <w:tabs>
          <w:tab w:val="left" w:pos="3426"/>
        </w:tabs>
      </w:pPr>
      <w:r>
        <w:t xml:space="preserve"> </w:t>
      </w:r>
      <w:r w:rsidR="00ED056E" w:rsidRPr="00382A23">
        <w:rPr>
          <w:i/>
          <w:iCs/>
          <w:noProof/>
        </w:rPr>
        <w:drawing>
          <wp:anchor distT="0" distB="0" distL="114300" distR="114300" simplePos="0" relativeHeight="251669504" behindDoc="1" locked="0" layoutInCell="1" allowOverlap="1" wp14:anchorId="2879D5A6" wp14:editId="51B60DD3">
            <wp:simplePos x="0" y="0"/>
            <wp:positionH relativeFrom="margin">
              <wp:posOffset>-259080</wp:posOffset>
            </wp:positionH>
            <wp:positionV relativeFrom="paragraph">
              <wp:posOffset>225425</wp:posOffset>
            </wp:positionV>
            <wp:extent cx="5467350" cy="2940685"/>
            <wp:effectExtent l="0" t="0" r="0"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67350" cy="2940685"/>
                    </a:xfrm>
                    <a:prstGeom prst="rect">
                      <a:avLst/>
                    </a:prstGeom>
                    <a:noFill/>
                  </pic:spPr>
                </pic:pic>
              </a:graphicData>
            </a:graphic>
            <wp14:sizeRelH relativeFrom="page">
              <wp14:pctWidth>0</wp14:pctWidth>
            </wp14:sizeRelH>
            <wp14:sizeRelV relativeFrom="page">
              <wp14:pctHeight>0</wp14:pctHeight>
            </wp14:sizeRelV>
          </wp:anchor>
        </w:drawing>
      </w:r>
    </w:p>
    <w:p w14:paraId="625977B4" w14:textId="22FC0449" w:rsidR="00124C3B" w:rsidRDefault="00124C3B" w:rsidP="0040505B">
      <w:pPr>
        <w:tabs>
          <w:tab w:val="left" w:pos="3426"/>
        </w:tabs>
      </w:pPr>
    </w:p>
    <w:p w14:paraId="70C7B5CB" w14:textId="26701FF4" w:rsidR="00124C3B" w:rsidRDefault="00124C3B" w:rsidP="0040505B">
      <w:pPr>
        <w:tabs>
          <w:tab w:val="left" w:pos="3426"/>
        </w:tabs>
      </w:pPr>
    </w:p>
    <w:p w14:paraId="6FFD296D" w14:textId="611E0F3F" w:rsidR="00124C3B" w:rsidRDefault="00124C3B" w:rsidP="0040505B">
      <w:pPr>
        <w:tabs>
          <w:tab w:val="left" w:pos="3426"/>
        </w:tabs>
      </w:pPr>
    </w:p>
    <w:p w14:paraId="36E9B0C8" w14:textId="3E2FB755" w:rsidR="00124C3B" w:rsidRDefault="00124C3B" w:rsidP="00382A23">
      <w:pPr>
        <w:pStyle w:val="Header"/>
        <w:tabs>
          <w:tab w:val="left" w:pos="3426"/>
        </w:tabs>
        <w:spacing w:after="200" w:line="276" w:lineRule="auto"/>
      </w:pPr>
    </w:p>
    <w:p w14:paraId="47990714" w14:textId="54B163E1" w:rsidR="00124C3B" w:rsidRDefault="00124C3B" w:rsidP="0040505B">
      <w:pPr>
        <w:tabs>
          <w:tab w:val="left" w:pos="3426"/>
        </w:tabs>
      </w:pPr>
    </w:p>
    <w:p w14:paraId="345191DF" w14:textId="3855D767" w:rsidR="00124C3B" w:rsidRDefault="00124C3B" w:rsidP="0040505B">
      <w:pPr>
        <w:tabs>
          <w:tab w:val="left" w:pos="3426"/>
        </w:tabs>
      </w:pPr>
    </w:p>
    <w:p w14:paraId="2B440D7E" w14:textId="77777777" w:rsidR="00ED056E" w:rsidRDefault="00ED056E" w:rsidP="00124C3B">
      <w:pPr>
        <w:tabs>
          <w:tab w:val="left" w:pos="3426"/>
        </w:tabs>
        <w:rPr>
          <w:i/>
          <w:iCs/>
        </w:rPr>
      </w:pPr>
    </w:p>
    <w:p w14:paraId="130D2CE0" w14:textId="77777777" w:rsidR="00ED056E" w:rsidRDefault="00ED056E" w:rsidP="00124C3B">
      <w:pPr>
        <w:tabs>
          <w:tab w:val="left" w:pos="3426"/>
        </w:tabs>
        <w:rPr>
          <w:i/>
          <w:iCs/>
        </w:rPr>
      </w:pPr>
    </w:p>
    <w:p w14:paraId="5E4EE131" w14:textId="77777777" w:rsidR="00ED056E" w:rsidRDefault="00ED056E" w:rsidP="00124C3B">
      <w:pPr>
        <w:tabs>
          <w:tab w:val="left" w:pos="3426"/>
        </w:tabs>
        <w:rPr>
          <w:i/>
          <w:iCs/>
        </w:rPr>
      </w:pPr>
    </w:p>
    <w:p w14:paraId="6EA33C3B" w14:textId="77777777" w:rsidR="00ED056E" w:rsidRDefault="00382A23" w:rsidP="00124C3B">
      <w:pPr>
        <w:tabs>
          <w:tab w:val="left" w:pos="3426"/>
        </w:tabs>
        <w:rPr>
          <w:i/>
          <w:iCs/>
        </w:rPr>
      </w:pPr>
      <w:r w:rsidRPr="00382A23">
        <w:rPr>
          <w:i/>
          <w:iCs/>
        </w:rPr>
        <w:t>These are the messages that will be hidden within the tracks.</w:t>
      </w:r>
    </w:p>
    <w:p w14:paraId="40C17CFB" w14:textId="3084B868" w:rsidR="00124C3B" w:rsidRPr="00ED056E" w:rsidRDefault="00124C3B" w:rsidP="00124C3B">
      <w:pPr>
        <w:tabs>
          <w:tab w:val="left" w:pos="3426"/>
        </w:tabs>
        <w:rPr>
          <w:i/>
          <w:iCs/>
        </w:rPr>
      </w:pPr>
      <w:r w:rsidRPr="00124C3B">
        <w:lastRenderedPageBreak/>
        <w:t>The process of hiding the text happens when</w:t>
      </w:r>
      <w:r w:rsidR="006A4072">
        <w:t xml:space="preserve"> I </w:t>
      </w:r>
      <w:r w:rsidRPr="00124C3B">
        <w:t xml:space="preserve">select an audio file and hit ‘encode secret files.’ I closed and re-opened </w:t>
      </w:r>
      <w:proofErr w:type="spellStart"/>
      <w:r w:rsidRPr="00124C3B">
        <w:t>DeepSound</w:t>
      </w:r>
      <w:proofErr w:type="spellEnd"/>
      <w:r w:rsidRPr="00124C3B">
        <w:t xml:space="preserve">, went to ‘Open carrier files’, selected my files and entered my password.  </w:t>
      </w:r>
    </w:p>
    <w:p w14:paraId="64E3FA6F" w14:textId="435496A3" w:rsidR="00124C3B" w:rsidRDefault="00124C3B" w:rsidP="00124C3B">
      <w:pPr>
        <w:tabs>
          <w:tab w:val="left" w:pos="3426"/>
        </w:tabs>
      </w:pPr>
      <w:r w:rsidRPr="00124C3B">
        <w:rPr>
          <w:noProof/>
        </w:rPr>
        <w:drawing>
          <wp:anchor distT="0" distB="0" distL="114300" distR="114300" simplePos="0" relativeHeight="251671552" behindDoc="1" locked="0" layoutInCell="1" allowOverlap="1" wp14:anchorId="1957B5DF" wp14:editId="16A0FD5C">
            <wp:simplePos x="0" y="0"/>
            <wp:positionH relativeFrom="margin">
              <wp:posOffset>-598171</wp:posOffset>
            </wp:positionH>
            <wp:positionV relativeFrom="paragraph">
              <wp:posOffset>431165</wp:posOffset>
            </wp:positionV>
            <wp:extent cx="6793653" cy="3821430"/>
            <wp:effectExtent l="0" t="0" r="7620" b="762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798596" cy="3824211"/>
                    </a:xfrm>
                    <a:prstGeom prst="rect">
                      <a:avLst/>
                    </a:prstGeom>
                    <a:noFill/>
                    <a:ln>
                      <a:noFill/>
                    </a:ln>
                  </pic:spPr>
                </pic:pic>
              </a:graphicData>
            </a:graphic>
            <wp14:sizeRelH relativeFrom="page">
              <wp14:pctWidth>0</wp14:pctWidth>
            </wp14:sizeRelH>
            <wp14:sizeRelV relativeFrom="page">
              <wp14:pctHeight>0</wp14:pctHeight>
            </wp14:sizeRelV>
          </wp:anchor>
        </w:drawing>
      </w:r>
      <w:r w:rsidRPr="00124C3B">
        <w:t>Success! The hack worked! The hidden files are seen under the ‘Secret Files’ tab. Mission accomplished.</w:t>
      </w:r>
    </w:p>
    <w:p w14:paraId="1F23D58A" w14:textId="3CC3DF4E" w:rsidR="00124C3B" w:rsidRPr="00124C3B" w:rsidRDefault="00124C3B" w:rsidP="00124C3B"/>
    <w:p w14:paraId="415A9AD0" w14:textId="4BF1F17B" w:rsidR="00124C3B" w:rsidRPr="00124C3B" w:rsidRDefault="00124C3B" w:rsidP="00124C3B"/>
    <w:p w14:paraId="1BC9E64F" w14:textId="2B952A62" w:rsidR="00124C3B" w:rsidRPr="00124C3B" w:rsidRDefault="00124C3B" w:rsidP="00124C3B"/>
    <w:p w14:paraId="1487C899" w14:textId="382744A3" w:rsidR="00124C3B" w:rsidRPr="00124C3B" w:rsidRDefault="00124C3B" w:rsidP="00124C3B"/>
    <w:p w14:paraId="5580FDC0" w14:textId="5093951A" w:rsidR="00124C3B" w:rsidRPr="00124C3B" w:rsidRDefault="00124C3B" w:rsidP="00124C3B"/>
    <w:p w14:paraId="48CBE4EE" w14:textId="511A5A2C" w:rsidR="00124C3B" w:rsidRPr="00124C3B" w:rsidRDefault="00124C3B" w:rsidP="00124C3B"/>
    <w:p w14:paraId="7B023068" w14:textId="1E08119A" w:rsidR="00124C3B" w:rsidRPr="00124C3B" w:rsidRDefault="00124C3B" w:rsidP="00124C3B"/>
    <w:p w14:paraId="3697F253" w14:textId="7E382886" w:rsidR="00124C3B" w:rsidRPr="00124C3B" w:rsidRDefault="00124C3B" w:rsidP="00124C3B"/>
    <w:p w14:paraId="4B779CBB" w14:textId="46C49C1B" w:rsidR="00124C3B" w:rsidRPr="00124C3B" w:rsidRDefault="00124C3B" w:rsidP="00124C3B"/>
    <w:p w14:paraId="7FA5A068" w14:textId="1007A581" w:rsidR="00124C3B" w:rsidRPr="00124C3B" w:rsidRDefault="00124C3B" w:rsidP="00124C3B"/>
    <w:p w14:paraId="1064F2C0" w14:textId="0BC15BA9" w:rsidR="00124C3B" w:rsidRPr="00124C3B" w:rsidRDefault="00124C3B" w:rsidP="00124C3B"/>
    <w:p w14:paraId="7EC6DEAC" w14:textId="77777777" w:rsidR="00C057D0" w:rsidRDefault="00C057D0" w:rsidP="00124C3B">
      <w:pPr>
        <w:tabs>
          <w:tab w:val="left" w:pos="1518"/>
        </w:tabs>
      </w:pPr>
    </w:p>
    <w:p w14:paraId="5A2BD741" w14:textId="2A65E017" w:rsidR="00124C3B" w:rsidRPr="00C057D0" w:rsidRDefault="00C057D0" w:rsidP="00124C3B">
      <w:pPr>
        <w:tabs>
          <w:tab w:val="left" w:pos="1518"/>
        </w:tabs>
        <w:rPr>
          <w:i/>
          <w:iCs/>
        </w:rPr>
      </w:pPr>
      <w:r w:rsidRPr="00C057D0">
        <w:rPr>
          <w:i/>
          <w:iCs/>
        </w:rPr>
        <w:t>Files successfully hidden.</w:t>
      </w:r>
      <w:r w:rsidR="00124C3B" w:rsidRPr="00C057D0">
        <w:rPr>
          <w:i/>
          <w:iCs/>
        </w:rPr>
        <w:tab/>
      </w:r>
    </w:p>
    <w:p w14:paraId="168D7334" w14:textId="4B894E22" w:rsidR="00124C3B" w:rsidRDefault="00124C3B" w:rsidP="00124C3B">
      <w:pPr>
        <w:tabs>
          <w:tab w:val="left" w:pos="1518"/>
        </w:tabs>
      </w:pPr>
    </w:p>
    <w:p w14:paraId="6D8749B0" w14:textId="7A22CEE2" w:rsidR="00124C3B" w:rsidRDefault="00124C3B" w:rsidP="00124C3B">
      <w:pPr>
        <w:tabs>
          <w:tab w:val="left" w:pos="1518"/>
        </w:tabs>
      </w:pPr>
    </w:p>
    <w:p w14:paraId="2467AE50" w14:textId="3896F06E" w:rsidR="00124C3B" w:rsidRDefault="00124C3B" w:rsidP="00124C3B">
      <w:pPr>
        <w:tabs>
          <w:tab w:val="left" w:pos="1518"/>
        </w:tabs>
      </w:pPr>
    </w:p>
    <w:p w14:paraId="11927CBD" w14:textId="3BC80ACB" w:rsidR="00124C3B" w:rsidRDefault="00124C3B" w:rsidP="00124C3B">
      <w:pPr>
        <w:tabs>
          <w:tab w:val="left" w:pos="1518"/>
        </w:tabs>
      </w:pPr>
    </w:p>
    <w:p w14:paraId="62AEAE60" w14:textId="66B49B0D" w:rsidR="00124C3B" w:rsidRDefault="00124C3B" w:rsidP="00124C3B">
      <w:pPr>
        <w:tabs>
          <w:tab w:val="left" w:pos="1518"/>
        </w:tabs>
      </w:pPr>
    </w:p>
    <w:p w14:paraId="39AD2048" w14:textId="79A30DCC" w:rsidR="00FB2BFB" w:rsidRDefault="00FB2BFB" w:rsidP="00124C3B">
      <w:pPr>
        <w:tabs>
          <w:tab w:val="left" w:pos="1518"/>
        </w:tabs>
      </w:pPr>
    </w:p>
    <w:p w14:paraId="7F5531AF" w14:textId="025FFA0B" w:rsidR="006B7979" w:rsidRDefault="006B7979" w:rsidP="00124C3B">
      <w:pPr>
        <w:tabs>
          <w:tab w:val="left" w:pos="1518"/>
        </w:tabs>
      </w:pPr>
    </w:p>
    <w:p w14:paraId="0EF713EA" w14:textId="77777777" w:rsidR="006B7979" w:rsidRDefault="006B7979" w:rsidP="00124C3B">
      <w:pPr>
        <w:tabs>
          <w:tab w:val="left" w:pos="1518"/>
        </w:tabs>
      </w:pPr>
    </w:p>
    <w:p w14:paraId="4281CD85" w14:textId="4EF45894" w:rsidR="00124C3B" w:rsidRDefault="00124C3B" w:rsidP="00124C3B">
      <w:pPr>
        <w:tabs>
          <w:tab w:val="left" w:pos="1518"/>
        </w:tabs>
        <w:rPr>
          <w:b/>
          <w:bCs/>
          <w:color w:val="0070C0"/>
          <w:sz w:val="44"/>
          <w:szCs w:val="44"/>
        </w:rPr>
      </w:pPr>
      <w:r w:rsidRPr="00124C3B">
        <w:rPr>
          <w:b/>
          <w:bCs/>
          <w:color w:val="0070C0"/>
          <w:sz w:val="44"/>
          <w:szCs w:val="44"/>
        </w:rPr>
        <w:lastRenderedPageBreak/>
        <w:t>References</w:t>
      </w:r>
    </w:p>
    <w:p w14:paraId="4DBCE839" w14:textId="4237D004" w:rsidR="00124C3B" w:rsidRDefault="00D96C3D" w:rsidP="00D96C3D">
      <w:pPr>
        <w:pStyle w:val="Header"/>
        <w:tabs>
          <w:tab w:val="left" w:pos="1518"/>
        </w:tabs>
        <w:spacing w:after="200" w:line="276" w:lineRule="auto"/>
      </w:pPr>
      <w:r>
        <w:t xml:space="preserve">- </w:t>
      </w:r>
      <w:r w:rsidRPr="00D96C3D">
        <w:t>https://www.eccouncil.org/what-is-digital-forensics/</w:t>
      </w:r>
    </w:p>
    <w:p w14:paraId="6490EC5F" w14:textId="4534C072" w:rsidR="00D96C3D" w:rsidRPr="00D96C3D" w:rsidRDefault="00D96C3D" w:rsidP="00D96C3D">
      <w:pPr>
        <w:spacing w:after="160" w:line="259" w:lineRule="auto"/>
        <w:rPr>
          <w:rFonts w:eastAsia="Calibri" w:cstheme="minorHAnsi"/>
        </w:rPr>
      </w:pPr>
      <w:r>
        <w:rPr>
          <w:rFonts w:eastAsia="Calibri" w:cstheme="minorHAnsi"/>
        </w:rPr>
        <w:t xml:space="preserve">- </w:t>
      </w:r>
      <w:bookmarkStart w:id="10" w:name="_Hlk71207268"/>
      <w:r w:rsidRPr="00D96C3D">
        <w:rPr>
          <w:rFonts w:eastAsia="Calibri" w:cstheme="minorHAnsi"/>
        </w:rPr>
        <w:t xml:space="preserve">Nelson, B., Phillips, A. and </w:t>
      </w:r>
      <w:proofErr w:type="spellStart"/>
      <w:r w:rsidRPr="00D96C3D">
        <w:rPr>
          <w:rFonts w:eastAsia="Calibri" w:cstheme="minorHAnsi"/>
        </w:rPr>
        <w:t>Steuart</w:t>
      </w:r>
      <w:proofErr w:type="spellEnd"/>
      <w:r w:rsidRPr="00D96C3D">
        <w:rPr>
          <w:rFonts w:eastAsia="Calibri" w:cstheme="minorHAnsi"/>
        </w:rPr>
        <w:t>, C., 2016. </w:t>
      </w:r>
      <w:r w:rsidRPr="00D96C3D">
        <w:rPr>
          <w:rFonts w:eastAsia="Calibri" w:cstheme="minorHAnsi"/>
          <w:i/>
          <w:iCs/>
        </w:rPr>
        <w:t xml:space="preserve">Guide </w:t>
      </w:r>
      <w:proofErr w:type="gramStart"/>
      <w:r w:rsidRPr="00D96C3D">
        <w:rPr>
          <w:rFonts w:eastAsia="Calibri" w:cstheme="minorHAnsi"/>
          <w:i/>
          <w:iCs/>
        </w:rPr>
        <w:t>To</w:t>
      </w:r>
      <w:proofErr w:type="gramEnd"/>
      <w:r w:rsidRPr="00D96C3D">
        <w:rPr>
          <w:rFonts w:eastAsia="Calibri" w:cstheme="minorHAnsi"/>
          <w:i/>
          <w:iCs/>
        </w:rPr>
        <w:t xml:space="preserve"> Computer Forensics And Investigations</w:t>
      </w:r>
      <w:r w:rsidRPr="00D96C3D">
        <w:rPr>
          <w:rFonts w:eastAsia="Calibri" w:cstheme="minorHAnsi"/>
        </w:rPr>
        <w:t>. 5th ed. Boston, MA: Cengage Learning</w:t>
      </w:r>
      <w:bookmarkEnd w:id="10"/>
      <w:r w:rsidRPr="00D96C3D">
        <w:rPr>
          <w:rFonts w:eastAsia="Calibri" w:cstheme="minorHAnsi"/>
        </w:rPr>
        <w:t>, pp.55-</w:t>
      </w:r>
      <w:r>
        <w:rPr>
          <w:rFonts w:eastAsia="Calibri" w:cstheme="minorHAnsi"/>
        </w:rPr>
        <w:t>59, 177-178.</w:t>
      </w:r>
    </w:p>
    <w:p w14:paraId="72340B88" w14:textId="754C4C5D" w:rsidR="00D96C3D" w:rsidRDefault="00D96C3D" w:rsidP="00124C3B">
      <w:pPr>
        <w:tabs>
          <w:tab w:val="left" w:pos="1518"/>
        </w:tabs>
      </w:pPr>
      <w:r>
        <w:t xml:space="preserve">- </w:t>
      </w:r>
      <w:r w:rsidRPr="00D96C3D">
        <w:t>https://www.commonlounge.com/discussion/4bc16dbc2c7145ff87ad0f0d5401a242</w:t>
      </w:r>
    </w:p>
    <w:p w14:paraId="0B1A7AD5" w14:textId="11E6F85A" w:rsidR="000D41E5" w:rsidRDefault="000D41E5" w:rsidP="00124C3B">
      <w:pPr>
        <w:tabs>
          <w:tab w:val="left" w:pos="1518"/>
        </w:tabs>
      </w:pPr>
    </w:p>
    <w:p w14:paraId="64D2464C" w14:textId="71DFB4E3" w:rsidR="000D41E5" w:rsidRDefault="000D41E5" w:rsidP="00124C3B">
      <w:pPr>
        <w:tabs>
          <w:tab w:val="left" w:pos="1518"/>
        </w:tabs>
      </w:pPr>
    </w:p>
    <w:p w14:paraId="2E2B5C28" w14:textId="507B2F64" w:rsidR="000D41E5" w:rsidRDefault="000D41E5" w:rsidP="00124C3B">
      <w:pPr>
        <w:tabs>
          <w:tab w:val="left" w:pos="1518"/>
        </w:tabs>
      </w:pPr>
    </w:p>
    <w:p w14:paraId="20D5E666" w14:textId="48F48D14" w:rsidR="000D41E5" w:rsidRDefault="000D41E5" w:rsidP="00124C3B">
      <w:pPr>
        <w:tabs>
          <w:tab w:val="left" w:pos="1518"/>
        </w:tabs>
      </w:pPr>
    </w:p>
    <w:p w14:paraId="68D510AE" w14:textId="50EDC9F0" w:rsidR="000D41E5" w:rsidRDefault="000D41E5" w:rsidP="00124C3B">
      <w:pPr>
        <w:tabs>
          <w:tab w:val="left" w:pos="1518"/>
        </w:tabs>
      </w:pPr>
    </w:p>
    <w:p w14:paraId="4D68D726" w14:textId="4A12BA46" w:rsidR="000D41E5" w:rsidRDefault="000D41E5" w:rsidP="00124C3B">
      <w:pPr>
        <w:tabs>
          <w:tab w:val="left" w:pos="1518"/>
        </w:tabs>
      </w:pPr>
    </w:p>
    <w:p w14:paraId="4B80F7BB" w14:textId="2DAC94C8" w:rsidR="000D41E5" w:rsidRDefault="000D41E5" w:rsidP="00124C3B">
      <w:pPr>
        <w:tabs>
          <w:tab w:val="left" w:pos="1518"/>
        </w:tabs>
      </w:pPr>
    </w:p>
    <w:p w14:paraId="50D479F2" w14:textId="02572916" w:rsidR="000D41E5" w:rsidRDefault="000D41E5" w:rsidP="00124C3B">
      <w:pPr>
        <w:tabs>
          <w:tab w:val="left" w:pos="1518"/>
        </w:tabs>
      </w:pPr>
    </w:p>
    <w:p w14:paraId="64CFE13E" w14:textId="160106D5" w:rsidR="000D41E5" w:rsidRDefault="000D41E5" w:rsidP="00124C3B">
      <w:pPr>
        <w:tabs>
          <w:tab w:val="left" w:pos="1518"/>
        </w:tabs>
      </w:pPr>
    </w:p>
    <w:p w14:paraId="406FD4CC" w14:textId="1D437186" w:rsidR="000D41E5" w:rsidRDefault="000D41E5" w:rsidP="00124C3B">
      <w:pPr>
        <w:tabs>
          <w:tab w:val="left" w:pos="1518"/>
        </w:tabs>
      </w:pPr>
    </w:p>
    <w:p w14:paraId="3F66EC3C" w14:textId="6A81895E" w:rsidR="000D41E5" w:rsidRDefault="000D41E5" w:rsidP="00124C3B">
      <w:pPr>
        <w:tabs>
          <w:tab w:val="left" w:pos="1518"/>
        </w:tabs>
      </w:pPr>
    </w:p>
    <w:p w14:paraId="067FD79C" w14:textId="717F23D5" w:rsidR="000D41E5" w:rsidRDefault="000D41E5" w:rsidP="00124C3B">
      <w:pPr>
        <w:tabs>
          <w:tab w:val="left" w:pos="1518"/>
        </w:tabs>
      </w:pPr>
    </w:p>
    <w:p w14:paraId="358E8A01" w14:textId="38512A4C" w:rsidR="000D41E5" w:rsidRDefault="000D41E5" w:rsidP="00124C3B">
      <w:pPr>
        <w:tabs>
          <w:tab w:val="left" w:pos="1518"/>
        </w:tabs>
      </w:pPr>
    </w:p>
    <w:p w14:paraId="57895C83" w14:textId="67B984B3" w:rsidR="000D41E5" w:rsidRDefault="000D41E5" w:rsidP="00124C3B">
      <w:pPr>
        <w:tabs>
          <w:tab w:val="left" w:pos="1518"/>
        </w:tabs>
      </w:pPr>
    </w:p>
    <w:p w14:paraId="5324AA15" w14:textId="77777777" w:rsidR="001C34AE" w:rsidRDefault="001C34AE" w:rsidP="00124C3B">
      <w:pPr>
        <w:tabs>
          <w:tab w:val="left" w:pos="1518"/>
        </w:tabs>
      </w:pPr>
    </w:p>
    <w:p w14:paraId="1413200C" w14:textId="3CC1284D" w:rsidR="000D41E5" w:rsidRDefault="000D41E5" w:rsidP="00124C3B">
      <w:pPr>
        <w:tabs>
          <w:tab w:val="left" w:pos="1518"/>
        </w:tabs>
      </w:pPr>
    </w:p>
    <w:p w14:paraId="5933F7CD" w14:textId="39B6478B" w:rsidR="000D41E5" w:rsidRDefault="000D41E5" w:rsidP="00124C3B">
      <w:pPr>
        <w:tabs>
          <w:tab w:val="left" w:pos="1518"/>
        </w:tabs>
      </w:pPr>
    </w:p>
    <w:p w14:paraId="20E371B2" w14:textId="508D771B" w:rsidR="000D41E5" w:rsidRDefault="000D41E5" w:rsidP="00124C3B">
      <w:pPr>
        <w:tabs>
          <w:tab w:val="left" w:pos="1518"/>
        </w:tabs>
      </w:pPr>
    </w:p>
    <w:p w14:paraId="5E1F1E8C" w14:textId="6AE3D598" w:rsidR="000D41E5" w:rsidRDefault="000D41E5" w:rsidP="00124C3B">
      <w:pPr>
        <w:tabs>
          <w:tab w:val="left" w:pos="1518"/>
        </w:tabs>
      </w:pPr>
    </w:p>
    <w:p w14:paraId="41862845" w14:textId="52C3C93D" w:rsidR="000D41E5" w:rsidRDefault="000D41E5" w:rsidP="00124C3B">
      <w:pPr>
        <w:tabs>
          <w:tab w:val="left" w:pos="1518"/>
        </w:tabs>
      </w:pPr>
    </w:p>
    <w:p w14:paraId="3C0C11C3" w14:textId="6AFECE16" w:rsidR="000D41E5" w:rsidRDefault="007B7147" w:rsidP="00124C3B">
      <w:pPr>
        <w:tabs>
          <w:tab w:val="left" w:pos="1518"/>
        </w:tabs>
      </w:pPr>
      <w:r>
        <w:rPr>
          <w:noProof/>
        </w:rPr>
        <w:lastRenderedPageBreak/>
        <mc:AlternateContent>
          <mc:Choice Requires="wpg">
            <w:drawing>
              <wp:anchor distT="0" distB="0" distL="114300" distR="114300" simplePos="0" relativeHeight="251672576" behindDoc="1" locked="0" layoutInCell="1" allowOverlap="1" wp14:anchorId="4793D820" wp14:editId="2D4DCD6A">
                <wp:simplePos x="0" y="0"/>
                <wp:positionH relativeFrom="margin">
                  <wp:align>left</wp:align>
                </wp:positionH>
                <wp:positionV relativeFrom="paragraph">
                  <wp:posOffset>106680</wp:posOffset>
                </wp:positionV>
                <wp:extent cx="5147310" cy="4076700"/>
                <wp:effectExtent l="0" t="0" r="0" b="0"/>
                <wp:wrapNone/>
                <wp:docPr id="14" name="Group 14"/>
                <wp:cNvGraphicFramePr/>
                <a:graphic xmlns:a="http://schemas.openxmlformats.org/drawingml/2006/main">
                  <a:graphicData uri="http://schemas.microsoft.com/office/word/2010/wordprocessingGroup">
                    <wpg:wgp>
                      <wpg:cNvGrpSpPr/>
                      <wpg:grpSpPr>
                        <a:xfrm>
                          <a:off x="0" y="0"/>
                          <a:ext cx="5147310" cy="4076700"/>
                          <a:chOff x="0" y="0"/>
                          <a:chExt cx="5486400" cy="3465195"/>
                        </a:xfrm>
                      </wpg:grpSpPr>
                      <pic:pic xmlns:pic="http://schemas.openxmlformats.org/drawingml/2006/picture">
                        <pic:nvPicPr>
                          <pic:cNvPr id="6" name="Picture 6"/>
                          <pic:cNvPicPr>
                            <a:picLocks noChangeAspect="1"/>
                          </pic:cNvPicPr>
                        </pic:nvPicPr>
                        <pic:blipFill>
                          <a:blip r:embed="rId49" cstate="print">
                            <a:extLst>
                              <a:ext uri="{28A0092B-C50C-407E-A947-70E740481C1C}">
                                <a14:useLocalDpi xmlns:a14="http://schemas.microsoft.com/office/drawing/2010/main" val="0"/>
                              </a:ext>
                              <a:ext uri="{837473B0-CC2E-450A-ABE3-18F120FF3D39}">
                                <a1611:picAttrSrcUrl xmlns:a1611="http://schemas.microsoft.com/office/drawing/2016/11/main" r:id="rId50"/>
                              </a:ext>
                            </a:extLst>
                          </a:blip>
                          <a:stretch>
                            <a:fillRect/>
                          </a:stretch>
                        </pic:blipFill>
                        <pic:spPr>
                          <a:xfrm>
                            <a:off x="0" y="0"/>
                            <a:ext cx="5486400" cy="3086100"/>
                          </a:xfrm>
                          <a:prstGeom prst="rect">
                            <a:avLst/>
                          </a:prstGeom>
                        </pic:spPr>
                      </pic:pic>
                      <wps:wsp>
                        <wps:cNvPr id="7" name="Text Box 7"/>
                        <wps:cNvSpPr txBox="1"/>
                        <wps:spPr>
                          <a:xfrm>
                            <a:off x="0" y="3086100"/>
                            <a:ext cx="5486400" cy="379095"/>
                          </a:xfrm>
                          <a:prstGeom prst="rect">
                            <a:avLst/>
                          </a:prstGeom>
                          <a:solidFill>
                            <a:prstClr val="white"/>
                          </a:solidFill>
                          <a:ln>
                            <a:noFill/>
                          </a:ln>
                        </wps:spPr>
                        <wps:txbx>
                          <w:txbxContent>
                            <w:p w14:paraId="74FC2841" w14:textId="3DFEA723" w:rsidR="007B7147" w:rsidRPr="007B7147" w:rsidRDefault="006103AD" w:rsidP="007B7147">
                              <w:pPr>
                                <w:rPr>
                                  <w:sz w:val="18"/>
                                  <w:szCs w:val="18"/>
                                </w:rPr>
                              </w:pPr>
                              <w:hyperlink r:id="rId51" w:history="1">
                                <w:r w:rsidR="007B7147" w:rsidRPr="007B7147">
                                  <w:rPr>
                                    <w:rStyle w:val="Hyperlink"/>
                                    <w:sz w:val="18"/>
                                    <w:szCs w:val="18"/>
                                  </w:rPr>
                                  <w:t>This Photo</w:t>
                                </w:r>
                              </w:hyperlink>
                              <w:r w:rsidR="007B7147" w:rsidRPr="007B7147">
                                <w:rPr>
                                  <w:sz w:val="18"/>
                                  <w:szCs w:val="18"/>
                                </w:rPr>
                                <w:t xml:space="preserve"> by Unknown Author is licensed under </w:t>
                              </w:r>
                              <w:hyperlink r:id="rId52" w:history="1">
                                <w:r w:rsidR="007B7147" w:rsidRPr="007B7147">
                                  <w:rPr>
                                    <w:rStyle w:val="Hyperlink"/>
                                    <w:sz w:val="18"/>
                                    <w:szCs w:val="18"/>
                                  </w:rPr>
                                  <w:t>CC BY-NC</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4793D820" id="Group 14" o:spid="_x0000_s1036" style="position:absolute;margin-left:0;margin-top:8.4pt;width:405.3pt;height:321pt;z-index:-251643904;mso-position-horizontal:left;mso-position-horizontal-relative:margin;mso-position-vertical-relative:text" coordsize="54864,3465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">
                <v:shape id="Picture 6" o:spid="_x0000_s1037" type="#_x0000_t75" style="position:absolute;width:54864;height:308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">
                  <v:imagedata r:id="rId53" o:title=""/>
                </v:shape>
                <v:shape id="Text Box 7" o:spid="_x0000_s1038" type="#_x0000_t202" style="position:absolute;top:30861;width:54864;height:3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" stroked="f">
                  <v:textbox>
                    <w:txbxContent>
                      <w:p w14:paraId="74FC2841" w14:textId="3DFEA723" w:rsidR="007B7147" w:rsidRPr="007B7147" w:rsidRDefault="006103AD" w:rsidP="007B7147">
                        <w:pPr>
                          <w:rPr>
                            <w:sz w:val="18"/>
                            <w:szCs w:val="18"/>
                          </w:rPr>
                        </w:pPr>
                        <w:hyperlink r:id="rId54" w:history="1">
                          <w:r w:rsidR="007B7147" w:rsidRPr="007B7147">
                            <w:rPr>
                              <w:rStyle w:val="Hyperlink"/>
                              <w:sz w:val="18"/>
                              <w:szCs w:val="18"/>
                            </w:rPr>
                            <w:t>This Photo</w:t>
                          </w:r>
                        </w:hyperlink>
                        <w:r w:rsidR="007B7147" w:rsidRPr="007B7147">
                          <w:rPr>
                            <w:sz w:val="18"/>
                            <w:szCs w:val="18"/>
                          </w:rPr>
                          <w:t xml:space="preserve"> by Unknown Author is licensed under </w:t>
                        </w:r>
                        <w:hyperlink r:id="rId55" w:history="1">
                          <w:r w:rsidR="007B7147" w:rsidRPr="007B7147">
                            <w:rPr>
                              <w:rStyle w:val="Hyperlink"/>
                              <w:sz w:val="18"/>
                              <w:szCs w:val="18"/>
                            </w:rPr>
                            <w:t>CC BY-NC</w:t>
                          </w:r>
                        </w:hyperlink>
                      </w:p>
                    </w:txbxContent>
                  </v:textbox>
                </v:shape>
                <w10:wrap anchorx="margin"/>
              </v:group>
            </w:pict>
          </mc:Fallback>
        </mc:AlternateContent>
      </w:r>
    </w:p>
    <w:p w14:paraId="4C35189A" w14:textId="25424684" w:rsidR="007B7147" w:rsidRPr="007B7147" w:rsidRDefault="007B7147" w:rsidP="007B7147"/>
    <w:p w14:paraId="7A97F87C" w14:textId="3324B8A4" w:rsidR="007B7147" w:rsidRPr="007B7147" w:rsidRDefault="007B7147" w:rsidP="007B7147"/>
    <w:p w14:paraId="22CC2E57" w14:textId="0E1A9361" w:rsidR="007B7147" w:rsidRPr="007B7147" w:rsidRDefault="007B7147" w:rsidP="007B7147"/>
    <w:p w14:paraId="2C94A690" w14:textId="5DC6B03D" w:rsidR="007B7147" w:rsidRPr="007B7147" w:rsidRDefault="007B7147" w:rsidP="007B7147"/>
    <w:p w14:paraId="2A63EA67" w14:textId="56244DE1" w:rsidR="007B7147" w:rsidRPr="007B7147" w:rsidRDefault="007B7147" w:rsidP="007B7147"/>
    <w:p w14:paraId="49CC901F" w14:textId="47C1D7DE" w:rsidR="007B7147" w:rsidRPr="007B7147" w:rsidRDefault="007B7147" w:rsidP="007B7147"/>
    <w:p w14:paraId="72833AFC" w14:textId="2F7ABF7F" w:rsidR="007B7147" w:rsidRPr="007B7147" w:rsidRDefault="007B7147" w:rsidP="007B7147"/>
    <w:p w14:paraId="13113EFC" w14:textId="17AA06D7" w:rsidR="007B7147" w:rsidRPr="007B7147" w:rsidRDefault="007B7147" w:rsidP="007B7147"/>
    <w:p w14:paraId="70D52FE8" w14:textId="3D9BD443" w:rsidR="007B7147" w:rsidRPr="007B7147" w:rsidRDefault="007B7147" w:rsidP="007B7147"/>
    <w:p w14:paraId="1E2AE748" w14:textId="6EF77FEF" w:rsidR="007B7147" w:rsidRPr="007B7147" w:rsidRDefault="007B7147" w:rsidP="007B7147"/>
    <w:p w14:paraId="62161DEE" w14:textId="77777777" w:rsidR="00266F14" w:rsidRDefault="00266F14" w:rsidP="0096052E">
      <w:pPr>
        <w:pStyle w:val="ContactInfo"/>
        <w:tabs>
          <w:tab w:val="left" w:pos="3096"/>
        </w:tabs>
        <w:spacing w:after="200"/>
        <w:jc w:val="left"/>
        <w:rPr>
          <w:sz w:val="72"/>
          <w:szCs w:val="72"/>
        </w:rPr>
      </w:pPr>
    </w:p>
    <w:p w14:paraId="35911ADB" w14:textId="6E482DE8" w:rsidR="00266F14" w:rsidRDefault="00266F14" w:rsidP="0096052E">
      <w:pPr>
        <w:pStyle w:val="ContactInfo"/>
        <w:tabs>
          <w:tab w:val="left" w:pos="3096"/>
        </w:tabs>
        <w:spacing w:after="200"/>
        <w:jc w:val="left"/>
        <w:rPr>
          <w:sz w:val="72"/>
          <w:szCs w:val="72"/>
        </w:rPr>
      </w:pPr>
      <w:r>
        <w:rPr>
          <w:noProof/>
          <w:sz w:val="72"/>
          <w:szCs w:val="72"/>
        </w:rPr>
        <mc:AlternateContent>
          <mc:Choice Requires="wps">
            <w:drawing>
              <wp:anchor distT="0" distB="0" distL="114300" distR="114300" simplePos="0" relativeHeight="251673600" behindDoc="1" locked="0" layoutInCell="1" allowOverlap="1" wp14:anchorId="6A3CD97B" wp14:editId="479C70D4">
                <wp:simplePos x="0" y="0"/>
                <wp:positionH relativeFrom="margin">
                  <wp:align>left</wp:align>
                </wp:positionH>
                <wp:positionV relativeFrom="paragraph">
                  <wp:posOffset>614680</wp:posOffset>
                </wp:positionV>
                <wp:extent cx="5505450" cy="11430"/>
                <wp:effectExtent l="0" t="0" r="19050" b="26670"/>
                <wp:wrapNone/>
                <wp:docPr id="27" name="Straight Connector 27"/>
                <wp:cNvGraphicFramePr/>
                <a:graphic xmlns:a="http://schemas.openxmlformats.org/drawingml/2006/main">
                  <a:graphicData uri="http://schemas.microsoft.com/office/word/2010/wordprocessingShape">
                    <wps:wsp>
                      <wps:cNvCnPr/>
                      <wps:spPr>
                        <a:xfrm>
                          <a:off x="0" y="0"/>
                          <a:ext cx="5505450" cy="11430"/>
                        </a:xfrm>
                        <a:prstGeom prst="line">
                          <a:avLst/>
                        </a:prstGeom>
                        <a:ln>
                          <a:solidFill>
                            <a:srgbClr val="C0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6E70F60" id="Straight Connector 27" o:spid="_x0000_s1026" style="position:absolute;z-index:-2516428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48.4pt" to="433.5pt,4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" strokecolor="#c00000">
                <w10:wrap anchorx="margin"/>
              </v:line>
            </w:pict>
          </mc:Fallback>
        </mc:AlternateContent>
      </w:r>
      <w:r w:rsidR="007B7147" w:rsidRPr="0096052E">
        <w:rPr>
          <w:sz w:val="72"/>
          <w:szCs w:val="72"/>
        </w:rPr>
        <w:t>Cyber Capstone Portfolio</w:t>
      </w:r>
    </w:p>
    <w:p w14:paraId="200DEFB8" w14:textId="6D5BC391" w:rsidR="0096052E" w:rsidRDefault="00266F14" w:rsidP="0096052E">
      <w:pPr>
        <w:pStyle w:val="ContactInfo"/>
        <w:tabs>
          <w:tab w:val="left" w:pos="3096"/>
        </w:tabs>
        <w:spacing w:after="200"/>
        <w:jc w:val="left"/>
        <w:rPr>
          <w:i/>
          <w:iCs/>
          <w:color w:val="C00000"/>
          <w:sz w:val="36"/>
          <w:szCs w:val="36"/>
        </w:rPr>
      </w:pPr>
      <w:r w:rsidRPr="00266F14">
        <w:rPr>
          <w:i/>
          <w:iCs/>
          <w:color w:val="C00000"/>
          <w:sz w:val="36"/>
          <w:szCs w:val="36"/>
        </w:rPr>
        <w:t>An end-of-term report</w:t>
      </w:r>
    </w:p>
    <w:p w14:paraId="11535AE7" w14:textId="4DD22709" w:rsidR="00EF76B7" w:rsidRDefault="00EF76B7" w:rsidP="00A81DAE">
      <w:pPr>
        <w:pStyle w:val="ContactInfo"/>
        <w:tabs>
          <w:tab w:val="left" w:pos="3096"/>
        </w:tabs>
        <w:spacing w:after="200"/>
        <w:rPr>
          <w:sz w:val="28"/>
          <w:szCs w:val="28"/>
        </w:rPr>
      </w:pPr>
      <w:r w:rsidRPr="008B49AB">
        <w:rPr>
          <w:sz w:val="28"/>
          <w:szCs w:val="28"/>
        </w:rPr>
        <w:t xml:space="preserve">Andy Martinez | </w:t>
      </w:r>
      <w:r w:rsidR="008B49AB" w:rsidRPr="008B49AB">
        <w:rPr>
          <w:sz w:val="28"/>
          <w:szCs w:val="28"/>
        </w:rPr>
        <w:t>ITSY 2471</w:t>
      </w:r>
    </w:p>
    <w:p w14:paraId="12306C7F" w14:textId="66BF1103" w:rsidR="001651B8" w:rsidRDefault="001651B8" w:rsidP="00A81DAE">
      <w:pPr>
        <w:pStyle w:val="ContactInfo"/>
        <w:tabs>
          <w:tab w:val="left" w:pos="3096"/>
        </w:tabs>
        <w:spacing w:after="200"/>
        <w:rPr>
          <w:sz w:val="28"/>
          <w:szCs w:val="28"/>
        </w:rPr>
      </w:pPr>
    </w:p>
    <w:p w14:paraId="4AFC87DD" w14:textId="54F51914" w:rsidR="001651B8" w:rsidRDefault="001651B8" w:rsidP="00A81DAE">
      <w:pPr>
        <w:pStyle w:val="ContactInfo"/>
        <w:tabs>
          <w:tab w:val="left" w:pos="3096"/>
        </w:tabs>
        <w:spacing w:after="200"/>
        <w:rPr>
          <w:sz w:val="28"/>
          <w:szCs w:val="28"/>
        </w:rPr>
      </w:pPr>
    </w:p>
    <w:p w14:paraId="59CFEE67" w14:textId="18F9D2F7" w:rsidR="001651B8" w:rsidRDefault="001651B8" w:rsidP="00A81DAE">
      <w:pPr>
        <w:pStyle w:val="ContactInfo"/>
        <w:tabs>
          <w:tab w:val="left" w:pos="3096"/>
        </w:tabs>
        <w:spacing w:after="200"/>
        <w:rPr>
          <w:sz w:val="28"/>
          <w:szCs w:val="28"/>
        </w:rPr>
      </w:pPr>
    </w:p>
    <w:p w14:paraId="431F16A3" w14:textId="1AB43AF1" w:rsidR="001651B8" w:rsidRDefault="001651B8" w:rsidP="00A81DAE">
      <w:pPr>
        <w:pStyle w:val="ContactInfo"/>
        <w:tabs>
          <w:tab w:val="left" w:pos="3096"/>
        </w:tabs>
        <w:spacing w:after="200"/>
        <w:rPr>
          <w:sz w:val="28"/>
          <w:szCs w:val="28"/>
        </w:rPr>
      </w:pPr>
    </w:p>
    <w:p w14:paraId="0F45ED38" w14:textId="08AA43A1" w:rsidR="001651B8" w:rsidRDefault="001651B8" w:rsidP="00A81DAE">
      <w:pPr>
        <w:pStyle w:val="ContactInfo"/>
        <w:tabs>
          <w:tab w:val="left" w:pos="3096"/>
        </w:tabs>
        <w:spacing w:after="200"/>
        <w:rPr>
          <w:sz w:val="28"/>
          <w:szCs w:val="28"/>
        </w:rPr>
      </w:pPr>
    </w:p>
    <w:p w14:paraId="06F13981" w14:textId="6F37BE4F" w:rsidR="001651B8" w:rsidRDefault="001651B8" w:rsidP="00A81DAE">
      <w:pPr>
        <w:pStyle w:val="ContactInfo"/>
        <w:tabs>
          <w:tab w:val="left" w:pos="3096"/>
        </w:tabs>
        <w:spacing w:after="200"/>
        <w:rPr>
          <w:sz w:val="28"/>
          <w:szCs w:val="28"/>
        </w:rPr>
      </w:pPr>
    </w:p>
    <w:p w14:paraId="44AF172F" w14:textId="3D331EA2" w:rsidR="006739B4" w:rsidRDefault="00C057D0" w:rsidP="001651B8">
      <w:pPr>
        <w:pStyle w:val="ContactInfo"/>
        <w:tabs>
          <w:tab w:val="left" w:pos="3096"/>
        </w:tabs>
        <w:spacing w:after="200"/>
        <w:jc w:val="left"/>
      </w:pPr>
      <w:r>
        <w:lastRenderedPageBreak/>
        <w:t>This final section</w:t>
      </w:r>
      <w:r w:rsidR="00165260">
        <w:t xml:space="preserve"> will showcase just a few examples of the type of work that I have done in my studies. </w:t>
      </w:r>
      <w:r w:rsidR="0063121E">
        <w:t>Topics that will exhibited include</w:t>
      </w:r>
      <w:r w:rsidR="00165260">
        <w:t xml:space="preserve"> </w:t>
      </w:r>
      <w:r w:rsidR="0063121E">
        <w:t>cyberattacks</w:t>
      </w:r>
      <w:r w:rsidR="00165260">
        <w:t>,</w:t>
      </w:r>
      <w:r w:rsidR="0063121E">
        <w:t xml:space="preserve"> competition challenges, and independent research. </w:t>
      </w:r>
    </w:p>
    <w:p w14:paraId="62CF9080" w14:textId="0599CD00" w:rsidR="004256AC" w:rsidRDefault="009F2480" w:rsidP="001651B8">
      <w:pPr>
        <w:pStyle w:val="ContactInfo"/>
        <w:tabs>
          <w:tab w:val="left" w:pos="3096"/>
        </w:tabs>
        <w:spacing w:after="200"/>
        <w:jc w:val="left"/>
      </w:pPr>
      <w:r>
        <w:rPr>
          <w:noProof/>
        </w:rPr>
        <w:drawing>
          <wp:anchor distT="0" distB="0" distL="114300" distR="114300" simplePos="0" relativeHeight="251675648" behindDoc="1" locked="0" layoutInCell="1" allowOverlap="1" wp14:anchorId="60176620" wp14:editId="085F470D">
            <wp:simplePos x="0" y="0"/>
            <wp:positionH relativeFrom="margin">
              <wp:align>center</wp:align>
            </wp:positionH>
            <wp:positionV relativeFrom="paragraph">
              <wp:posOffset>1442085</wp:posOffset>
            </wp:positionV>
            <wp:extent cx="6973862" cy="3678228"/>
            <wp:effectExtent l="0" t="0" r="0" b="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6973862" cy="3678228"/>
                    </a:xfrm>
                    <a:prstGeom prst="rect">
                      <a:avLst/>
                    </a:prstGeom>
                    <a:noFill/>
                    <a:ln>
                      <a:noFill/>
                    </a:ln>
                  </pic:spPr>
                </pic:pic>
              </a:graphicData>
            </a:graphic>
            <wp14:sizeRelH relativeFrom="page">
              <wp14:pctWidth>0</wp14:pctWidth>
            </wp14:sizeRelH>
            <wp14:sizeRelV relativeFrom="page">
              <wp14:pctHeight>0</wp14:pctHeight>
            </wp14:sizeRelV>
          </wp:anchor>
        </w:drawing>
      </w:r>
      <w:r w:rsidR="004256AC">
        <w:t>Let us look at a couple of attacks on passwords, which I believe will be very eye-opening. The first of these is called a brute force attack. It is very straightforward, as an attacker just tries to guess a password repeatedly until they get it right. The more devious attack is called a dictionary attack. The attacker downloads a list of common words or phrases that are often used as passwords. This list is run through a program</w:t>
      </w:r>
      <w:r w:rsidR="007719AA">
        <w:t xml:space="preserve"> </w:t>
      </w:r>
      <w:r>
        <w:t>to</w:t>
      </w:r>
      <w:r w:rsidR="007719AA">
        <w:t xml:space="preserve"> guess their way into a particular restricted area, like a web server</w:t>
      </w:r>
      <w:r w:rsidR="00725ED4">
        <w:t xml:space="preserve"> to steal sensitive </w:t>
      </w:r>
      <w:r w:rsidR="009D371E">
        <w:t>information</w:t>
      </w:r>
      <w:r w:rsidR="007719AA">
        <w:t xml:space="preserve">. By locating the rockyou.txt wordlist, I can share a screenshot of my findings. </w:t>
      </w:r>
    </w:p>
    <w:p w14:paraId="488CE299" w14:textId="26837651" w:rsidR="001651B8" w:rsidRPr="001651B8" w:rsidRDefault="00165260" w:rsidP="001651B8">
      <w:pPr>
        <w:pStyle w:val="ContactInfo"/>
        <w:tabs>
          <w:tab w:val="left" w:pos="3096"/>
        </w:tabs>
        <w:spacing w:after="200"/>
        <w:jc w:val="left"/>
      </w:pPr>
      <w:r>
        <w:t xml:space="preserve"> </w:t>
      </w:r>
    </w:p>
    <w:p w14:paraId="785F0CB4" w14:textId="2C4B2271" w:rsidR="00EF76B7" w:rsidRPr="00165260" w:rsidRDefault="00EF76B7" w:rsidP="0096052E">
      <w:pPr>
        <w:pStyle w:val="ContactInfo"/>
        <w:tabs>
          <w:tab w:val="left" w:pos="3096"/>
        </w:tabs>
        <w:spacing w:after="200"/>
        <w:jc w:val="left"/>
        <w:rPr>
          <w:color w:val="C00000"/>
          <w:sz w:val="36"/>
          <w:szCs w:val="36"/>
        </w:rPr>
      </w:pPr>
    </w:p>
    <w:p w14:paraId="072D3BCC" w14:textId="416BAADC" w:rsidR="00EF76B7" w:rsidRDefault="009F2480" w:rsidP="0096052E">
      <w:pPr>
        <w:pStyle w:val="ContactInfo"/>
        <w:tabs>
          <w:tab w:val="left" w:pos="3096"/>
        </w:tabs>
        <w:spacing w:after="200"/>
        <w:jc w:val="left"/>
        <w:rPr>
          <w:color w:val="C00000"/>
          <w:sz w:val="36"/>
          <w:szCs w:val="36"/>
        </w:rPr>
      </w:pPr>
      <w:r>
        <w:rPr>
          <w:color w:val="C00000"/>
          <w:sz w:val="36"/>
          <w:szCs w:val="36"/>
        </w:rPr>
        <w:br/>
      </w:r>
    </w:p>
    <w:p w14:paraId="5A869149" w14:textId="3F211FB8" w:rsidR="009F2480" w:rsidRDefault="009F2480" w:rsidP="0096052E">
      <w:pPr>
        <w:pStyle w:val="ContactInfo"/>
        <w:tabs>
          <w:tab w:val="left" w:pos="3096"/>
        </w:tabs>
        <w:spacing w:after="200"/>
        <w:jc w:val="left"/>
        <w:rPr>
          <w:color w:val="C00000"/>
          <w:sz w:val="36"/>
          <w:szCs w:val="36"/>
        </w:rPr>
      </w:pPr>
    </w:p>
    <w:p w14:paraId="74CAA2B8" w14:textId="1CD1549F" w:rsidR="009F2480" w:rsidRDefault="009F2480" w:rsidP="0096052E">
      <w:pPr>
        <w:pStyle w:val="ContactInfo"/>
        <w:tabs>
          <w:tab w:val="left" w:pos="3096"/>
        </w:tabs>
        <w:spacing w:after="200"/>
        <w:jc w:val="left"/>
        <w:rPr>
          <w:color w:val="C00000"/>
          <w:sz w:val="36"/>
          <w:szCs w:val="36"/>
        </w:rPr>
      </w:pPr>
    </w:p>
    <w:p w14:paraId="25A82145" w14:textId="3E110ED0" w:rsidR="009F2480" w:rsidRDefault="009F2480" w:rsidP="0096052E">
      <w:pPr>
        <w:pStyle w:val="ContactInfo"/>
        <w:tabs>
          <w:tab w:val="left" w:pos="3096"/>
        </w:tabs>
        <w:spacing w:after="200"/>
        <w:jc w:val="left"/>
        <w:rPr>
          <w:color w:val="C00000"/>
          <w:sz w:val="36"/>
          <w:szCs w:val="36"/>
        </w:rPr>
      </w:pPr>
    </w:p>
    <w:p w14:paraId="689E501E" w14:textId="28E448DA" w:rsidR="009F2480" w:rsidRDefault="009F2480" w:rsidP="009F2480">
      <w:pPr>
        <w:pStyle w:val="ContactInfo"/>
        <w:tabs>
          <w:tab w:val="left" w:pos="918"/>
        </w:tabs>
        <w:spacing w:after="200"/>
        <w:jc w:val="left"/>
        <w:rPr>
          <w:color w:val="C00000"/>
          <w:sz w:val="36"/>
          <w:szCs w:val="36"/>
        </w:rPr>
      </w:pPr>
    </w:p>
    <w:p w14:paraId="340FD9B1" w14:textId="16DEC08B" w:rsidR="009F2480" w:rsidRDefault="009F2480" w:rsidP="009F2480">
      <w:pPr>
        <w:pStyle w:val="ContactInfo"/>
        <w:tabs>
          <w:tab w:val="left" w:pos="918"/>
        </w:tabs>
        <w:spacing w:after="200"/>
        <w:jc w:val="left"/>
        <w:rPr>
          <w:i/>
          <w:iCs/>
        </w:rPr>
      </w:pPr>
      <w:r>
        <w:rPr>
          <w:color w:val="C00000"/>
          <w:sz w:val="36"/>
          <w:szCs w:val="36"/>
        </w:rPr>
        <w:br/>
      </w:r>
      <w:r w:rsidRPr="009F2480">
        <w:rPr>
          <w:i/>
          <w:iCs/>
        </w:rPr>
        <w:t>rockyou.txt wordlis</w:t>
      </w:r>
      <w:r w:rsidR="00AE0077">
        <w:rPr>
          <w:i/>
          <w:iCs/>
        </w:rPr>
        <w:t>t</w:t>
      </w:r>
    </w:p>
    <w:p w14:paraId="5490BB9F" w14:textId="77777777" w:rsidR="00B17360" w:rsidRDefault="009F2480" w:rsidP="009F2480">
      <w:pPr>
        <w:pStyle w:val="ContactInfo"/>
        <w:tabs>
          <w:tab w:val="left" w:pos="918"/>
        </w:tabs>
        <w:spacing w:after="200"/>
        <w:jc w:val="left"/>
      </w:pPr>
      <w:r>
        <w:t xml:space="preserve">The screenshot above shows an instance of the rockyou.txt that was used to perform a dictionary attack in the 2009 </w:t>
      </w:r>
      <w:proofErr w:type="spellStart"/>
      <w:r>
        <w:t>RockYou</w:t>
      </w:r>
      <w:proofErr w:type="spellEnd"/>
      <w:r>
        <w:t xml:space="preserve"> data breach. (Be aware that to open this file, a different text editor must be used, as it is too big to open with Notepad. Also, this list contains strong language.)</w:t>
      </w:r>
      <w:r w:rsidR="005C6A78">
        <w:t xml:space="preserve"> </w:t>
      </w:r>
    </w:p>
    <w:p w14:paraId="0C2D53B3" w14:textId="251FD7D2" w:rsidR="009F2480" w:rsidRDefault="005C6A78" w:rsidP="009F2480">
      <w:pPr>
        <w:pStyle w:val="ContactInfo"/>
        <w:tabs>
          <w:tab w:val="left" w:pos="918"/>
        </w:tabs>
        <w:spacing w:after="200"/>
        <w:jc w:val="left"/>
      </w:pPr>
      <w:r>
        <w:t xml:space="preserve">Notice anything familiar? </w:t>
      </w:r>
      <w:r w:rsidR="00B17360">
        <w:t>These are words or phrases that people commonly use as passwords. They are displayed here in cleartext, rather than ciphertext</w:t>
      </w:r>
      <w:r w:rsidR="00522CB2">
        <w:t>, meaning the passwords were not encrypted</w:t>
      </w:r>
      <w:r w:rsidR="00B17360">
        <w:t xml:space="preserve">. This is </w:t>
      </w:r>
      <w:r w:rsidR="00963E6B">
        <w:t>a failure on the website’s part</w:t>
      </w:r>
      <w:r w:rsidR="00B17360">
        <w:t xml:space="preserve">, as they did not take the necessary </w:t>
      </w:r>
      <w:r w:rsidR="00963E6B">
        <w:t xml:space="preserve">measures to safeguard the </w:t>
      </w:r>
      <w:proofErr w:type="gramStart"/>
      <w:r w:rsidR="00963E6B">
        <w:t>data</w:t>
      </w:r>
      <w:proofErr w:type="gramEnd"/>
      <w:r w:rsidR="00963E6B">
        <w:t xml:space="preserve"> they were responsible for. Still, it is good for the user to be proactive in doing</w:t>
      </w:r>
      <w:r w:rsidR="006103AD">
        <w:t xml:space="preserve"> </w:t>
      </w:r>
      <w:r w:rsidR="00963E6B">
        <w:lastRenderedPageBreak/>
        <w:t>their fair share in using more complex passwords, and not using the same password for every site.</w:t>
      </w:r>
    </w:p>
    <w:p w14:paraId="2B8BF714" w14:textId="77777777" w:rsidR="00EC3D0B" w:rsidRDefault="00EC3D0B" w:rsidP="009F2480">
      <w:pPr>
        <w:pStyle w:val="ContactInfo"/>
        <w:tabs>
          <w:tab w:val="left" w:pos="918"/>
        </w:tabs>
        <w:spacing w:after="200"/>
        <w:jc w:val="left"/>
      </w:pPr>
    </w:p>
    <w:p w14:paraId="6BE27FE5" w14:textId="417E405B" w:rsidR="00AE0077" w:rsidRDefault="00AE0077" w:rsidP="009F2480">
      <w:pPr>
        <w:pStyle w:val="ContactInfo"/>
        <w:tabs>
          <w:tab w:val="left" w:pos="918"/>
        </w:tabs>
        <w:spacing w:after="200"/>
        <w:jc w:val="left"/>
      </w:pPr>
      <w:r>
        <w:t xml:space="preserve">The National Cyber League is a </w:t>
      </w:r>
      <w:r w:rsidR="0004089F">
        <w:t>hackathon that</w:t>
      </w:r>
      <w:r w:rsidR="009D371E">
        <w:t xml:space="preserve"> </w:t>
      </w:r>
      <w:r>
        <w:t xml:space="preserve">consists of challenges such as </w:t>
      </w:r>
      <w:r w:rsidR="00522CB2">
        <w:t>open-source</w:t>
      </w:r>
      <w:r>
        <w:t xml:space="preserve"> intelligence, password cracking, cryptography</w:t>
      </w:r>
      <w:r w:rsidR="00522CB2">
        <w:t xml:space="preserve">, and more. I want to highlight one of the topics that was seen during the competition but due to copyright reasons, I will not be showing a specific example from there. </w:t>
      </w:r>
    </w:p>
    <w:p w14:paraId="1D6992FD" w14:textId="76781D38" w:rsidR="00522CB2" w:rsidRDefault="00522CB2" w:rsidP="009F2480">
      <w:pPr>
        <w:pStyle w:val="ContactInfo"/>
        <w:tabs>
          <w:tab w:val="left" w:pos="918"/>
        </w:tabs>
        <w:spacing w:after="200"/>
        <w:jc w:val="left"/>
      </w:pPr>
      <w:r>
        <w:t>Instead, I want to demonstrate a type of cyberattack called a SYN flood attack. This is classified as a denial-of-service attack, which means that this prevents access to certain resources for the end user. To really know what is going on, the TCP three-way handshake must be understood. When a computer wants to make a connection to another, a three-way handshake is done. The initiating computer sends a SYN packet which tells the other computer,</w:t>
      </w:r>
      <w:r w:rsidR="00C76DB8">
        <w:t xml:space="preserve"> “Hey, I want to give you something but just so know I’m trustworthy, let’s do our handshake!”. The receiving computer sends out a SYN/ACK packet in response, which means, “Ok, sounds good, and I am letting you know that I got your request and am ready.” The first computer finally sends an ACK packet, saying, “Thanks for accepting my request. </w:t>
      </w:r>
      <w:proofErr w:type="gramStart"/>
      <w:r w:rsidR="00C76DB8">
        <w:t>Let’s</w:t>
      </w:r>
      <w:proofErr w:type="gramEnd"/>
      <w:r w:rsidR="00C76DB8">
        <w:t xml:space="preserve"> do this!”, and the connection is established. </w:t>
      </w:r>
    </w:p>
    <w:p w14:paraId="2F8E757E" w14:textId="37AF1078" w:rsidR="00C76DB8" w:rsidRDefault="00C76DB8" w:rsidP="009F2480">
      <w:pPr>
        <w:pStyle w:val="ContactInfo"/>
        <w:tabs>
          <w:tab w:val="left" w:pos="918"/>
        </w:tabs>
        <w:spacing w:after="200"/>
        <w:jc w:val="left"/>
      </w:pPr>
      <w:r>
        <w:t>To reiterate, the three-way handshake takes the form of:</w:t>
      </w:r>
    </w:p>
    <w:p w14:paraId="658827C2" w14:textId="0BE5AD67" w:rsidR="00C76DB8" w:rsidRDefault="00C76DB8" w:rsidP="009F2480">
      <w:pPr>
        <w:pStyle w:val="ContactInfo"/>
        <w:tabs>
          <w:tab w:val="left" w:pos="918"/>
        </w:tabs>
        <w:spacing w:after="200"/>
        <w:jc w:val="left"/>
        <w:rPr>
          <w:sz w:val="32"/>
          <w:szCs w:val="32"/>
        </w:rPr>
      </w:pPr>
      <w:r>
        <w:rPr>
          <w:sz w:val="32"/>
          <w:szCs w:val="32"/>
        </w:rPr>
        <w:t xml:space="preserve">                        </w:t>
      </w:r>
      <w:r w:rsidRPr="00C76DB8">
        <w:rPr>
          <w:b/>
          <w:bCs/>
          <w:sz w:val="32"/>
          <w:szCs w:val="32"/>
        </w:rPr>
        <w:t>SYN</w:t>
      </w:r>
      <w:r>
        <w:rPr>
          <w:sz w:val="32"/>
          <w:szCs w:val="32"/>
        </w:rPr>
        <w:t xml:space="preserve">  </w:t>
      </w:r>
      <w:r w:rsidRPr="00C76DB8">
        <w:rPr>
          <w:sz w:val="32"/>
          <w:szCs w:val="32"/>
        </w:rPr>
        <w:sym w:font="Wingdings" w:char="F0E0"/>
      </w:r>
      <w:r>
        <w:rPr>
          <w:sz w:val="32"/>
          <w:szCs w:val="32"/>
        </w:rPr>
        <w:t xml:space="preserve">   </w:t>
      </w:r>
      <w:r w:rsidRPr="00C76DB8">
        <w:rPr>
          <w:b/>
          <w:bCs/>
          <w:sz w:val="32"/>
          <w:szCs w:val="32"/>
        </w:rPr>
        <w:t>SYN/ACK</w:t>
      </w:r>
      <w:r>
        <w:rPr>
          <w:sz w:val="32"/>
          <w:szCs w:val="32"/>
        </w:rPr>
        <w:t xml:space="preserve">   </w:t>
      </w:r>
      <w:r w:rsidRPr="00C76DB8">
        <w:rPr>
          <w:sz w:val="32"/>
          <w:szCs w:val="32"/>
        </w:rPr>
        <w:sym w:font="Wingdings" w:char="F0E0"/>
      </w:r>
      <w:r>
        <w:rPr>
          <w:sz w:val="32"/>
          <w:szCs w:val="32"/>
        </w:rPr>
        <w:t xml:space="preserve">  </w:t>
      </w:r>
      <w:r w:rsidRPr="00C76DB8">
        <w:rPr>
          <w:b/>
          <w:bCs/>
          <w:sz w:val="32"/>
          <w:szCs w:val="32"/>
        </w:rPr>
        <w:t>ACK</w:t>
      </w:r>
      <w:r>
        <w:rPr>
          <w:sz w:val="32"/>
          <w:szCs w:val="32"/>
        </w:rPr>
        <w:t xml:space="preserve">  </w:t>
      </w:r>
    </w:p>
    <w:p w14:paraId="0479005C" w14:textId="1161459B" w:rsidR="00C41E73" w:rsidRDefault="00C76DB8" w:rsidP="009F2480">
      <w:pPr>
        <w:pStyle w:val="ContactInfo"/>
        <w:tabs>
          <w:tab w:val="left" w:pos="918"/>
        </w:tabs>
        <w:spacing w:after="200"/>
        <w:jc w:val="left"/>
      </w:pPr>
      <w:r>
        <w:t>That was probably a very long-winded explanation, but bear with me</w:t>
      </w:r>
      <w:r w:rsidR="0003431F">
        <w:t xml:space="preserve">, it is important to understand </w:t>
      </w:r>
      <w:r>
        <w:t>what happens</w:t>
      </w:r>
      <w:r w:rsidR="0003431F">
        <w:t xml:space="preserve"> for the attack. </w:t>
      </w:r>
    </w:p>
    <w:p w14:paraId="0A9C9C4D" w14:textId="23C4C703" w:rsidR="0003431F" w:rsidRDefault="0003431F" w:rsidP="009F2480">
      <w:pPr>
        <w:pStyle w:val="ContactInfo"/>
        <w:tabs>
          <w:tab w:val="left" w:pos="918"/>
        </w:tabs>
        <w:spacing w:after="200"/>
        <w:jc w:val="left"/>
      </w:pPr>
    </w:p>
    <w:p w14:paraId="66501919" w14:textId="2C0A981F" w:rsidR="0003431F" w:rsidRDefault="0003431F" w:rsidP="009F2480">
      <w:pPr>
        <w:pStyle w:val="ContactInfo"/>
        <w:tabs>
          <w:tab w:val="left" w:pos="918"/>
        </w:tabs>
        <w:spacing w:after="200"/>
        <w:jc w:val="left"/>
      </w:pPr>
    </w:p>
    <w:p w14:paraId="0A7E0A98" w14:textId="264F15E1" w:rsidR="0003431F" w:rsidRDefault="0003431F" w:rsidP="009F2480">
      <w:pPr>
        <w:pStyle w:val="ContactInfo"/>
        <w:tabs>
          <w:tab w:val="left" w:pos="918"/>
        </w:tabs>
        <w:spacing w:after="200"/>
        <w:jc w:val="left"/>
      </w:pPr>
    </w:p>
    <w:p w14:paraId="796DC221" w14:textId="473F9B5D" w:rsidR="0003431F" w:rsidRDefault="0003431F" w:rsidP="009F2480">
      <w:pPr>
        <w:pStyle w:val="ContactInfo"/>
        <w:tabs>
          <w:tab w:val="left" w:pos="918"/>
        </w:tabs>
        <w:spacing w:after="200"/>
        <w:jc w:val="left"/>
      </w:pPr>
    </w:p>
    <w:p w14:paraId="368235D8" w14:textId="3C586DFF" w:rsidR="0003431F" w:rsidRDefault="0003431F" w:rsidP="009F2480">
      <w:pPr>
        <w:pStyle w:val="ContactInfo"/>
        <w:tabs>
          <w:tab w:val="left" w:pos="918"/>
        </w:tabs>
        <w:spacing w:after="200"/>
        <w:jc w:val="left"/>
      </w:pPr>
    </w:p>
    <w:p w14:paraId="2780A7E7" w14:textId="0DB621B6" w:rsidR="0003431F" w:rsidRDefault="0003431F" w:rsidP="009F2480">
      <w:pPr>
        <w:pStyle w:val="ContactInfo"/>
        <w:tabs>
          <w:tab w:val="left" w:pos="918"/>
        </w:tabs>
        <w:spacing w:after="200"/>
        <w:jc w:val="left"/>
      </w:pPr>
    </w:p>
    <w:p w14:paraId="1F37FFF6" w14:textId="426346BA" w:rsidR="0003431F" w:rsidRDefault="0003431F" w:rsidP="009F2480">
      <w:pPr>
        <w:pStyle w:val="ContactInfo"/>
        <w:tabs>
          <w:tab w:val="left" w:pos="918"/>
        </w:tabs>
        <w:spacing w:after="200"/>
        <w:jc w:val="left"/>
      </w:pPr>
    </w:p>
    <w:p w14:paraId="759D168C" w14:textId="2676F5EB" w:rsidR="0003431F" w:rsidRDefault="0003431F" w:rsidP="009F2480">
      <w:pPr>
        <w:pStyle w:val="ContactInfo"/>
        <w:tabs>
          <w:tab w:val="left" w:pos="918"/>
        </w:tabs>
        <w:spacing w:after="200"/>
        <w:jc w:val="left"/>
      </w:pPr>
    </w:p>
    <w:p w14:paraId="3CC4F1FE" w14:textId="6A846AE6" w:rsidR="0003431F" w:rsidRDefault="0003431F" w:rsidP="009F2480">
      <w:pPr>
        <w:pStyle w:val="ContactInfo"/>
        <w:tabs>
          <w:tab w:val="left" w:pos="918"/>
        </w:tabs>
        <w:spacing w:after="200"/>
        <w:jc w:val="left"/>
      </w:pPr>
    </w:p>
    <w:p w14:paraId="7505DA49" w14:textId="7C940F76" w:rsidR="0003431F" w:rsidRDefault="0003431F" w:rsidP="009F2480">
      <w:pPr>
        <w:pStyle w:val="ContactInfo"/>
        <w:tabs>
          <w:tab w:val="left" w:pos="918"/>
        </w:tabs>
        <w:spacing w:after="200"/>
        <w:jc w:val="left"/>
      </w:pPr>
    </w:p>
    <w:p w14:paraId="57222644" w14:textId="5BB7F62B" w:rsidR="0003431F" w:rsidRDefault="0003431F" w:rsidP="009F2480">
      <w:pPr>
        <w:pStyle w:val="ContactInfo"/>
        <w:tabs>
          <w:tab w:val="left" w:pos="918"/>
        </w:tabs>
        <w:spacing w:after="200"/>
        <w:jc w:val="left"/>
      </w:pPr>
      <w:r>
        <w:rPr>
          <w:noProof/>
        </w:rPr>
        <w:lastRenderedPageBreak/>
        <w:drawing>
          <wp:anchor distT="0" distB="0" distL="114300" distR="114300" simplePos="0" relativeHeight="251676672" behindDoc="1" locked="0" layoutInCell="1" allowOverlap="1" wp14:anchorId="683BB0F8" wp14:editId="3484A4B5">
            <wp:simplePos x="0" y="0"/>
            <wp:positionH relativeFrom="margin">
              <wp:align>center</wp:align>
            </wp:positionH>
            <wp:positionV relativeFrom="paragraph">
              <wp:posOffset>-445770</wp:posOffset>
            </wp:positionV>
            <wp:extent cx="6832793" cy="3657600"/>
            <wp:effectExtent l="0" t="0" r="6350" b="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6832793" cy="3657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7A0A0C1" w14:textId="4843EB32" w:rsidR="0003431F" w:rsidRDefault="0003431F" w:rsidP="009F2480">
      <w:pPr>
        <w:pStyle w:val="ContactInfo"/>
        <w:tabs>
          <w:tab w:val="left" w:pos="918"/>
        </w:tabs>
        <w:spacing w:after="200"/>
        <w:jc w:val="left"/>
      </w:pPr>
    </w:p>
    <w:p w14:paraId="70A2CA42" w14:textId="303631CD" w:rsidR="0003431F" w:rsidRDefault="0003431F" w:rsidP="009F2480">
      <w:pPr>
        <w:pStyle w:val="ContactInfo"/>
        <w:tabs>
          <w:tab w:val="left" w:pos="918"/>
        </w:tabs>
        <w:spacing w:after="200"/>
        <w:jc w:val="left"/>
      </w:pPr>
    </w:p>
    <w:p w14:paraId="2A2147A3" w14:textId="59C5FA9A" w:rsidR="0003431F" w:rsidRDefault="0003431F" w:rsidP="009F2480">
      <w:pPr>
        <w:pStyle w:val="ContactInfo"/>
        <w:tabs>
          <w:tab w:val="left" w:pos="918"/>
        </w:tabs>
        <w:spacing w:after="200"/>
        <w:jc w:val="left"/>
      </w:pPr>
    </w:p>
    <w:p w14:paraId="1B2BBD3D" w14:textId="78079816" w:rsidR="0003431F" w:rsidRDefault="0003431F" w:rsidP="009F2480">
      <w:pPr>
        <w:pStyle w:val="ContactInfo"/>
        <w:tabs>
          <w:tab w:val="left" w:pos="918"/>
        </w:tabs>
        <w:spacing w:after="200"/>
        <w:jc w:val="left"/>
      </w:pPr>
    </w:p>
    <w:p w14:paraId="56627668" w14:textId="1A655BB6" w:rsidR="0003431F" w:rsidRDefault="0003431F" w:rsidP="009F2480">
      <w:pPr>
        <w:pStyle w:val="ContactInfo"/>
        <w:tabs>
          <w:tab w:val="left" w:pos="918"/>
        </w:tabs>
        <w:spacing w:after="200"/>
        <w:jc w:val="left"/>
      </w:pPr>
    </w:p>
    <w:p w14:paraId="3D7C061F" w14:textId="5A03A528" w:rsidR="0003431F" w:rsidRDefault="0003431F" w:rsidP="009F2480">
      <w:pPr>
        <w:pStyle w:val="ContactInfo"/>
        <w:tabs>
          <w:tab w:val="left" w:pos="918"/>
        </w:tabs>
        <w:spacing w:after="200"/>
        <w:jc w:val="left"/>
      </w:pPr>
    </w:p>
    <w:p w14:paraId="6F741673" w14:textId="46431841" w:rsidR="0003431F" w:rsidRDefault="0003431F" w:rsidP="009F2480">
      <w:pPr>
        <w:pStyle w:val="ContactInfo"/>
        <w:tabs>
          <w:tab w:val="left" w:pos="918"/>
        </w:tabs>
        <w:spacing w:after="200"/>
        <w:jc w:val="left"/>
      </w:pPr>
    </w:p>
    <w:p w14:paraId="17064BC9" w14:textId="67960D26" w:rsidR="0003431F" w:rsidRDefault="0003431F" w:rsidP="009F2480">
      <w:pPr>
        <w:pStyle w:val="ContactInfo"/>
        <w:tabs>
          <w:tab w:val="left" w:pos="918"/>
        </w:tabs>
        <w:spacing w:after="200"/>
        <w:jc w:val="left"/>
      </w:pPr>
    </w:p>
    <w:p w14:paraId="36B1E20F" w14:textId="77777777" w:rsidR="0003431F" w:rsidRDefault="0003431F" w:rsidP="009F2480">
      <w:pPr>
        <w:pStyle w:val="ContactInfo"/>
        <w:tabs>
          <w:tab w:val="left" w:pos="918"/>
        </w:tabs>
        <w:spacing w:after="200"/>
        <w:jc w:val="left"/>
      </w:pPr>
    </w:p>
    <w:p w14:paraId="3A299F53" w14:textId="0AA352F3" w:rsidR="0003431F" w:rsidRPr="0003431F" w:rsidRDefault="0003431F" w:rsidP="009F2480">
      <w:pPr>
        <w:pStyle w:val="ContactInfo"/>
        <w:tabs>
          <w:tab w:val="left" w:pos="918"/>
        </w:tabs>
        <w:spacing w:after="200"/>
        <w:jc w:val="left"/>
        <w:rPr>
          <w:i/>
          <w:iCs/>
        </w:rPr>
      </w:pPr>
      <w:proofErr w:type="spellStart"/>
      <w:r w:rsidRPr="0003431F">
        <w:rPr>
          <w:i/>
          <w:iCs/>
        </w:rPr>
        <w:t>SynFlood</w:t>
      </w:r>
      <w:proofErr w:type="spellEnd"/>
      <w:r w:rsidRPr="0003431F">
        <w:rPr>
          <w:i/>
          <w:iCs/>
        </w:rPr>
        <w:t xml:space="preserve"> </w:t>
      </w:r>
      <w:proofErr w:type="spellStart"/>
      <w:proofErr w:type="gramStart"/>
      <w:r w:rsidRPr="0003431F">
        <w:rPr>
          <w:i/>
          <w:iCs/>
        </w:rPr>
        <w:t>sample.pcap</w:t>
      </w:r>
      <w:proofErr w:type="spellEnd"/>
      <w:proofErr w:type="gramEnd"/>
    </w:p>
    <w:p w14:paraId="5468A30E" w14:textId="587D1FDC" w:rsidR="0003431F" w:rsidRDefault="0003431F" w:rsidP="009F2480">
      <w:pPr>
        <w:pStyle w:val="ContactInfo"/>
        <w:tabs>
          <w:tab w:val="left" w:pos="918"/>
        </w:tabs>
        <w:spacing w:after="200"/>
        <w:jc w:val="left"/>
      </w:pPr>
      <w:r>
        <w:t>The example shown here is from a program called Wireshark which listens in on network traffic and logs the results in data called .</w:t>
      </w:r>
      <w:proofErr w:type="spellStart"/>
      <w:r>
        <w:t>pcap</w:t>
      </w:r>
      <w:proofErr w:type="spellEnd"/>
      <w:r>
        <w:t xml:space="preserve"> files. A closer look at the file will show various SYN packets thrown to the </w:t>
      </w:r>
      <w:r w:rsidR="00BC5C12">
        <w:t xml:space="preserve">receiving </w:t>
      </w:r>
      <w:r>
        <w:t>computer repeatedly before</w:t>
      </w:r>
      <w:r w:rsidR="00904906">
        <w:t xml:space="preserve"> </w:t>
      </w:r>
      <w:r>
        <w:t xml:space="preserve">resetting. </w:t>
      </w:r>
      <w:r w:rsidR="00BC5C12">
        <w:t>Every time a SYN packet is sent, the receiving computer will attempt to respond to it with the next packet, but if the packets are sent out like this, then the second computer (in this case, the victim) will not have time to react because it is still trying to respond to the previous packet. The victim computer will not know what to do, exhaust all its resources, and eventually crash. This type of attack can devastate a network and bring it to its knees.</w:t>
      </w:r>
    </w:p>
    <w:p w14:paraId="0A819549" w14:textId="1A41EE7A" w:rsidR="00BC5C12" w:rsidRDefault="00BC5C12" w:rsidP="009F2480">
      <w:pPr>
        <w:pStyle w:val="ContactInfo"/>
        <w:tabs>
          <w:tab w:val="left" w:pos="918"/>
        </w:tabs>
        <w:spacing w:after="200"/>
        <w:jc w:val="left"/>
      </w:pPr>
      <w:r>
        <w:t xml:space="preserve">To simplify all of this, imagine two people having a conversation. One person comes along and asks one of them a question while they are talking. Another person comes and asks a different question, and then another, and another. Suddenly, 30 people are trying to talk to this one individual, and they cannot focus on the person they were having a conversation with in the first place. They might just get angry enough and storm off with finishing the conversation. Such a thing </w:t>
      </w:r>
      <w:r w:rsidR="00F23732">
        <w:t xml:space="preserve">could happen to disrupt a working network if steps are not taken to prevent it. </w:t>
      </w:r>
    </w:p>
    <w:p w14:paraId="6E668127" w14:textId="6D75B644" w:rsidR="00345A6F" w:rsidRDefault="00345A6F" w:rsidP="009F2480">
      <w:pPr>
        <w:pStyle w:val="ContactInfo"/>
        <w:tabs>
          <w:tab w:val="left" w:pos="918"/>
        </w:tabs>
        <w:spacing w:after="200"/>
        <w:jc w:val="left"/>
      </w:pPr>
    </w:p>
    <w:p w14:paraId="57DE4DB5" w14:textId="7BF0B69E" w:rsidR="00345A6F" w:rsidRDefault="00345A6F" w:rsidP="009F2480">
      <w:pPr>
        <w:pStyle w:val="ContactInfo"/>
        <w:tabs>
          <w:tab w:val="left" w:pos="918"/>
        </w:tabs>
        <w:spacing w:after="200"/>
        <w:jc w:val="left"/>
      </w:pPr>
      <w:r>
        <w:t xml:space="preserve">There is plenty of hype going around for Internet of Things (IoT) devices. These are what are known as smart devices, such as smart thermostats and fridges. These devices are designed to make life easier for the consumer and can be interconnected to one another. Although is it a novel idea for a person’s fridge to be able to order groceries, sadly security is hardly ever taken into consideration. These types of devices are known for having many bugs and vulnerabilities, making them an easy target for hackers to play with. </w:t>
      </w:r>
    </w:p>
    <w:p w14:paraId="5C9AD471" w14:textId="67C0E346" w:rsidR="00345A6F" w:rsidRDefault="00345A6F" w:rsidP="009F2480">
      <w:pPr>
        <w:pStyle w:val="ContactInfo"/>
        <w:tabs>
          <w:tab w:val="left" w:pos="918"/>
        </w:tabs>
        <w:spacing w:after="200"/>
        <w:jc w:val="left"/>
      </w:pPr>
      <w:r>
        <w:lastRenderedPageBreak/>
        <w:t xml:space="preserve">Say a customer is looking to purchase a smart TV for their home. Smart TVs have many </w:t>
      </w:r>
      <w:r w:rsidR="00820827">
        <w:t xml:space="preserve">useful </w:t>
      </w:r>
      <w:r>
        <w:t>features, like voice recognition</w:t>
      </w:r>
      <w:r w:rsidR="00820827">
        <w:t xml:space="preserve"> and popular built-in apps and a camera. A hacker can tap into the camera by finding the device using its IP address and spy on the customer. Because of the customer’s ignorance, they would not be aware that this is taking place. The same thing could happen with other devices like baby monitors, where a bad actor could listen in on a conversation they are not supposed to hear. </w:t>
      </w:r>
      <w:r w:rsidR="00725ED4">
        <w:t>Researchers have been addressing these concerns for years, but progress in calling for stricter guidelines and procedures in calling for more secure devices has been slow. Ultimately, it is up to the consumer to do their due diligence and research these devices to see what they are capable of and how to best protect their privacy and well-being.</w:t>
      </w:r>
    </w:p>
    <w:p w14:paraId="6DDBEB6A" w14:textId="28E32C6F" w:rsidR="00430397" w:rsidRDefault="00430397" w:rsidP="009F2480">
      <w:pPr>
        <w:pStyle w:val="ContactInfo"/>
        <w:tabs>
          <w:tab w:val="left" w:pos="918"/>
        </w:tabs>
        <w:spacing w:after="200"/>
        <w:jc w:val="left"/>
      </w:pPr>
    </w:p>
    <w:p w14:paraId="2E2C5998" w14:textId="7675E9B1" w:rsidR="00430397" w:rsidRDefault="00430397" w:rsidP="009F2480">
      <w:pPr>
        <w:pStyle w:val="ContactInfo"/>
        <w:tabs>
          <w:tab w:val="left" w:pos="918"/>
        </w:tabs>
        <w:spacing w:after="200"/>
        <w:jc w:val="left"/>
      </w:pPr>
    </w:p>
    <w:p w14:paraId="24932476" w14:textId="3BEA91C4" w:rsidR="00430397" w:rsidRDefault="00430397" w:rsidP="009F2480">
      <w:pPr>
        <w:pStyle w:val="ContactInfo"/>
        <w:tabs>
          <w:tab w:val="left" w:pos="918"/>
        </w:tabs>
        <w:spacing w:after="200"/>
        <w:jc w:val="left"/>
      </w:pPr>
    </w:p>
    <w:p w14:paraId="30E6F04F" w14:textId="269DD3F4" w:rsidR="00430397" w:rsidRDefault="00430397" w:rsidP="009F2480">
      <w:pPr>
        <w:pStyle w:val="ContactInfo"/>
        <w:tabs>
          <w:tab w:val="left" w:pos="918"/>
        </w:tabs>
        <w:spacing w:after="200"/>
        <w:jc w:val="left"/>
      </w:pPr>
    </w:p>
    <w:p w14:paraId="0FD8F589" w14:textId="11503D99" w:rsidR="00430397" w:rsidRDefault="00430397" w:rsidP="009F2480">
      <w:pPr>
        <w:pStyle w:val="ContactInfo"/>
        <w:tabs>
          <w:tab w:val="left" w:pos="918"/>
        </w:tabs>
        <w:spacing w:after="200"/>
        <w:jc w:val="left"/>
      </w:pPr>
    </w:p>
    <w:p w14:paraId="4E57CC3B" w14:textId="1942CF60" w:rsidR="00430397" w:rsidRDefault="00430397" w:rsidP="009F2480">
      <w:pPr>
        <w:pStyle w:val="ContactInfo"/>
        <w:tabs>
          <w:tab w:val="left" w:pos="918"/>
        </w:tabs>
        <w:spacing w:after="200"/>
        <w:jc w:val="left"/>
      </w:pPr>
    </w:p>
    <w:p w14:paraId="331A447B" w14:textId="11C1FBC7" w:rsidR="00430397" w:rsidRDefault="00430397" w:rsidP="009F2480">
      <w:pPr>
        <w:pStyle w:val="ContactInfo"/>
        <w:tabs>
          <w:tab w:val="left" w:pos="918"/>
        </w:tabs>
        <w:spacing w:after="200"/>
        <w:jc w:val="left"/>
      </w:pPr>
    </w:p>
    <w:p w14:paraId="59E4B3A5" w14:textId="35CC9D2E" w:rsidR="00430397" w:rsidRDefault="00430397" w:rsidP="009F2480">
      <w:pPr>
        <w:pStyle w:val="ContactInfo"/>
        <w:tabs>
          <w:tab w:val="left" w:pos="918"/>
        </w:tabs>
        <w:spacing w:after="200"/>
        <w:jc w:val="left"/>
      </w:pPr>
    </w:p>
    <w:p w14:paraId="05B6B832" w14:textId="4DC4F868" w:rsidR="00430397" w:rsidRDefault="00430397" w:rsidP="009F2480">
      <w:pPr>
        <w:pStyle w:val="ContactInfo"/>
        <w:tabs>
          <w:tab w:val="left" w:pos="918"/>
        </w:tabs>
        <w:spacing w:after="200"/>
        <w:jc w:val="left"/>
      </w:pPr>
    </w:p>
    <w:p w14:paraId="187A87FF" w14:textId="2FC00FCA" w:rsidR="00430397" w:rsidRDefault="00430397" w:rsidP="009F2480">
      <w:pPr>
        <w:pStyle w:val="ContactInfo"/>
        <w:tabs>
          <w:tab w:val="left" w:pos="918"/>
        </w:tabs>
        <w:spacing w:after="200"/>
        <w:jc w:val="left"/>
      </w:pPr>
    </w:p>
    <w:p w14:paraId="762A7D2A" w14:textId="5710AAB8" w:rsidR="00430397" w:rsidRDefault="00430397" w:rsidP="009F2480">
      <w:pPr>
        <w:pStyle w:val="ContactInfo"/>
        <w:tabs>
          <w:tab w:val="left" w:pos="918"/>
        </w:tabs>
        <w:spacing w:after="200"/>
        <w:jc w:val="left"/>
      </w:pPr>
    </w:p>
    <w:p w14:paraId="3572356D" w14:textId="7978759B" w:rsidR="00430397" w:rsidRDefault="00430397" w:rsidP="009F2480">
      <w:pPr>
        <w:pStyle w:val="ContactInfo"/>
        <w:tabs>
          <w:tab w:val="left" w:pos="918"/>
        </w:tabs>
        <w:spacing w:after="200"/>
        <w:jc w:val="left"/>
      </w:pPr>
    </w:p>
    <w:p w14:paraId="1D44A170" w14:textId="6CF20F57" w:rsidR="00430397" w:rsidRDefault="00430397" w:rsidP="009F2480">
      <w:pPr>
        <w:pStyle w:val="ContactInfo"/>
        <w:tabs>
          <w:tab w:val="left" w:pos="918"/>
        </w:tabs>
        <w:spacing w:after="200"/>
        <w:jc w:val="left"/>
      </w:pPr>
    </w:p>
    <w:p w14:paraId="1D436BA7" w14:textId="3E85A0A3" w:rsidR="00430397" w:rsidRDefault="00430397" w:rsidP="009F2480">
      <w:pPr>
        <w:pStyle w:val="ContactInfo"/>
        <w:tabs>
          <w:tab w:val="left" w:pos="918"/>
        </w:tabs>
        <w:spacing w:after="200"/>
        <w:jc w:val="left"/>
      </w:pPr>
    </w:p>
    <w:p w14:paraId="2770652F" w14:textId="1DE678FE" w:rsidR="00430397" w:rsidRDefault="00430397" w:rsidP="009F2480">
      <w:pPr>
        <w:pStyle w:val="ContactInfo"/>
        <w:tabs>
          <w:tab w:val="left" w:pos="918"/>
        </w:tabs>
        <w:spacing w:after="200"/>
        <w:jc w:val="left"/>
      </w:pPr>
    </w:p>
    <w:p w14:paraId="2DBC759A" w14:textId="31F859CE" w:rsidR="00430397" w:rsidRDefault="00430397" w:rsidP="009F2480">
      <w:pPr>
        <w:pStyle w:val="ContactInfo"/>
        <w:tabs>
          <w:tab w:val="left" w:pos="918"/>
        </w:tabs>
        <w:spacing w:after="200"/>
        <w:jc w:val="left"/>
      </w:pPr>
    </w:p>
    <w:p w14:paraId="1F9A0AE8" w14:textId="27CF5283" w:rsidR="00430397" w:rsidRDefault="00430397" w:rsidP="009F2480">
      <w:pPr>
        <w:pStyle w:val="ContactInfo"/>
        <w:tabs>
          <w:tab w:val="left" w:pos="918"/>
        </w:tabs>
        <w:spacing w:after="200"/>
        <w:jc w:val="left"/>
      </w:pPr>
    </w:p>
    <w:p w14:paraId="579D2116" w14:textId="77777777" w:rsidR="007D37CB" w:rsidRDefault="007D37CB" w:rsidP="009F2480">
      <w:pPr>
        <w:pStyle w:val="ContactInfo"/>
        <w:tabs>
          <w:tab w:val="left" w:pos="918"/>
        </w:tabs>
        <w:spacing w:after="200"/>
        <w:jc w:val="left"/>
      </w:pPr>
    </w:p>
    <w:p w14:paraId="06C7B4C1" w14:textId="74F931B3" w:rsidR="00430397" w:rsidRDefault="00430397" w:rsidP="009F2480">
      <w:pPr>
        <w:pStyle w:val="ContactInfo"/>
        <w:tabs>
          <w:tab w:val="left" w:pos="918"/>
        </w:tabs>
        <w:spacing w:after="200"/>
        <w:jc w:val="left"/>
        <w:rPr>
          <w:b/>
          <w:bCs/>
          <w:color w:val="C00000"/>
          <w:sz w:val="44"/>
          <w:szCs w:val="44"/>
        </w:rPr>
      </w:pPr>
      <w:r w:rsidRPr="000D7C9F">
        <w:rPr>
          <w:b/>
          <w:bCs/>
          <w:color w:val="C00000"/>
          <w:sz w:val="44"/>
          <w:szCs w:val="44"/>
        </w:rPr>
        <w:lastRenderedPageBreak/>
        <w:t>References</w:t>
      </w:r>
    </w:p>
    <w:p w14:paraId="16F4984A" w14:textId="679A6435" w:rsidR="000D7C9F" w:rsidRPr="000D7C9F" w:rsidRDefault="000D7C9F" w:rsidP="009F2480">
      <w:pPr>
        <w:pStyle w:val="ContactInfo"/>
        <w:tabs>
          <w:tab w:val="left" w:pos="918"/>
        </w:tabs>
        <w:spacing w:after="200"/>
        <w:jc w:val="left"/>
      </w:pPr>
      <w:r w:rsidRPr="000D7C9F">
        <w:t>https://techcrunch.com/2009/12/14/rockyou-hack-security-myspace-facebook-passwords/</w:t>
      </w:r>
    </w:p>
    <w:p w14:paraId="29033CEB" w14:textId="5A750E19" w:rsidR="000D7C9F" w:rsidRPr="000D7C9F" w:rsidRDefault="000D7C9F" w:rsidP="009F2480">
      <w:pPr>
        <w:pStyle w:val="ContactInfo"/>
        <w:tabs>
          <w:tab w:val="left" w:pos="918"/>
        </w:tabs>
        <w:spacing w:after="200"/>
        <w:jc w:val="left"/>
      </w:pPr>
      <w:r w:rsidRPr="000D7C9F">
        <w:t>https://www.kaggle.com/wjburns/common-password-list-rockyoutxt</w:t>
      </w:r>
    </w:p>
    <w:p w14:paraId="57AAACD2" w14:textId="63F4D8F7" w:rsidR="000D7C9F" w:rsidRPr="000D7C9F" w:rsidRDefault="000D7C9F" w:rsidP="009F2480">
      <w:pPr>
        <w:pStyle w:val="ContactInfo"/>
        <w:tabs>
          <w:tab w:val="left" w:pos="918"/>
        </w:tabs>
        <w:spacing w:after="200"/>
        <w:jc w:val="left"/>
      </w:pPr>
      <w:r w:rsidRPr="000D7C9F">
        <w:t>https://www.cloudshark.org/captures/ba85949942a0</w:t>
      </w:r>
    </w:p>
    <w:p w14:paraId="433470EB" w14:textId="0AE5FBE2" w:rsidR="000D7C9F" w:rsidRPr="000D7C9F" w:rsidRDefault="000D7C9F" w:rsidP="009F2480">
      <w:pPr>
        <w:pStyle w:val="ContactInfo"/>
        <w:tabs>
          <w:tab w:val="left" w:pos="918"/>
        </w:tabs>
        <w:spacing w:after="200"/>
        <w:jc w:val="left"/>
      </w:pPr>
      <w:r w:rsidRPr="000D7C9F">
        <w:t>https://www.zdnet.com/article/coffee-machines-cuddly-toys-and-cars-the-internet-of-things-devices-which-could-put-you-at-risk-from-hackers/?&amp;web_view=true</w:t>
      </w:r>
    </w:p>
    <w:p w14:paraId="33FCCD77" w14:textId="31D2815E" w:rsidR="000D7C9F" w:rsidRPr="000D7C9F" w:rsidRDefault="000D7C9F" w:rsidP="009F2480">
      <w:pPr>
        <w:pStyle w:val="ContactInfo"/>
        <w:tabs>
          <w:tab w:val="left" w:pos="918"/>
        </w:tabs>
        <w:spacing w:after="200"/>
        <w:jc w:val="left"/>
      </w:pPr>
      <w:r w:rsidRPr="000D7C9F">
        <w:t>https://www.cnet.com/home/smart-home/iot-attacks-hacker-kaspersky-are-getting-worse-and-no-one-is-listening/?ftag=CMG-01-10aaa1b</w:t>
      </w:r>
    </w:p>
    <w:p w14:paraId="78AFCA04" w14:textId="77777777" w:rsidR="000D7C9F" w:rsidRDefault="000D7C9F" w:rsidP="009F2480">
      <w:pPr>
        <w:pStyle w:val="ContactInfo"/>
        <w:tabs>
          <w:tab w:val="left" w:pos="918"/>
        </w:tabs>
        <w:spacing w:after="200"/>
        <w:jc w:val="left"/>
        <w:rPr>
          <w:color w:val="C00000"/>
        </w:rPr>
      </w:pPr>
    </w:p>
    <w:p w14:paraId="440DE41C" w14:textId="77777777" w:rsidR="000D7C9F" w:rsidRPr="000D7C9F" w:rsidRDefault="000D7C9F" w:rsidP="009F2480">
      <w:pPr>
        <w:pStyle w:val="ContactInfo"/>
        <w:tabs>
          <w:tab w:val="left" w:pos="918"/>
        </w:tabs>
        <w:spacing w:after="200"/>
        <w:jc w:val="left"/>
        <w:rPr>
          <w:color w:val="C00000"/>
        </w:rPr>
      </w:pPr>
    </w:p>
    <w:p w14:paraId="305176F7" w14:textId="404DA205" w:rsidR="00C15BD8" w:rsidRDefault="00C15BD8" w:rsidP="009F2480">
      <w:pPr>
        <w:pStyle w:val="ContactInfo"/>
        <w:tabs>
          <w:tab w:val="left" w:pos="918"/>
        </w:tabs>
        <w:spacing w:after="200"/>
        <w:jc w:val="left"/>
      </w:pPr>
    </w:p>
    <w:p w14:paraId="7D4D6DCF" w14:textId="77777777" w:rsidR="00C15BD8" w:rsidRDefault="00C15BD8" w:rsidP="009F2480">
      <w:pPr>
        <w:pStyle w:val="ContactInfo"/>
        <w:tabs>
          <w:tab w:val="left" w:pos="918"/>
        </w:tabs>
        <w:spacing w:after="200"/>
        <w:jc w:val="left"/>
      </w:pPr>
    </w:p>
    <w:p w14:paraId="4B45980E" w14:textId="47E720A9" w:rsidR="0003431F" w:rsidRDefault="0003431F" w:rsidP="009F2480">
      <w:pPr>
        <w:pStyle w:val="ContactInfo"/>
        <w:tabs>
          <w:tab w:val="left" w:pos="918"/>
        </w:tabs>
        <w:spacing w:after="200"/>
        <w:jc w:val="left"/>
      </w:pPr>
    </w:p>
    <w:p w14:paraId="08DCC97E" w14:textId="192A8EF0" w:rsidR="0003431F" w:rsidRDefault="0003431F" w:rsidP="009F2480">
      <w:pPr>
        <w:pStyle w:val="ContactInfo"/>
        <w:tabs>
          <w:tab w:val="left" w:pos="918"/>
        </w:tabs>
        <w:spacing w:after="200"/>
        <w:jc w:val="left"/>
      </w:pPr>
    </w:p>
    <w:p w14:paraId="10BA4E74" w14:textId="566073A2" w:rsidR="0003431F" w:rsidRDefault="0003431F" w:rsidP="009F2480">
      <w:pPr>
        <w:pStyle w:val="ContactInfo"/>
        <w:tabs>
          <w:tab w:val="left" w:pos="918"/>
        </w:tabs>
        <w:spacing w:after="200"/>
        <w:jc w:val="left"/>
      </w:pPr>
    </w:p>
    <w:p w14:paraId="4D40F03B" w14:textId="4F4CF43B" w:rsidR="0003431F" w:rsidRDefault="0003431F" w:rsidP="009F2480">
      <w:pPr>
        <w:pStyle w:val="ContactInfo"/>
        <w:tabs>
          <w:tab w:val="left" w:pos="918"/>
        </w:tabs>
        <w:spacing w:after="200"/>
        <w:jc w:val="left"/>
      </w:pPr>
    </w:p>
    <w:p w14:paraId="56424B62" w14:textId="4852C12C" w:rsidR="0003431F" w:rsidRDefault="0003431F" w:rsidP="009F2480">
      <w:pPr>
        <w:pStyle w:val="ContactInfo"/>
        <w:tabs>
          <w:tab w:val="left" w:pos="918"/>
        </w:tabs>
        <w:spacing w:after="200"/>
        <w:jc w:val="left"/>
      </w:pPr>
    </w:p>
    <w:p w14:paraId="29C99545" w14:textId="35703B34" w:rsidR="0003431F" w:rsidRDefault="0003431F" w:rsidP="009F2480">
      <w:pPr>
        <w:pStyle w:val="ContactInfo"/>
        <w:tabs>
          <w:tab w:val="left" w:pos="918"/>
        </w:tabs>
        <w:spacing w:after="200"/>
        <w:jc w:val="left"/>
      </w:pPr>
    </w:p>
    <w:p w14:paraId="2D9C0A24" w14:textId="77777777" w:rsidR="0003431F" w:rsidRDefault="0003431F" w:rsidP="009F2480">
      <w:pPr>
        <w:pStyle w:val="ContactInfo"/>
        <w:tabs>
          <w:tab w:val="left" w:pos="918"/>
        </w:tabs>
        <w:spacing w:after="200"/>
        <w:jc w:val="left"/>
      </w:pPr>
    </w:p>
    <w:p w14:paraId="7CFC6D56" w14:textId="409B7129" w:rsidR="0003431F" w:rsidRPr="0003431F" w:rsidRDefault="0003431F" w:rsidP="009F2480">
      <w:pPr>
        <w:pStyle w:val="ContactInfo"/>
        <w:tabs>
          <w:tab w:val="left" w:pos="918"/>
        </w:tabs>
        <w:spacing w:after="200"/>
        <w:jc w:val="left"/>
      </w:pPr>
    </w:p>
    <w:sectPr w:rsidR="0003431F" w:rsidRPr="0003431F" w:rsidSect="0063611B">
      <w:footerReference w:type="default" r:id="rId58"/>
      <w:pgSz w:w="12240" w:h="15840"/>
      <w:pgMar w:top="1728" w:right="1800" w:bottom="1440" w:left="1800" w:header="720" w:footer="720" w:gutter="0"/>
      <w:pgBorders w:offsetFrom="page">
        <w:top w:val="single" w:sz="4" w:space="24" w:color="auto" w:shadow="1"/>
        <w:left w:val="single" w:sz="4" w:space="24" w:color="auto" w:shadow="1"/>
        <w:bottom w:val="single" w:sz="4" w:space="24" w:color="auto" w:shadow="1"/>
        <w:right w:val="single" w:sz="4" w:space="24" w:color="auto" w:shadow="1"/>
      </w:pgBorders>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8FF9456" w14:textId="77777777" w:rsidR="002B7ABE" w:rsidRDefault="002B7ABE" w:rsidP="00C6554A">
      <w:pPr>
        <w:spacing w:after="0" w:line="240" w:lineRule="auto"/>
      </w:pPr>
      <w:r>
        <w:separator/>
      </w:r>
    </w:p>
  </w:endnote>
  <w:endnote w:type="continuationSeparator" w:id="0">
    <w:p w14:paraId="6B6524FF" w14:textId="77777777" w:rsidR="002B7ABE" w:rsidRDefault="002B7ABE" w:rsidP="00C6554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5CEA35" w14:textId="77777777" w:rsidR="004B4B1B" w:rsidRDefault="004B4B1B">
    <w:pPr>
      <w:pStyle w:val="Footer"/>
    </w:pPr>
    <w:r>
      <w:t xml:space="preserve">Page </w:t>
    </w:r>
    <w:r>
      <w:fldChar w:fldCharType="begin"/>
    </w:r>
    <w:r>
      <w:instrText xml:space="preserve"> PAGE  \* Arabic  \* MERGEFORMAT </w:instrText>
    </w:r>
    <w:r>
      <w:fldChar w:fldCharType="separate"/>
    </w:r>
    <w:r>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D5B8F16" w14:textId="77777777" w:rsidR="002B7ABE" w:rsidRDefault="002B7ABE" w:rsidP="00C6554A">
      <w:pPr>
        <w:spacing w:after="0" w:line="240" w:lineRule="auto"/>
      </w:pPr>
      <w:r>
        <w:separator/>
      </w:r>
    </w:p>
  </w:footnote>
  <w:footnote w:type="continuationSeparator" w:id="0">
    <w:p w14:paraId="27D12529" w14:textId="77777777" w:rsidR="002B7ABE" w:rsidRDefault="002B7ABE" w:rsidP="00C6554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61E62248"/>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DADA94F2"/>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A0E4E5B2"/>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B4188A06"/>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1E0C080A"/>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CB9E1936"/>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13A06938"/>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93C8D00C"/>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B87E3E76"/>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BAA6FCB4"/>
    <w:lvl w:ilvl="0">
      <w:start w:val="1"/>
      <w:numFmt w:val="bullet"/>
      <w:pStyle w:val="ListBullet"/>
      <w:lvlText w:val="−"/>
      <w:lvlJc w:val="left"/>
      <w:pPr>
        <w:ind w:left="720" w:hanging="360"/>
      </w:pPr>
      <w:rPr>
        <w:rFonts w:ascii="Century Gothic" w:hAnsi="Century Gothic" w:hint="default"/>
        <w:color w:val="0D0D0D" w:themeColor="text1" w:themeTint="F2"/>
      </w:rPr>
    </w:lvl>
  </w:abstractNum>
  <w:abstractNum w:abstractNumId="10" w15:restartNumberingAfterBreak="0">
    <w:nsid w:val="01122BF4"/>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0D483622"/>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2" w15:restartNumberingAfterBreak="0">
    <w:nsid w:val="47164D0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9"/>
  </w:num>
  <w:num w:numId="2">
    <w:abstractNumId w:val="8"/>
  </w:num>
  <w:num w:numId="3">
    <w:abstractNumId w:val="8"/>
  </w:num>
  <w:num w:numId="4">
    <w:abstractNumId w:val="9"/>
  </w:num>
  <w:num w:numId="5">
    <w:abstractNumId w:val="12"/>
  </w:num>
  <w:num w:numId="6">
    <w:abstractNumId w:val="10"/>
  </w:num>
  <w:num w:numId="7">
    <w:abstractNumId w:val="11"/>
  </w:num>
  <w:num w:numId="8">
    <w:abstractNumId w:val="7"/>
  </w:num>
  <w:num w:numId="9">
    <w:abstractNumId w:val="6"/>
  </w:num>
  <w:num w:numId="10">
    <w:abstractNumId w:val="5"/>
  </w:num>
  <w:num w:numId="11">
    <w:abstractNumId w:val="4"/>
  </w:num>
  <w:num w:numId="12">
    <w:abstractNumId w:val="3"/>
  </w:num>
  <w:num w:numId="13">
    <w:abstractNumId w:val="2"/>
  </w:num>
  <w:num w:numId="14">
    <w:abstractNumId w:val="1"/>
  </w:num>
  <w:num w:numId="1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attachedTemplate r:id="rId1"/>
  <w:defaultTabStop w:val="720"/>
  <w:characterSpacingControl w:val="doNotCompress"/>
  <w:hdrShapeDefaults>
    <o:shapedefaults v:ext="edit" spidmax="13313"/>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47EFD"/>
    <w:rsid w:val="00014DBE"/>
    <w:rsid w:val="0003431F"/>
    <w:rsid w:val="00035C6A"/>
    <w:rsid w:val="0004089F"/>
    <w:rsid w:val="0004703E"/>
    <w:rsid w:val="000A227D"/>
    <w:rsid w:val="000D41E5"/>
    <w:rsid w:val="000D6671"/>
    <w:rsid w:val="000D7C9F"/>
    <w:rsid w:val="00124C3B"/>
    <w:rsid w:val="001531D6"/>
    <w:rsid w:val="001651B8"/>
    <w:rsid w:val="00165260"/>
    <w:rsid w:val="001B1BF1"/>
    <w:rsid w:val="001C34AE"/>
    <w:rsid w:val="001F6107"/>
    <w:rsid w:val="001F7F29"/>
    <w:rsid w:val="002554CD"/>
    <w:rsid w:val="00260EDA"/>
    <w:rsid w:val="00266F14"/>
    <w:rsid w:val="00293B83"/>
    <w:rsid w:val="002B1C6F"/>
    <w:rsid w:val="002B4294"/>
    <w:rsid w:val="002B7ABE"/>
    <w:rsid w:val="002D581B"/>
    <w:rsid w:val="00300744"/>
    <w:rsid w:val="00301DC3"/>
    <w:rsid w:val="00333D0D"/>
    <w:rsid w:val="00335792"/>
    <w:rsid w:val="00345A6F"/>
    <w:rsid w:val="00347465"/>
    <w:rsid w:val="00357CA7"/>
    <w:rsid w:val="00380CED"/>
    <w:rsid w:val="00382A23"/>
    <w:rsid w:val="00384A9A"/>
    <w:rsid w:val="0039328B"/>
    <w:rsid w:val="00396D6A"/>
    <w:rsid w:val="003B5B30"/>
    <w:rsid w:val="003F6353"/>
    <w:rsid w:val="003F7791"/>
    <w:rsid w:val="0040505B"/>
    <w:rsid w:val="004256AC"/>
    <w:rsid w:val="00430397"/>
    <w:rsid w:val="004749FD"/>
    <w:rsid w:val="004B4B1B"/>
    <w:rsid w:val="004C049F"/>
    <w:rsid w:val="005000E2"/>
    <w:rsid w:val="0050042A"/>
    <w:rsid w:val="00522CB2"/>
    <w:rsid w:val="00532084"/>
    <w:rsid w:val="00542E60"/>
    <w:rsid w:val="005C6A78"/>
    <w:rsid w:val="005D12C1"/>
    <w:rsid w:val="005D5A04"/>
    <w:rsid w:val="00603379"/>
    <w:rsid w:val="006103AD"/>
    <w:rsid w:val="0063121E"/>
    <w:rsid w:val="0063611B"/>
    <w:rsid w:val="00646024"/>
    <w:rsid w:val="00655A5A"/>
    <w:rsid w:val="006739B4"/>
    <w:rsid w:val="00686474"/>
    <w:rsid w:val="00691C05"/>
    <w:rsid w:val="00694F3E"/>
    <w:rsid w:val="006A3CE7"/>
    <w:rsid w:val="006A4072"/>
    <w:rsid w:val="006B7979"/>
    <w:rsid w:val="006C7673"/>
    <w:rsid w:val="006F0405"/>
    <w:rsid w:val="00707DD0"/>
    <w:rsid w:val="00725ED4"/>
    <w:rsid w:val="00753EFC"/>
    <w:rsid w:val="007719AA"/>
    <w:rsid w:val="007721D6"/>
    <w:rsid w:val="007B7147"/>
    <w:rsid w:val="007B7BD4"/>
    <w:rsid w:val="007D37CB"/>
    <w:rsid w:val="007E0771"/>
    <w:rsid w:val="00820827"/>
    <w:rsid w:val="008238EE"/>
    <w:rsid w:val="00826CA3"/>
    <w:rsid w:val="008323B6"/>
    <w:rsid w:val="00833658"/>
    <w:rsid w:val="00834096"/>
    <w:rsid w:val="00872A85"/>
    <w:rsid w:val="008B49AB"/>
    <w:rsid w:val="008D4E42"/>
    <w:rsid w:val="009032FF"/>
    <w:rsid w:val="00904906"/>
    <w:rsid w:val="0096052E"/>
    <w:rsid w:val="00963E6B"/>
    <w:rsid w:val="00995AF2"/>
    <w:rsid w:val="009B5459"/>
    <w:rsid w:val="009D371E"/>
    <w:rsid w:val="009F2480"/>
    <w:rsid w:val="009F40C7"/>
    <w:rsid w:val="00A33076"/>
    <w:rsid w:val="00A445B0"/>
    <w:rsid w:val="00A81DAE"/>
    <w:rsid w:val="00AE0077"/>
    <w:rsid w:val="00AF213E"/>
    <w:rsid w:val="00B074E1"/>
    <w:rsid w:val="00B104B0"/>
    <w:rsid w:val="00B17360"/>
    <w:rsid w:val="00B20A53"/>
    <w:rsid w:val="00B45A00"/>
    <w:rsid w:val="00B64313"/>
    <w:rsid w:val="00BA4070"/>
    <w:rsid w:val="00BB3F8E"/>
    <w:rsid w:val="00BC3365"/>
    <w:rsid w:val="00BC5C12"/>
    <w:rsid w:val="00C057D0"/>
    <w:rsid w:val="00C15BD8"/>
    <w:rsid w:val="00C41E73"/>
    <w:rsid w:val="00C6554A"/>
    <w:rsid w:val="00C76DB8"/>
    <w:rsid w:val="00C92289"/>
    <w:rsid w:val="00CA76F1"/>
    <w:rsid w:val="00D13285"/>
    <w:rsid w:val="00D85B18"/>
    <w:rsid w:val="00D961CD"/>
    <w:rsid w:val="00D96C3D"/>
    <w:rsid w:val="00DD2143"/>
    <w:rsid w:val="00DE7B58"/>
    <w:rsid w:val="00DF3C86"/>
    <w:rsid w:val="00DF576C"/>
    <w:rsid w:val="00EC3D0B"/>
    <w:rsid w:val="00ED056E"/>
    <w:rsid w:val="00ED7C44"/>
    <w:rsid w:val="00EE2FC0"/>
    <w:rsid w:val="00EF5764"/>
    <w:rsid w:val="00EF76B7"/>
    <w:rsid w:val="00F20EB6"/>
    <w:rsid w:val="00F23732"/>
    <w:rsid w:val="00F47EFD"/>
    <w:rsid w:val="00F75C1C"/>
    <w:rsid w:val="00F76F73"/>
    <w:rsid w:val="00FB2BFB"/>
    <w:rsid w:val="00FD360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3313"/>
    <o:shapelayout v:ext="edit">
      <o:idmap v:ext="edit" data="1"/>
    </o:shapelayout>
  </w:shapeDefaults>
  <w:decimalSymbol w:val="."/>
  <w:listSeparator w:val=","/>
  <w14:docId w14:val="01DA109D"/>
  <w15:chartTrackingRefBased/>
  <w15:docId w15:val="{1C2AB43E-7C17-4169-A886-024E07E2E1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0" w:unhideWhenUsed="1"/>
    <w:lsdException w:name="List Number" w:semiHidden="1" w:uiPriority="1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10" w:unhideWhenUsed="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B1C6F"/>
  </w:style>
  <w:style w:type="paragraph" w:styleId="Heading1">
    <w:name w:val="heading 1"/>
    <w:basedOn w:val="Normal"/>
    <w:next w:val="Normal"/>
    <w:link w:val="Heading1Char"/>
    <w:uiPriority w:val="9"/>
    <w:qFormat/>
    <w:rsid w:val="002B1C6F"/>
    <w:pPr>
      <w:keepNext/>
      <w:keepLines/>
      <w:spacing w:before="480" w:after="0"/>
      <w:outlineLvl w:val="0"/>
    </w:pPr>
    <w:rPr>
      <w:rFonts w:asciiTheme="majorHAnsi" w:eastAsiaTheme="majorEastAsia" w:hAnsiTheme="majorHAnsi" w:cstheme="majorBidi"/>
      <w:b/>
      <w:bCs/>
      <w:color w:val="328D9F" w:themeColor="accent1" w:themeShade="BF"/>
      <w:sz w:val="28"/>
      <w:szCs w:val="28"/>
    </w:rPr>
  </w:style>
  <w:style w:type="paragraph" w:styleId="Heading2">
    <w:name w:val="heading 2"/>
    <w:basedOn w:val="Normal"/>
    <w:next w:val="Normal"/>
    <w:link w:val="Heading2Char"/>
    <w:uiPriority w:val="9"/>
    <w:unhideWhenUsed/>
    <w:qFormat/>
    <w:rsid w:val="002B1C6F"/>
    <w:pPr>
      <w:keepNext/>
      <w:keepLines/>
      <w:spacing w:before="200" w:after="0"/>
      <w:outlineLvl w:val="1"/>
    </w:pPr>
    <w:rPr>
      <w:rFonts w:asciiTheme="majorHAnsi" w:eastAsiaTheme="majorEastAsia" w:hAnsiTheme="majorHAnsi" w:cstheme="majorBidi"/>
      <w:b/>
      <w:bCs/>
      <w:color w:val="50B4C8" w:themeColor="accent1"/>
      <w:sz w:val="26"/>
      <w:szCs w:val="26"/>
    </w:rPr>
  </w:style>
  <w:style w:type="paragraph" w:styleId="Heading3">
    <w:name w:val="heading 3"/>
    <w:basedOn w:val="Normal"/>
    <w:next w:val="Normal"/>
    <w:link w:val="Heading3Char"/>
    <w:uiPriority w:val="9"/>
    <w:semiHidden/>
    <w:unhideWhenUsed/>
    <w:qFormat/>
    <w:rsid w:val="002B1C6F"/>
    <w:pPr>
      <w:keepNext/>
      <w:keepLines/>
      <w:spacing w:before="200" w:after="0"/>
      <w:outlineLvl w:val="2"/>
    </w:pPr>
    <w:rPr>
      <w:rFonts w:asciiTheme="majorHAnsi" w:eastAsiaTheme="majorEastAsia" w:hAnsiTheme="majorHAnsi" w:cstheme="majorBidi"/>
      <w:b/>
      <w:bCs/>
      <w:color w:val="50B4C8" w:themeColor="accent1"/>
    </w:rPr>
  </w:style>
  <w:style w:type="paragraph" w:styleId="Heading4">
    <w:name w:val="heading 4"/>
    <w:basedOn w:val="Normal"/>
    <w:next w:val="Normal"/>
    <w:link w:val="Heading4Char"/>
    <w:uiPriority w:val="9"/>
    <w:semiHidden/>
    <w:unhideWhenUsed/>
    <w:qFormat/>
    <w:rsid w:val="002B1C6F"/>
    <w:pPr>
      <w:keepNext/>
      <w:keepLines/>
      <w:spacing w:before="200" w:after="0"/>
      <w:outlineLvl w:val="3"/>
    </w:pPr>
    <w:rPr>
      <w:rFonts w:asciiTheme="majorHAnsi" w:eastAsiaTheme="majorEastAsia" w:hAnsiTheme="majorHAnsi" w:cstheme="majorBidi"/>
      <w:b/>
      <w:bCs/>
      <w:i/>
      <w:iCs/>
      <w:color w:val="50B4C8" w:themeColor="accent1"/>
    </w:rPr>
  </w:style>
  <w:style w:type="paragraph" w:styleId="Heading5">
    <w:name w:val="heading 5"/>
    <w:basedOn w:val="Normal"/>
    <w:next w:val="Normal"/>
    <w:link w:val="Heading5Char"/>
    <w:uiPriority w:val="9"/>
    <w:semiHidden/>
    <w:unhideWhenUsed/>
    <w:qFormat/>
    <w:rsid w:val="002B1C6F"/>
    <w:pPr>
      <w:keepNext/>
      <w:keepLines/>
      <w:spacing w:before="200" w:after="0"/>
      <w:outlineLvl w:val="4"/>
    </w:pPr>
    <w:rPr>
      <w:rFonts w:asciiTheme="majorHAnsi" w:eastAsiaTheme="majorEastAsia" w:hAnsiTheme="majorHAnsi" w:cstheme="majorBidi"/>
      <w:color w:val="215D6A" w:themeColor="accent1" w:themeShade="7F"/>
    </w:rPr>
  </w:style>
  <w:style w:type="paragraph" w:styleId="Heading6">
    <w:name w:val="heading 6"/>
    <w:basedOn w:val="Normal"/>
    <w:next w:val="Normal"/>
    <w:link w:val="Heading6Char"/>
    <w:uiPriority w:val="9"/>
    <w:semiHidden/>
    <w:unhideWhenUsed/>
    <w:qFormat/>
    <w:rsid w:val="002B1C6F"/>
    <w:pPr>
      <w:keepNext/>
      <w:keepLines/>
      <w:spacing w:before="200" w:after="0"/>
      <w:outlineLvl w:val="5"/>
    </w:pPr>
    <w:rPr>
      <w:rFonts w:asciiTheme="majorHAnsi" w:eastAsiaTheme="majorEastAsia" w:hAnsiTheme="majorHAnsi" w:cstheme="majorBidi"/>
      <w:i/>
      <w:iCs/>
      <w:color w:val="215D6A" w:themeColor="accent1" w:themeShade="7F"/>
    </w:rPr>
  </w:style>
  <w:style w:type="paragraph" w:styleId="Heading7">
    <w:name w:val="heading 7"/>
    <w:basedOn w:val="Normal"/>
    <w:next w:val="Normal"/>
    <w:link w:val="Heading7Char"/>
    <w:uiPriority w:val="9"/>
    <w:semiHidden/>
    <w:unhideWhenUsed/>
    <w:qFormat/>
    <w:rsid w:val="002B1C6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2B1C6F"/>
    <w:pPr>
      <w:keepNext/>
      <w:keepLines/>
      <w:spacing w:before="200" w:after="0"/>
      <w:outlineLvl w:val="7"/>
    </w:pPr>
    <w:rPr>
      <w:rFonts w:asciiTheme="majorHAnsi" w:eastAsiaTheme="majorEastAsia" w:hAnsiTheme="majorHAnsi" w:cstheme="majorBidi"/>
      <w:color w:val="50B4C8" w:themeColor="accent1"/>
      <w:sz w:val="20"/>
      <w:szCs w:val="20"/>
    </w:rPr>
  </w:style>
  <w:style w:type="paragraph" w:styleId="Heading9">
    <w:name w:val="heading 9"/>
    <w:basedOn w:val="Normal"/>
    <w:next w:val="Normal"/>
    <w:link w:val="Heading9Char"/>
    <w:uiPriority w:val="9"/>
    <w:semiHidden/>
    <w:unhideWhenUsed/>
    <w:qFormat/>
    <w:rsid w:val="002B1C6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B1C6F"/>
    <w:rPr>
      <w:rFonts w:asciiTheme="majorHAnsi" w:eastAsiaTheme="majorEastAsia" w:hAnsiTheme="majorHAnsi" w:cstheme="majorBidi"/>
      <w:b/>
      <w:bCs/>
      <w:color w:val="328D9F" w:themeColor="accent1" w:themeShade="BF"/>
      <w:sz w:val="28"/>
      <w:szCs w:val="28"/>
    </w:rPr>
  </w:style>
  <w:style w:type="character" w:customStyle="1" w:styleId="Heading2Char">
    <w:name w:val="Heading 2 Char"/>
    <w:basedOn w:val="DefaultParagraphFont"/>
    <w:link w:val="Heading2"/>
    <w:uiPriority w:val="9"/>
    <w:rsid w:val="002B1C6F"/>
    <w:rPr>
      <w:rFonts w:asciiTheme="majorHAnsi" w:eastAsiaTheme="majorEastAsia" w:hAnsiTheme="majorHAnsi" w:cstheme="majorBidi"/>
      <w:b/>
      <w:bCs/>
      <w:color w:val="50B4C8" w:themeColor="accent1"/>
      <w:sz w:val="26"/>
      <w:szCs w:val="26"/>
    </w:rPr>
  </w:style>
  <w:style w:type="paragraph" w:customStyle="1" w:styleId="ContactInfo">
    <w:name w:val="Contact Info"/>
    <w:basedOn w:val="Normal"/>
    <w:uiPriority w:val="4"/>
    <w:rsid w:val="00C6554A"/>
    <w:pPr>
      <w:spacing w:after="0"/>
      <w:jc w:val="center"/>
    </w:pPr>
  </w:style>
  <w:style w:type="paragraph" w:styleId="ListBullet">
    <w:name w:val="List Bullet"/>
    <w:basedOn w:val="Normal"/>
    <w:uiPriority w:val="10"/>
    <w:unhideWhenUsed/>
    <w:rsid w:val="00C6554A"/>
    <w:pPr>
      <w:numPr>
        <w:numId w:val="4"/>
      </w:numPr>
    </w:pPr>
  </w:style>
  <w:style w:type="paragraph" w:styleId="Title">
    <w:name w:val="Title"/>
    <w:basedOn w:val="Normal"/>
    <w:next w:val="Normal"/>
    <w:link w:val="TitleChar"/>
    <w:uiPriority w:val="10"/>
    <w:qFormat/>
    <w:rsid w:val="002B1C6F"/>
    <w:pPr>
      <w:pBdr>
        <w:bottom w:val="single" w:sz="8" w:space="4" w:color="50B4C8" w:themeColor="accent1"/>
      </w:pBdr>
      <w:spacing w:after="300" w:line="240" w:lineRule="auto"/>
      <w:contextualSpacing/>
    </w:pPr>
    <w:rPr>
      <w:rFonts w:asciiTheme="majorHAnsi" w:eastAsiaTheme="majorEastAsia" w:hAnsiTheme="majorHAnsi" w:cstheme="majorBidi"/>
      <w:color w:val="102326" w:themeColor="text2" w:themeShade="BF"/>
      <w:spacing w:val="5"/>
      <w:sz w:val="52"/>
      <w:szCs w:val="52"/>
    </w:rPr>
  </w:style>
  <w:style w:type="character" w:customStyle="1" w:styleId="TitleChar">
    <w:name w:val="Title Char"/>
    <w:basedOn w:val="DefaultParagraphFont"/>
    <w:link w:val="Title"/>
    <w:uiPriority w:val="10"/>
    <w:rsid w:val="002B1C6F"/>
    <w:rPr>
      <w:rFonts w:asciiTheme="majorHAnsi" w:eastAsiaTheme="majorEastAsia" w:hAnsiTheme="majorHAnsi" w:cstheme="majorBidi"/>
      <w:color w:val="102326" w:themeColor="text2" w:themeShade="BF"/>
      <w:spacing w:val="5"/>
      <w:sz w:val="52"/>
      <w:szCs w:val="52"/>
    </w:rPr>
  </w:style>
  <w:style w:type="paragraph" w:styleId="Subtitle">
    <w:name w:val="Subtitle"/>
    <w:basedOn w:val="Normal"/>
    <w:next w:val="Normal"/>
    <w:link w:val="SubtitleChar"/>
    <w:uiPriority w:val="11"/>
    <w:qFormat/>
    <w:rsid w:val="002B1C6F"/>
    <w:pPr>
      <w:numPr>
        <w:ilvl w:val="1"/>
      </w:numPr>
    </w:pPr>
    <w:rPr>
      <w:rFonts w:asciiTheme="majorHAnsi" w:eastAsiaTheme="majorEastAsia" w:hAnsiTheme="majorHAnsi" w:cstheme="majorBidi"/>
      <w:i/>
      <w:iCs/>
      <w:color w:val="50B4C8" w:themeColor="accent1"/>
      <w:spacing w:val="15"/>
      <w:sz w:val="24"/>
      <w:szCs w:val="24"/>
    </w:rPr>
  </w:style>
  <w:style w:type="character" w:customStyle="1" w:styleId="SubtitleChar">
    <w:name w:val="Subtitle Char"/>
    <w:basedOn w:val="DefaultParagraphFont"/>
    <w:link w:val="Subtitle"/>
    <w:uiPriority w:val="11"/>
    <w:rsid w:val="002B1C6F"/>
    <w:rPr>
      <w:rFonts w:asciiTheme="majorHAnsi" w:eastAsiaTheme="majorEastAsia" w:hAnsiTheme="majorHAnsi" w:cstheme="majorBidi"/>
      <w:i/>
      <w:iCs/>
      <w:color w:val="50B4C8" w:themeColor="accent1"/>
      <w:spacing w:val="15"/>
      <w:sz w:val="24"/>
      <w:szCs w:val="24"/>
    </w:rPr>
  </w:style>
  <w:style w:type="paragraph" w:styleId="Footer">
    <w:name w:val="footer"/>
    <w:basedOn w:val="Normal"/>
    <w:link w:val="FooterChar"/>
    <w:uiPriority w:val="99"/>
    <w:unhideWhenUsed/>
    <w:rsid w:val="00C6554A"/>
    <w:pPr>
      <w:spacing w:after="0" w:line="240" w:lineRule="auto"/>
      <w:jc w:val="right"/>
    </w:pPr>
    <w:rPr>
      <w:caps/>
    </w:rPr>
  </w:style>
  <w:style w:type="character" w:customStyle="1" w:styleId="FooterChar">
    <w:name w:val="Footer Char"/>
    <w:basedOn w:val="DefaultParagraphFont"/>
    <w:link w:val="Footer"/>
    <w:uiPriority w:val="99"/>
    <w:rsid w:val="00C6554A"/>
    <w:rPr>
      <w:caps/>
    </w:rPr>
  </w:style>
  <w:style w:type="paragraph" w:customStyle="1" w:styleId="Photo">
    <w:name w:val="Photo"/>
    <w:basedOn w:val="Normal"/>
    <w:uiPriority w:val="1"/>
    <w:rsid w:val="00C6554A"/>
    <w:pPr>
      <w:spacing w:after="0" w:line="240" w:lineRule="auto"/>
      <w:jc w:val="center"/>
    </w:pPr>
  </w:style>
  <w:style w:type="paragraph" w:styleId="Header">
    <w:name w:val="header"/>
    <w:basedOn w:val="Normal"/>
    <w:link w:val="HeaderChar"/>
    <w:uiPriority w:val="99"/>
    <w:unhideWhenUsed/>
    <w:rsid w:val="00C6554A"/>
    <w:pPr>
      <w:spacing w:after="0" w:line="240" w:lineRule="auto"/>
    </w:pPr>
  </w:style>
  <w:style w:type="character" w:customStyle="1" w:styleId="HeaderChar">
    <w:name w:val="Header Char"/>
    <w:basedOn w:val="DefaultParagraphFont"/>
    <w:link w:val="Header"/>
    <w:uiPriority w:val="99"/>
    <w:rsid w:val="00C6554A"/>
    <w:rPr>
      <w:color w:val="595959" w:themeColor="text1" w:themeTint="A6"/>
      <w:sz w:val="20"/>
      <w:szCs w:val="20"/>
      <w:lang w:eastAsia="ja-JP"/>
    </w:rPr>
  </w:style>
  <w:style w:type="paragraph" w:styleId="ListNumber">
    <w:name w:val="List Number"/>
    <w:basedOn w:val="Normal"/>
    <w:uiPriority w:val="11"/>
    <w:unhideWhenUsed/>
    <w:rsid w:val="00C6554A"/>
    <w:pPr>
      <w:numPr>
        <w:numId w:val="3"/>
      </w:numPr>
      <w:contextualSpacing/>
    </w:pPr>
  </w:style>
  <w:style w:type="character" w:customStyle="1" w:styleId="Heading3Char">
    <w:name w:val="Heading 3 Char"/>
    <w:basedOn w:val="DefaultParagraphFont"/>
    <w:link w:val="Heading3"/>
    <w:uiPriority w:val="9"/>
    <w:semiHidden/>
    <w:rsid w:val="002B1C6F"/>
    <w:rPr>
      <w:rFonts w:asciiTheme="majorHAnsi" w:eastAsiaTheme="majorEastAsia" w:hAnsiTheme="majorHAnsi" w:cstheme="majorBidi"/>
      <w:b/>
      <w:bCs/>
      <w:color w:val="50B4C8" w:themeColor="accent1"/>
    </w:rPr>
  </w:style>
  <w:style w:type="character" w:customStyle="1" w:styleId="Heading8Char">
    <w:name w:val="Heading 8 Char"/>
    <w:basedOn w:val="DefaultParagraphFont"/>
    <w:link w:val="Heading8"/>
    <w:uiPriority w:val="9"/>
    <w:semiHidden/>
    <w:rsid w:val="002B1C6F"/>
    <w:rPr>
      <w:rFonts w:asciiTheme="majorHAnsi" w:eastAsiaTheme="majorEastAsia" w:hAnsiTheme="majorHAnsi" w:cstheme="majorBidi"/>
      <w:color w:val="50B4C8" w:themeColor="accent1"/>
      <w:sz w:val="20"/>
      <w:szCs w:val="20"/>
    </w:rPr>
  </w:style>
  <w:style w:type="character" w:customStyle="1" w:styleId="Heading9Char">
    <w:name w:val="Heading 9 Char"/>
    <w:basedOn w:val="DefaultParagraphFont"/>
    <w:link w:val="Heading9"/>
    <w:uiPriority w:val="9"/>
    <w:semiHidden/>
    <w:rsid w:val="002B1C6F"/>
    <w:rPr>
      <w:rFonts w:asciiTheme="majorHAnsi" w:eastAsiaTheme="majorEastAsia" w:hAnsiTheme="majorHAnsi" w:cstheme="majorBidi"/>
      <w:i/>
      <w:iCs/>
      <w:color w:val="404040" w:themeColor="text1" w:themeTint="BF"/>
      <w:sz w:val="20"/>
      <w:szCs w:val="20"/>
    </w:rPr>
  </w:style>
  <w:style w:type="character" w:styleId="IntenseEmphasis">
    <w:name w:val="Intense Emphasis"/>
    <w:basedOn w:val="DefaultParagraphFont"/>
    <w:uiPriority w:val="21"/>
    <w:qFormat/>
    <w:rsid w:val="002B1C6F"/>
    <w:rPr>
      <w:b/>
      <w:bCs/>
      <w:i/>
      <w:iCs/>
      <w:color w:val="50B4C8" w:themeColor="accent1"/>
    </w:rPr>
  </w:style>
  <w:style w:type="paragraph" w:styleId="IntenseQuote">
    <w:name w:val="Intense Quote"/>
    <w:basedOn w:val="Normal"/>
    <w:next w:val="Normal"/>
    <w:link w:val="IntenseQuoteChar"/>
    <w:uiPriority w:val="30"/>
    <w:qFormat/>
    <w:rsid w:val="002B1C6F"/>
    <w:pPr>
      <w:pBdr>
        <w:bottom w:val="single" w:sz="4" w:space="4" w:color="50B4C8" w:themeColor="accent1"/>
      </w:pBdr>
      <w:spacing w:before="200" w:after="280"/>
      <w:ind w:left="936" w:right="936"/>
    </w:pPr>
    <w:rPr>
      <w:b/>
      <w:bCs/>
      <w:i/>
      <w:iCs/>
      <w:color w:val="50B4C8" w:themeColor="accent1"/>
    </w:rPr>
  </w:style>
  <w:style w:type="character" w:customStyle="1" w:styleId="IntenseQuoteChar">
    <w:name w:val="Intense Quote Char"/>
    <w:basedOn w:val="DefaultParagraphFont"/>
    <w:link w:val="IntenseQuote"/>
    <w:uiPriority w:val="30"/>
    <w:rsid w:val="002B1C6F"/>
    <w:rPr>
      <w:b/>
      <w:bCs/>
      <w:i/>
      <w:iCs/>
      <w:color w:val="50B4C8" w:themeColor="accent1"/>
    </w:rPr>
  </w:style>
  <w:style w:type="character" w:styleId="IntenseReference">
    <w:name w:val="Intense Reference"/>
    <w:basedOn w:val="DefaultParagraphFont"/>
    <w:uiPriority w:val="32"/>
    <w:qFormat/>
    <w:rsid w:val="002B1C6F"/>
    <w:rPr>
      <w:b/>
      <w:bCs/>
      <w:smallCaps/>
      <w:color w:val="A8B97F" w:themeColor="accent2"/>
      <w:spacing w:val="5"/>
      <w:u w:val="single"/>
    </w:rPr>
  </w:style>
  <w:style w:type="paragraph" w:styleId="Caption">
    <w:name w:val="caption"/>
    <w:basedOn w:val="Normal"/>
    <w:next w:val="Normal"/>
    <w:uiPriority w:val="35"/>
    <w:unhideWhenUsed/>
    <w:qFormat/>
    <w:rsid w:val="002B1C6F"/>
    <w:pPr>
      <w:spacing w:line="240" w:lineRule="auto"/>
    </w:pPr>
    <w:rPr>
      <w:b/>
      <w:bCs/>
      <w:color w:val="50B4C8" w:themeColor="accent1"/>
      <w:sz w:val="18"/>
      <w:szCs w:val="18"/>
    </w:rPr>
  </w:style>
  <w:style w:type="paragraph" w:styleId="BalloonText">
    <w:name w:val="Balloon Text"/>
    <w:basedOn w:val="Normal"/>
    <w:link w:val="BalloonTextChar"/>
    <w:uiPriority w:val="99"/>
    <w:semiHidden/>
    <w:unhideWhenUsed/>
    <w:rsid w:val="00C6554A"/>
    <w:pPr>
      <w:spacing w:after="0" w:line="240" w:lineRule="auto"/>
    </w:pPr>
    <w:rPr>
      <w:rFonts w:ascii="Segoe UI" w:hAnsi="Segoe UI" w:cs="Segoe UI"/>
      <w:szCs w:val="18"/>
    </w:rPr>
  </w:style>
  <w:style w:type="character" w:customStyle="1" w:styleId="BalloonTextChar">
    <w:name w:val="Balloon Text Char"/>
    <w:basedOn w:val="DefaultParagraphFont"/>
    <w:link w:val="BalloonText"/>
    <w:uiPriority w:val="99"/>
    <w:semiHidden/>
    <w:rsid w:val="00C6554A"/>
    <w:rPr>
      <w:rFonts w:ascii="Segoe UI" w:hAnsi="Segoe UI" w:cs="Segoe UI"/>
      <w:szCs w:val="18"/>
    </w:rPr>
  </w:style>
  <w:style w:type="paragraph" w:styleId="BlockText">
    <w:name w:val="Block Text"/>
    <w:basedOn w:val="Normal"/>
    <w:uiPriority w:val="99"/>
    <w:semiHidden/>
    <w:unhideWhenUsed/>
    <w:rsid w:val="00C6554A"/>
    <w:pPr>
      <w:pBdr>
        <w:top w:val="single" w:sz="2" w:space="10" w:color="328D9F" w:themeColor="accent1" w:themeShade="BF"/>
        <w:left w:val="single" w:sz="2" w:space="10" w:color="328D9F" w:themeColor="accent1" w:themeShade="BF"/>
        <w:bottom w:val="single" w:sz="2" w:space="10" w:color="328D9F" w:themeColor="accent1" w:themeShade="BF"/>
        <w:right w:val="single" w:sz="2" w:space="10" w:color="328D9F" w:themeColor="accent1" w:themeShade="BF"/>
      </w:pBdr>
      <w:ind w:left="1152" w:right="1152"/>
    </w:pPr>
    <w:rPr>
      <w:i/>
      <w:iCs/>
      <w:color w:val="328D9F" w:themeColor="accent1" w:themeShade="BF"/>
    </w:rPr>
  </w:style>
  <w:style w:type="paragraph" w:styleId="BodyText3">
    <w:name w:val="Body Text 3"/>
    <w:basedOn w:val="Normal"/>
    <w:link w:val="BodyText3Char"/>
    <w:uiPriority w:val="99"/>
    <w:semiHidden/>
    <w:unhideWhenUsed/>
    <w:rsid w:val="00C6554A"/>
    <w:pPr>
      <w:spacing w:after="120"/>
    </w:pPr>
    <w:rPr>
      <w:szCs w:val="16"/>
    </w:rPr>
  </w:style>
  <w:style w:type="character" w:customStyle="1" w:styleId="BodyText3Char">
    <w:name w:val="Body Text 3 Char"/>
    <w:basedOn w:val="DefaultParagraphFont"/>
    <w:link w:val="BodyText3"/>
    <w:uiPriority w:val="99"/>
    <w:semiHidden/>
    <w:rsid w:val="00C6554A"/>
    <w:rPr>
      <w:szCs w:val="16"/>
    </w:rPr>
  </w:style>
  <w:style w:type="paragraph" w:styleId="BodyTextIndent3">
    <w:name w:val="Body Text Indent 3"/>
    <w:basedOn w:val="Normal"/>
    <w:link w:val="BodyTextIndent3Char"/>
    <w:uiPriority w:val="99"/>
    <w:semiHidden/>
    <w:unhideWhenUsed/>
    <w:rsid w:val="00C6554A"/>
    <w:pPr>
      <w:spacing w:after="120"/>
      <w:ind w:left="360"/>
    </w:pPr>
    <w:rPr>
      <w:szCs w:val="16"/>
    </w:rPr>
  </w:style>
  <w:style w:type="character" w:customStyle="1" w:styleId="BodyTextIndent3Char">
    <w:name w:val="Body Text Indent 3 Char"/>
    <w:basedOn w:val="DefaultParagraphFont"/>
    <w:link w:val="BodyTextIndent3"/>
    <w:uiPriority w:val="99"/>
    <w:semiHidden/>
    <w:rsid w:val="00C6554A"/>
    <w:rPr>
      <w:szCs w:val="16"/>
    </w:rPr>
  </w:style>
  <w:style w:type="character" w:styleId="CommentReference">
    <w:name w:val="annotation reference"/>
    <w:basedOn w:val="DefaultParagraphFont"/>
    <w:uiPriority w:val="99"/>
    <w:semiHidden/>
    <w:unhideWhenUsed/>
    <w:rsid w:val="00C6554A"/>
    <w:rPr>
      <w:sz w:val="22"/>
      <w:szCs w:val="16"/>
    </w:rPr>
  </w:style>
  <w:style w:type="paragraph" w:styleId="CommentText">
    <w:name w:val="annotation text"/>
    <w:basedOn w:val="Normal"/>
    <w:link w:val="CommentTextChar"/>
    <w:uiPriority w:val="99"/>
    <w:semiHidden/>
    <w:unhideWhenUsed/>
    <w:rsid w:val="00C6554A"/>
    <w:pPr>
      <w:spacing w:line="240" w:lineRule="auto"/>
    </w:pPr>
    <w:rPr>
      <w:szCs w:val="20"/>
    </w:rPr>
  </w:style>
  <w:style w:type="character" w:customStyle="1" w:styleId="CommentTextChar">
    <w:name w:val="Comment Text Char"/>
    <w:basedOn w:val="DefaultParagraphFont"/>
    <w:link w:val="CommentText"/>
    <w:uiPriority w:val="99"/>
    <w:semiHidden/>
    <w:rsid w:val="00C6554A"/>
    <w:rPr>
      <w:szCs w:val="20"/>
    </w:rPr>
  </w:style>
  <w:style w:type="paragraph" w:styleId="CommentSubject">
    <w:name w:val="annotation subject"/>
    <w:basedOn w:val="CommentText"/>
    <w:next w:val="CommentText"/>
    <w:link w:val="CommentSubjectChar"/>
    <w:uiPriority w:val="99"/>
    <w:semiHidden/>
    <w:unhideWhenUsed/>
    <w:rsid w:val="00C6554A"/>
    <w:rPr>
      <w:b/>
      <w:bCs/>
    </w:rPr>
  </w:style>
  <w:style w:type="character" w:customStyle="1" w:styleId="CommentSubjectChar">
    <w:name w:val="Comment Subject Char"/>
    <w:basedOn w:val="CommentTextChar"/>
    <w:link w:val="CommentSubject"/>
    <w:uiPriority w:val="99"/>
    <w:semiHidden/>
    <w:rsid w:val="00C6554A"/>
    <w:rPr>
      <w:b/>
      <w:bCs/>
      <w:szCs w:val="20"/>
    </w:rPr>
  </w:style>
  <w:style w:type="paragraph" w:styleId="DocumentMap">
    <w:name w:val="Document Map"/>
    <w:basedOn w:val="Normal"/>
    <w:link w:val="DocumentMapChar"/>
    <w:uiPriority w:val="99"/>
    <w:semiHidden/>
    <w:unhideWhenUsed/>
    <w:rsid w:val="00C6554A"/>
    <w:pPr>
      <w:spacing w:after="0" w:line="240" w:lineRule="auto"/>
    </w:pPr>
    <w:rPr>
      <w:rFonts w:ascii="Segoe UI" w:hAnsi="Segoe UI" w:cs="Segoe UI"/>
      <w:szCs w:val="16"/>
    </w:rPr>
  </w:style>
  <w:style w:type="character" w:customStyle="1" w:styleId="DocumentMapChar">
    <w:name w:val="Document Map Char"/>
    <w:basedOn w:val="DefaultParagraphFont"/>
    <w:link w:val="DocumentMap"/>
    <w:uiPriority w:val="99"/>
    <w:semiHidden/>
    <w:rsid w:val="00C6554A"/>
    <w:rPr>
      <w:rFonts w:ascii="Segoe UI" w:hAnsi="Segoe UI" w:cs="Segoe UI"/>
      <w:szCs w:val="16"/>
    </w:rPr>
  </w:style>
  <w:style w:type="paragraph" w:styleId="EndnoteText">
    <w:name w:val="endnote text"/>
    <w:basedOn w:val="Normal"/>
    <w:link w:val="EndnoteTextChar"/>
    <w:uiPriority w:val="99"/>
    <w:semiHidden/>
    <w:unhideWhenUsed/>
    <w:rsid w:val="00C6554A"/>
    <w:pPr>
      <w:spacing w:after="0" w:line="240" w:lineRule="auto"/>
    </w:pPr>
    <w:rPr>
      <w:szCs w:val="20"/>
    </w:rPr>
  </w:style>
  <w:style w:type="character" w:customStyle="1" w:styleId="EndnoteTextChar">
    <w:name w:val="Endnote Text Char"/>
    <w:basedOn w:val="DefaultParagraphFont"/>
    <w:link w:val="EndnoteText"/>
    <w:uiPriority w:val="99"/>
    <w:semiHidden/>
    <w:rsid w:val="00C6554A"/>
    <w:rPr>
      <w:szCs w:val="20"/>
    </w:rPr>
  </w:style>
  <w:style w:type="paragraph" w:styleId="EnvelopeReturn">
    <w:name w:val="envelope return"/>
    <w:basedOn w:val="Normal"/>
    <w:uiPriority w:val="99"/>
    <w:semiHidden/>
    <w:unhideWhenUsed/>
    <w:rsid w:val="00C6554A"/>
    <w:pPr>
      <w:spacing w:after="0" w:line="240" w:lineRule="auto"/>
    </w:pPr>
    <w:rPr>
      <w:rFonts w:asciiTheme="majorHAnsi" w:eastAsiaTheme="majorEastAsia" w:hAnsiTheme="majorHAnsi" w:cstheme="majorBidi"/>
      <w:szCs w:val="20"/>
    </w:rPr>
  </w:style>
  <w:style w:type="character" w:styleId="FollowedHyperlink">
    <w:name w:val="FollowedHyperlink"/>
    <w:basedOn w:val="DefaultParagraphFont"/>
    <w:uiPriority w:val="99"/>
    <w:semiHidden/>
    <w:unhideWhenUsed/>
    <w:rsid w:val="00C6554A"/>
    <w:rPr>
      <w:color w:val="328D9F" w:themeColor="accent1" w:themeShade="BF"/>
      <w:u w:val="single"/>
    </w:rPr>
  </w:style>
  <w:style w:type="paragraph" w:styleId="FootnoteText">
    <w:name w:val="footnote text"/>
    <w:basedOn w:val="Normal"/>
    <w:link w:val="FootnoteTextChar"/>
    <w:uiPriority w:val="99"/>
    <w:semiHidden/>
    <w:unhideWhenUsed/>
    <w:rsid w:val="00C6554A"/>
    <w:pPr>
      <w:spacing w:after="0" w:line="240" w:lineRule="auto"/>
    </w:pPr>
    <w:rPr>
      <w:szCs w:val="20"/>
    </w:rPr>
  </w:style>
  <w:style w:type="character" w:customStyle="1" w:styleId="FootnoteTextChar">
    <w:name w:val="Footnote Text Char"/>
    <w:basedOn w:val="DefaultParagraphFont"/>
    <w:link w:val="FootnoteText"/>
    <w:uiPriority w:val="99"/>
    <w:semiHidden/>
    <w:rsid w:val="00C6554A"/>
    <w:rPr>
      <w:szCs w:val="20"/>
    </w:rPr>
  </w:style>
  <w:style w:type="character" w:styleId="HTMLCode">
    <w:name w:val="HTML Code"/>
    <w:basedOn w:val="DefaultParagraphFont"/>
    <w:uiPriority w:val="99"/>
    <w:semiHidden/>
    <w:unhideWhenUsed/>
    <w:rsid w:val="00C6554A"/>
    <w:rPr>
      <w:rFonts w:ascii="Consolas" w:hAnsi="Consolas"/>
      <w:sz w:val="22"/>
      <w:szCs w:val="20"/>
    </w:rPr>
  </w:style>
  <w:style w:type="character" w:styleId="HTMLKeyboard">
    <w:name w:val="HTML Keyboard"/>
    <w:basedOn w:val="DefaultParagraphFont"/>
    <w:uiPriority w:val="99"/>
    <w:semiHidden/>
    <w:unhideWhenUsed/>
    <w:rsid w:val="00C6554A"/>
    <w:rPr>
      <w:rFonts w:ascii="Consolas" w:hAnsi="Consolas"/>
      <w:sz w:val="22"/>
      <w:szCs w:val="20"/>
    </w:rPr>
  </w:style>
  <w:style w:type="paragraph" w:styleId="HTMLPreformatted">
    <w:name w:val="HTML Preformatted"/>
    <w:basedOn w:val="Normal"/>
    <w:link w:val="HTMLPreformattedChar"/>
    <w:uiPriority w:val="99"/>
    <w:semiHidden/>
    <w:unhideWhenUsed/>
    <w:rsid w:val="00C6554A"/>
    <w:pPr>
      <w:spacing w:after="0" w:line="240" w:lineRule="auto"/>
    </w:pPr>
    <w:rPr>
      <w:rFonts w:ascii="Consolas" w:hAnsi="Consolas"/>
      <w:szCs w:val="20"/>
    </w:rPr>
  </w:style>
  <w:style w:type="character" w:customStyle="1" w:styleId="HTMLPreformattedChar">
    <w:name w:val="HTML Preformatted Char"/>
    <w:basedOn w:val="DefaultParagraphFont"/>
    <w:link w:val="HTMLPreformatted"/>
    <w:uiPriority w:val="99"/>
    <w:semiHidden/>
    <w:rsid w:val="00C6554A"/>
    <w:rPr>
      <w:rFonts w:ascii="Consolas" w:hAnsi="Consolas"/>
      <w:szCs w:val="20"/>
    </w:rPr>
  </w:style>
  <w:style w:type="character" w:styleId="HTMLTypewriter">
    <w:name w:val="HTML Typewriter"/>
    <w:basedOn w:val="DefaultParagraphFont"/>
    <w:uiPriority w:val="99"/>
    <w:semiHidden/>
    <w:unhideWhenUsed/>
    <w:rsid w:val="00C6554A"/>
    <w:rPr>
      <w:rFonts w:ascii="Consolas" w:hAnsi="Consolas"/>
      <w:sz w:val="22"/>
      <w:szCs w:val="20"/>
    </w:rPr>
  </w:style>
  <w:style w:type="character" w:styleId="Hyperlink">
    <w:name w:val="Hyperlink"/>
    <w:basedOn w:val="DefaultParagraphFont"/>
    <w:uiPriority w:val="99"/>
    <w:unhideWhenUsed/>
    <w:rsid w:val="00C6554A"/>
    <w:rPr>
      <w:color w:val="4D482B" w:themeColor="accent3" w:themeShade="80"/>
      <w:u w:val="single"/>
    </w:rPr>
  </w:style>
  <w:style w:type="paragraph" w:styleId="MacroText">
    <w:name w:val="macro"/>
    <w:link w:val="MacroTextChar"/>
    <w:uiPriority w:val="99"/>
    <w:semiHidden/>
    <w:unhideWhenUsed/>
    <w:rsid w:val="00C6554A"/>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Cs w:val="20"/>
    </w:rPr>
  </w:style>
  <w:style w:type="character" w:customStyle="1" w:styleId="MacroTextChar">
    <w:name w:val="Macro Text Char"/>
    <w:basedOn w:val="DefaultParagraphFont"/>
    <w:link w:val="MacroText"/>
    <w:uiPriority w:val="99"/>
    <w:semiHidden/>
    <w:rsid w:val="00C6554A"/>
    <w:rPr>
      <w:rFonts w:ascii="Consolas" w:hAnsi="Consolas"/>
      <w:szCs w:val="20"/>
    </w:rPr>
  </w:style>
  <w:style w:type="character" w:styleId="PlaceholderText">
    <w:name w:val="Placeholder Text"/>
    <w:basedOn w:val="DefaultParagraphFont"/>
    <w:uiPriority w:val="99"/>
    <w:semiHidden/>
    <w:rsid w:val="00C6554A"/>
    <w:rPr>
      <w:color w:val="595959" w:themeColor="text1" w:themeTint="A6"/>
    </w:rPr>
  </w:style>
  <w:style w:type="paragraph" w:styleId="PlainText">
    <w:name w:val="Plain Text"/>
    <w:basedOn w:val="Normal"/>
    <w:link w:val="PlainTextChar"/>
    <w:uiPriority w:val="99"/>
    <w:semiHidden/>
    <w:unhideWhenUsed/>
    <w:rsid w:val="00C6554A"/>
    <w:pPr>
      <w:spacing w:after="0" w:line="240" w:lineRule="auto"/>
    </w:pPr>
    <w:rPr>
      <w:rFonts w:ascii="Consolas" w:hAnsi="Consolas"/>
      <w:szCs w:val="21"/>
    </w:rPr>
  </w:style>
  <w:style w:type="character" w:customStyle="1" w:styleId="PlainTextChar">
    <w:name w:val="Plain Text Char"/>
    <w:basedOn w:val="DefaultParagraphFont"/>
    <w:link w:val="PlainText"/>
    <w:uiPriority w:val="99"/>
    <w:semiHidden/>
    <w:rsid w:val="00C6554A"/>
    <w:rPr>
      <w:rFonts w:ascii="Consolas" w:hAnsi="Consolas"/>
      <w:szCs w:val="21"/>
    </w:rPr>
  </w:style>
  <w:style w:type="character" w:customStyle="1" w:styleId="Heading7Char">
    <w:name w:val="Heading 7 Char"/>
    <w:basedOn w:val="DefaultParagraphFont"/>
    <w:link w:val="Heading7"/>
    <w:uiPriority w:val="9"/>
    <w:semiHidden/>
    <w:rsid w:val="002B1C6F"/>
    <w:rPr>
      <w:rFonts w:asciiTheme="majorHAnsi" w:eastAsiaTheme="majorEastAsia" w:hAnsiTheme="majorHAnsi" w:cstheme="majorBidi"/>
      <w:i/>
      <w:iCs/>
      <w:color w:val="404040" w:themeColor="text1" w:themeTint="BF"/>
    </w:rPr>
  </w:style>
  <w:style w:type="character" w:customStyle="1" w:styleId="Heading6Char">
    <w:name w:val="Heading 6 Char"/>
    <w:basedOn w:val="DefaultParagraphFont"/>
    <w:link w:val="Heading6"/>
    <w:uiPriority w:val="9"/>
    <w:semiHidden/>
    <w:rsid w:val="002B1C6F"/>
    <w:rPr>
      <w:rFonts w:asciiTheme="majorHAnsi" w:eastAsiaTheme="majorEastAsia" w:hAnsiTheme="majorHAnsi" w:cstheme="majorBidi"/>
      <w:i/>
      <w:iCs/>
      <w:color w:val="215D6A" w:themeColor="accent1" w:themeShade="7F"/>
    </w:rPr>
  </w:style>
  <w:style w:type="character" w:styleId="UnresolvedMention">
    <w:name w:val="Unresolved Mention"/>
    <w:basedOn w:val="DefaultParagraphFont"/>
    <w:uiPriority w:val="99"/>
    <w:semiHidden/>
    <w:unhideWhenUsed/>
    <w:rsid w:val="00EF5764"/>
    <w:rPr>
      <w:color w:val="605E5C"/>
      <w:shd w:val="clear" w:color="auto" w:fill="E1DFDD"/>
    </w:rPr>
  </w:style>
  <w:style w:type="character" w:customStyle="1" w:styleId="Heading4Char">
    <w:name w:val="Heading 4 Char"/>
    <w:basedOn w:val="DefaultParagraphFont"/>
    <w:link w:val="Heading4"/>
    <w:uiPriority w:val="9"/>
    <w:semiHidden/>
    <w:rsid w:val="002B1C6F"/>
    <w:rPr>
      <w:rFonts w:asciiTheme="majorHAnsi" w:eastAsiaTheme="majorEastAsia" w:hAnsiTheme="majorHAnsi" w:cstheme="majorBidi"/>
      <w:b/>
      <w:bCs/>
      <w:i/>
      <w:iCs/>
      <w:color w:val="50B4C8" w:themeColor="accent1"/>
    </w:rPr>
  </w:style>
  <w:style w:type="character" w:customStyle="1" w:styleId="Heading5Char">
    <w:name w:val="Heading 5 Char"/>
    <w:basedOn w:val="DefaultParagraphFont"/>
    <w:link w:val="Heading5"/>
    <w:uiPriority w:val="9"/>
    <w:semiHidden/>
    <w:rsid w:val="002B1C6F"/>
    <w:rPr>
      <w:rFonts w:asciiTheme="majorHAnsi" w:eastAsiaTheme="majorEastAsia" w:hAnsiTheme="majorHAnsi" w:cstheme="majorBidi"/>
      <w:color w:val="215D6A" w:themeColor="accent1" w:themeShade="7F"/>
    </w:rPr>
  </w:style>
  <w:style w:type="character" w:styleId="Strong">
    <w:name w:val="Strong"/>
    <w:basedOn w:val="DefaultParagraphFont"/>
    <w:uiPriority w:val="22"/>
    <w:qFormat/>
    <w:rsid w:val="002B1C6F"/>
    <w:rPr>
      <w:b/>
      <w:bCs/>
    </w:rPr>
  </w:style>
  <w:style w:type="character" w:styleId="Emphasis">
    <w:name w:val="Emphasis"/>
    <w:basedOn w:val="DefaultParagraphFont"/>
    <w:uiPriority w:val="20"/>
    <w:qFormat/>
    <w:rsid w:val="002B1C6F"/>
    <w:rPr>
      <w:i/>
      <w:iCs/>
    </w:rPr>
  </w:style>
  <w:style w:type="paragraph" w:styleId="NoSpacing">
    <w:name w:val="No Spacing"/>
    <w:link w:val="NoSpacingChar"/>
    <w:uiPriority w:val="1"/>
    <w:qFormat/>
    <w:rsid w:val="002B1C6F"/>
    <w:pPr>
      <w:spacing w:after="0" w:line="240" w:lineRule="auto"/>
    </w:pPr>
  </w:style>
  <w:style w:type="paragraph" w:styleId="Quote">
    <w:name w:val="Quote"/>
    <w:basedOn w:val="Normal"/>
    <w:next w:val="Normal"/>
    <w:link w:val="QuoteChar"/>
    <w:uiPriority w:val="29"/>
    <w:qFormat/>
    <w:rsid w:val="002B1C6F"/>
    <w:rPr>
      <w:i/>
      <w:iCs/>
      <w:color w:val="000000" w:themeColor="text1"/>
    </w:rPr>
  </w:style>
  <w:style w:type="character" w:customStyle="1" w:styleId="QuoteChar">
    <w:name w:val="Quote Char"/>
    <w:basedOn w:val="DefaultParagraphFont"/>
    <w:link w:val="Quote"/>
    <w:uiPriority w:val="29"/>
    <w:rsid w:val="002B1C6F"/>
    <w:rPr>
      <w:i/>
      <w:iCs/>
      <w:color w:val="000000" w:themeColor="text1"/>
    </w:rPr>
  </w:style>
  <w:style w:type="character" w:styleId="SubtleEmphasis">
    <w:name w:val="Subtle Emphasis"/>
    <w:basedOn w:val="DefaultParagraphFont"/>
    <w:uiPriority w:val="19"/>
    <w:qFormat/>
    <w:rsid w:val="002B1C6F"/>
    <w:rPr>
      <w:i/>
      <w:iCs/>
      <w:color w:val="808080" w:themeColor="text1" w:themeTint="7F"/>
    </w:rPr>
  </w:style>
  <w:style w:type="character" w:styleId="SubtleReference">
    <w:name w:val="Subtle Reference"/>
    <w:basedOn w:val="DefaultParagraphFont"/>
    <w:uiPriority w:val="31"/>
    <w:qFormat/>
    <w:rsid w:val="002B1C6F"/>
    <w:rPr>
      <w:smallCaps/>
      <w:color w:val="A8B97F" w:themeColor="accent2"/>
      <w:u w:val="single"/>
    </w:rPr>
  </w:style>
  <w:style w:type="character" w:styleId="BookTitle">
    <w:name w:val="Book Title"/>
    <w:basedOn w:val="DefaultParagraphFont"/>
    <w:uiPriority w:val="33"/>
    <w:qFormat/>
    <w:rsid w:val="002B1C6F"/>
    <w:rPr>
      <w:b/>
      <w:bCs/>
      <w:smallCaps/>
      <w:spacing w:val="5"/>
    </w:rPr>
  </w:style>
  <w:style w:type="paragraph" w:styleId="TOCHeading">
    <w:name w:val="TOC Heading"/>
    <w:basedOn w:val="Heading1"/>
    <w:next w:val="Normal"/>
    <w:uiPriority w:val="39"/>
    <w:semiHidden/>
    <w:unhideWhenUsed/>
    <w:qFormat/>
    <w:rsid w:val="002B1C6F"/>
    <w:pPr>
      <w:outlineLvl w:val="9"/>
    </w:pPr>
  </w:style>
  <w:style w:type="paragraph" w:styleId="ListParagraph">
    <w:name w:val="List Paragraph"/>
    <w:basedOn w:val="Normal"/>
    <w:uiPriority w:val="34"/>
    <w:qFormat/>
    <w:rsid w:val="002B1C6F"/>
    <w:pPr>
      <w:ind w:left="720"/>
      <w:contextualSpacing/>
    </w:pPr>
  </w:style>
  <w:style w:type="paragraph" w:styleId="BodyText">
    <w:name w:val="Body Text"/>
    <w:basedOn w:val="Normal"/>
    <w:link w:val="BodyTextChar"/>
    <w:uiPriority w:val="99"/>
    <w:unhideWhenUsed/>
    <w:rsid w:val="001531D6"/>
    <w:rPr>
      <w:i/>
      <w:iCs/>
    </w:rPr>
  </w:style>
  <w:style w:type="character" w:customStyle="1" w:styleId="BodyTextChar">
    <w:name w:val="Body Text Char"/>
    <w:basedOn w:val="DefaultParagraphFont"/>
    <w:link w:val="BodyText"/>
    <w:uiPriority w:val="99"/>
    <w:rsid w:val="001531D6"/>
    <w:rPr>
      <w:i/>
      <w:iCs/>
    </w:rPr>
  </w:style>
  <w:style w:type="character" w:customStyle="1" w:styleId="NoSpacingChar">
    <w:name w:val="No Spacing Char"/>
    <w:basedOn w:val="DefaultParagraphFont"/>
    <w:link w:val="NoSpacing"/>
    <w:uiPriority w:val="1"/>
    <w:rsid w:val="008D4E4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051512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researchleap.com/cryptocurrency-framework-diagnostics-from-islamic-finance-perspective-a-new-insight-of-bitcoin-system-transaction/" TargetMode="External"/><Relationship Id="rId18" Type="http://schemas.openxmlformats.org/officeDocument/2006/relationships/image" Target="media/image4.jpg"/><Relationship Id="rId26" Type="http://schemas.openxmlformats.org/officeDocument/2006/relationships/hyperlink" Target="http://bitcoin.stackexchange.com/questions/10479/what-is-the-merkle-root" TargetMode="External"/><Relationship Id="rId39" Type="http://schemas.openxmlformats.org/officeDocument/2006/relationships/image" Target="media/image14.png"/><Relationship Id="rId21" Type="http://schemas.openxmlformats.org/officeDocument/2006/relationships/image" Target="media/image6.png"/><Relationship Id="rId34" Type="http://schemas.openxmlformats.org/officeDocument/2006/relationships/hyperlink" Target="https://creativecommons.org/licenses/by-nc/3.0/" TargetMode="External"/><Relationship Id="rId42" Type="http://schemas.openxmlformats.org/officeDocument/2006/relationships/image" Target="media/image17.png"/><Relationship Id="rId47" Type="http://schemas.openxmlformats.org/officeDocument/2006/relationships/image" Target="media/image22.png"/><Relationship Id="rId50" Type="http://schemas.openxmlformats.org/officeDocument/2006/relationships/hyperlink" Target="http://www.allwhitebackground.com/red-background.html" TargetMode="External"/><Relationship Id="rId55" Type="http://schemas.openxmlformats.org/officeDocument/2006/relationships/hyperlink" Target="https://creativecommons.org/licenses/by-nc/3.0/" TargetMode="Externa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hyperlink" Target="https://researchleap.com/cryptocurrency-framework-diagnostics-from-islamic-finance-perspective-a-new-insight-of-bitcoin-system-transaction/" TargetMode="External"/><Relationship Id="rId20" Type="http://schemas.openxmlformats.org/officeDocument/2006/relationships/image" Target="media/image5.png"/><Relationship Id="rId29" Type="http://schemas.openxmlformats.org/officeDocument/2006/relationships/hyperlink" Target="http://bitcoin.stackexchange.com/questions/10479/what-is-the-merkle-root" TargetMode="External"/><Relationship Id="rId41" Type="http://schemas.openxmlformats.org/officeDocument/2006/relationships/image" Target="media/image16.png"/><Relationship Id="rId54" Type="http://schemas.openxmlformats.org/officeDocument/2006/relationships/hyperlink" Target="http://www.allwhitebackground.com/red-background.html" TargetMode="Externa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image" Target="media/image9.png"/><Relationship Id="rId32" Type="http://schemas.openxmlformats.org/officeDocument/2006/relationships/hyperlink" Target="https://www.iphonemod.net/chaos-computer-club-claims-it-can-reproduce-fingerprints-from-peoples-public-photos.html" TargetMode="External"/><Relationship Id="rId37" Type="http://schemas.openxmlformats.org/officeDocument/2006/relationships/hyperlink" Target="https://creativecommons.org/licenses/by-nc/3.0/" TargetMode="External"/><Relationship Id="rId40" Type="http://schemas.openxmlformats.org/officeDocument/2006/relationships/image" Target="media/image15.png"/><Relationship Id="rId45" Type="http://schemas.openxmlformats.org/officeDocument/2006/relationships/image" Target="media/image20.png"/><Relationship Id="rId53" Type="http://schemas.openxmlformats.org/officeDocument/2006/relationships/image" Target="media/image25.jpeg"/><Relationship Id="rId58" Type="http://schemas.openxmlformats.org/officeDocument/2006/relationships/footer" Target="footer1.xml"/><Relationship Id="rId5" Type="http://schemas.openxmlformats.org/officeDocument/2006/relationships/styles" Target="styles.xml"/><Relationship Id="rId15" Type="http://schemas.openxmlformats.org/officeDocument/2006/relationships/image" Target="media/image3.png"/><Relationship Id="rId23" Type="http://schemas.openxmlformats.org/officeDocument/2006/relationships/image" Target="media/image8.png"/><Relationship Id="rId28" Type="http://schemas.openxmlformats.org/officeDocument/2006/relationships/image" Target="media/image10.png"/><Relationship Id="rId36" Type="http://schemas.openxmlformats.org/officeDocument/2006/relationships/hyperlink" Target="https://www.iphonemod.net/chaos-computer-club-claims-it-can-reproduce-fingerprints-from-peoples-public-photos.html" TargetMode="External"/><Relationship Id="rId49" Type="http://schemas.openxmlformats.org/officeDocument/2006/relationships/image" Target="media/image24.jpeg"/><Relationship Id="rId57" Type="http://schemas.openxmlformats.org/officeDocument/2006/relationships/image" Target="media/image27.png"/><Relationship Id="rId61" Type="http://schemas.openxmlformats.org/officeDocument/2006/relationships/theme" Target="theme/theme1.xml"/><Relationship Id="rId10" Type="http://schemas.openxmlformats.org/officeDocument/2006/relationships/image" Target="media/image1.jpeg"/><Relationship Id="rId19" Type="http://schemas.openxmlformats.org/officeDocument/2006/relationships/hyperlink" Target="https://www.bitcoin-gr.org/31-%CE%BF%CE%BA%CF%84%CF%89%CE%B2%CF%81%CE%AF%CE%BF%CF%85-%CE%BF-satoshi-nakamoto-%CE%B4%CE%B7%CE%BC%CE%BF%CF%83%CE%B9%CE%B5%CF%8D%CE%B5%CE%B9-%CF%84%CE%BF-white-paper-%CF%84%CE%BF%CF%85-bitcoin/" TargetMode="External"/><Relationship Id="rId31" Type="http://schemas.openxmlformats.org/officeDocument/2006/relationships/image" Target="media/image11.jpg"/><Relationship Id="rId44" Type="http://schemas.openxmlformats.org/officeDocument/2006/relationships/image" Target="media/image19.png"/><Relationship Id="rId52" Type="http://schemas.openxmlformats.org/officeDocument/2006/relationships/hyperlink" Target="https://creativecommons.org/licenses/by-nc/3.0/" TargetMode="External"/><Relationship Id="rId60" Type="http://schemas.openxmlformats.org/officeDocument/2006/relationships/glossaryDocument" Target="glossary/document.xm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hyperlink" Target="https://creativecommons.org/licenses/by/3.0/" TargetMode="External"/><Relationship Id="rId22" Type="http://schemas.openxmlformats.org/officeDocument/2006/relationships/image" Target="media/image7.png"/><Relationship Id="rId27" Type="http://schemas.openxmlformats.org/officeDocument/2006/relationships/hyperlink" Target="https://creativecommons.org/licenses/by-sa/3.0/" TargetMode="External"/><Relationship Id="rId30" Type="http://schemas.openxmlformats.org/officeDocument/2006/relationships/hyperlink" Target="https://creativecommons.org/licenses/by-sa/3.0/" TargetMode="External"/><Relationship Id="rId35" Type="http://schemas.openxmlformats.org/officeDocument/2006/relationships/image" Target="media/image12.jpeg"/><Relationship Id="rId43" Type="http://schemas.openxmlformats.org/officeDocument/2006/relationships/image" Target="media/image18.png"/><Relationship Id="rId48" Type="http://schemas.openxmlformats.org/officeDocument/2006/relationships/image" Target="media/image23.png"/><Relationship Id="rId56" Type="http://schemas.openxmlformats.org/officeDocument/2006/relationships/image" Target="media/image26.png"/><Relationship Id="rId8" Type="http://schemas.openxmlformats.org/officeDocument/2006/relationships/footnotes" Target="footnotes.xml"/><Relationship Id="rId51" Type="http://schemas.openxmlformats.org/officeDocument/2006/relationships/hyperlink" Target="http://www.allwhitebackground.com/red-background.html" TargetMode="External"/><Relationship Id="rId3" Type="http://schemas.openxmlformats.org/officeDocument/2006/relationships/customXml" Target="../customXml/item3.xml"/><Relationship Id="rId12" Type="http://schemas.openxmlformats.org/officeDocument/2006/relationships/hyperlink" Target="https://researchleap.com/cryptocurrency-framework-diagnostics-from-islamic-finance-perspective-a-new-insight-of-bitcoin-system-transaction/" TargetMode="External"/><Relationship Id="rId17" Type="http://schemas.openxmlformats.org/officeDocument/2006/relationships/hyperlink" Target="https://creativecommons.org/licenses/by/3.0/" TargetMode="External"/><Relationship Id="rId25" Type="http://schemas.openxmlformats.org/officeDocument/2006/relationships/hyperlink" Target="http://bitcoin.stackexchange.com/questions/10479/what-is-the-merkle-root" TargetMode="External"/><Relationship Id="rId33" Type="http://schemas.openxmlformats.org/officeDocument/2006/relationships/hyperlink" Target="https://www.iphonemod.net/chaos-computer-club-claims-it-can-reproduce-fingerprints-from-peoples-public-photos.html" TargetMode="External"/><Relationship Id="rId38" Type="http://schemas.openxmlformats.org/officeDocument/2006/relationships/image" Target="media/image13.png"/><Relationship Id="rId46" Type="http://schemas.openxmlformats.org/officeDocument/2006/relationships/image" Target="media/image21.png"/><Relationship Id="rId59"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djma\AppData\Local\Microsoft\Office\16.0\DTS\en-US%7bCD909B89-0390-4FD8-BA5E-A948BFD21A0A%7d\%7b0FD7CFF6-BDB2-476E-A903-687E4B0E0202%7dtf02835058_win32.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202DC1F92FDD4DF89C15BE20BB097ED2"/>
        <w:category>
          <w:name w:val="General"/>
          <w:gallery w:val="placeholder"/>
        </w:category>
        <w:types>
          <w:type w:val="bbPlcHdr"/>
        </w:types>
        <w:behaviors>
          <w:behavior w:val="content"/>
        </w:behaviors>
        <w:guid w:val="{CDAC5234-75E1-4E54-9EBF-69221BC7E2D4}"/>
      </w:docPartPr>
      <w:docPartBody>
        <w:p w:rsidR="00DC208E" w:rsidRDefault="00F84BEE" w:rsidP="00F84BEE">
          <w:pPr>
            <w:pStyle w:val="202DC1F92FDD4DF89C15BE20BB097ED2"/>
          </w:pPr>
          <w:r>
            <w:rPr>
              <w:rFonts w:asciiTheme="majorHAnsi" w:hAnsiTheme="majorHAnsi"/>
              <w:color w:val="FFFFFF" w:themeColor="background1"/>
              <w:sz w:val="96"/>
              <w:szCs w:val="96"/>
            </w:rPr>
            <w:t>[Document title]</w:t>
          </w:r>
        </w:p>
      </w:docPartBody>
    </w:docPart>
    <w:docPart>
      <w:docPartPr>
        <w:name w:val="CD855E04CD0D403EBCB2224B05177693"/>
        <w:category>
          <w:name w:val="General"/>
          <w:gallery w:val="placeholder"/>
        </w:category>
        <w:types>
          <w:type w:val="bbPlcHdr"/>
        </w:types>
        <w:behaviors>
          <w:behavior w:val="content"/>
        </w:behaviors>
        <w:guid w:val="{EFD41738-C5A3-43FD-9182-559DABE59D1D}"/>
      </w:docPartPr>
      <w:docPartBody>
        <w:p w:rsidR="00DC208E" w:rsidRDefault="00F84BEE" w:rsidP="00F84BEE">
          <w:pPr>
            <w:pStyle w:val="CD855E04CD0D403EBCB2224B05177693"/>
          </w:pPr>
          <w:r>
            <w:rPr>
              <w:color w:val="FFFFFF" w:themeColor="background1"/>
              <w:sz w:val="28"/>
              <w:szCs w:val="28"/>
            </w:rPr>
            <w:t>[Author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84BEE"/>
    <w:rsid w:val="00DC208E"/>
    <w:rsid w:val="00F84BE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202DC1F92FDD4DF89C15BE20BB097ED2">
    <w:name w:val="202DC1F92FDD4DF89C15BE20BB097ED2"/>
    <w:rsid w:val="00F84BEE"/>
  </w:style>
  <w:style w:type="paragraph" w:customStyle="1" w:styleId="CD855E04CD0D403EBCB2224B05177693">
    <w:name w:val="CD855E04CD0D403EBCB2224B05177693"/>
    <w:rsid w:val="00F84BE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Metropolitan">
  <a:themeElements>
    <a:clrScheme name="Metropolitan">
      <a:dk1>
        <a:sysClr val="windowText" lastClr="000000"/>
      </a:dk1>
      <a:lt1>
        <a:sysClr val="window" lastClr="FFFFFF"/>
      </a:lt1>
      <a:dk2>
        <a:srgbClr val="162F33"/>
      </a:dk2>
      <a:lt2>
        <a:srgbClr val="EAF0E0"/>
      </a:lt2>
      <a:accent1>
        <a:srgbClr val="50B4C8"/>
      </a:accent1>
      <a:accent2>
        <a:srgbClr val="A8B97F"/>
      </a:accent2>
      <a:accent3>
        <a:srgbClr val="9B9256"/>
      </a:accent3>
      <a:accent4>
        <a:srgbClr val="657689"/>
      </a:accent4>
      <a:accent5>
        <a:srgbClr val="7A855D"/>
      </a:accent5>
      <a:accent6>
        <a:srgbClr val="84AC9D"/>
      </a:accent6>
      <a:hlink>
        <a:srgbClr val="2370CD"/>
      </a:hlink>
      <a:folHlink>
        <a:srgbClr val="877589"/>
      </a:folHlink>
    </a:clrScheme>
    <a:fontScheme name="Metropolitan">
      <a:majorFont>
        <a:latin typeface="Calibri Light"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Light"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Metropolitan">
      <a:fillStyleLst>
        <a:solidFill>
          <a:schemeClr val="phClr"/>
        </a:solidFill>
        <a:gradFill rotWithShape="1">
          <a:gsLst>
            <a:gs pos="0">
              <a:schemeClr val="phClr">
                <a:tint val="70000"/>
                <a:satMod val="100000"/>
                <a:lumMod val="110000"/>
              </a:schemeClr>
            </a:gs>
            <a:gs pos="50000">
              <a:schemeClr val="phClr">
                <a:tint val="75000"/>
                <a:satMod val="101000"/>
                <a:lumMod val="105000"/>
              </a:schemeClr>
            </a:gs>
            <a:gs pos="100000">
              <a:schemeClr val="phClr">
                <a:tint val="82000"/>
                <a:satMod val="104000"/>
                <a:lumMod val="105000"/>
              </a:schemeClr>
            </a:gs>
          </a:gsLst>
          <a:lin ang="2700000" scaled="0"/>
        </a:gradFill>
        <a:gradFill rotWithShape="1">
          <a:gsLst>
            <a:gs pos="0">
              <a:schemeClr val="phClr">
                <a:tint val="97000"/>
                <a:satMod val="100000"/>
                <a:lumMod val="102000"/>
              </a:schemeClr>
            </a:gs>
            <a:gs pos="50000">
              <a:schemeClr val="phClr">
                <a:shade val="100000"/>
                <a:satMod val="100000"/>
                <a:lumMod val="100000"/>
              </a:schemeClr>
            </a:gs>
            <a:gs pos="100000">
              <a:schemeClr val="phClr">
                <a:shade val="80000"/>
                <a:satMod val="100000"/>
                <a:lumMod val="99000"/>
              </a:schemeClr>
            </a:gs>
          </a:gsLst>
          <a:lin ang="2700000" scaled="0"/>
        </a:gradFill>
      </a:fillStyleLst>
      <a:lnStyleLst>
        <a:ln w="9525" cap="flat" cmpd="sng" algn="ctr">
          <a:solidFill>
            <a:schemeClr val="phClr"/>
          </a:solidFill>
          <a:prstDash val="solid"/>
        </a:ln>
        <a:ln w="12700" cap="flat" cmpd="sng" algn="ctr">
          <a:solidFill>
            <a:schemeClr val="phClr"/>
          </a:solidFill>
          <a:prstDash val="solid"/>
        </a:ln>
        <a:ln w="19050" cap="flat" cmpd="sng" algn="ctr">
          <a:solidFill>
            <a:schemeClr val="phClr"/>
          </a:solidFill>
          <a:prstDash val="solid"/>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solidFill>
          <a:schemeClr val="phClr">
            <a:shade val="95000"/>
            <a:satMod val="170000"/>
          </a:schemeClr>
        </a:solidFill>
      </a:bgFillStyleLst>
    </a:fmtScheme>
  </a:themeElements>
  <a:objectDefaults/>
  <a:extraClrSchemeLst/>
  <a:extLst>
    <a:ext uri="{05A4C25C-085E-4340-85A3-A5531E510DB2}">
      <thm15:themeFamily xmlns:thm15="http://schemas.microsoft.com/office/thememl/2012/main" name="Metropolitan" id="{4C5440D6-04D2-4954-96CF-F251137069B2}" vid="{79CFCA13-9412-4290-BB4B-85112F88857B}"/>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1B421B256B47FE41B69D01681C58D473" ma:contentTypeVersion="0" ma:contentTypeDescription="Create a new document." ma:contentTypeScope="" ma:versionID="e58a967b9da80369ff7800500e85b959">
  <xsd:schema xmlns:xsd="http://www.w3.org/2001/XMLSchema" xmlns:xs="http://www.w3.org/2001/XMLSchema" xmlns:p="http://schemas.microsoft.com/office/2006/metadata/properties" targetNamespace="http://schemas.microsoft.com/office/2006/metadata/properties" ma:root="true" ma:fieldsID="5319e0a9ed39909fdcf49bff7d91bd01">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6699F7B9-22A5-4198-9F8C-18B1BF210167}">
  <ds:schemaRefs>
    <ds:schemaRef ds:uri="http://schemas.microsoft.com/sharepoint/v3/contenttype/forms"/>
  </ds:schemaRefs>
</ds:datastoreItem>
</file>

<file path=customXml/itemProps2.xml><?xml version="1.0" encoding="utf-8"?>
<ds:datastoreItem xmlns:ds="http://schemas.openxmlformats.org/officeDocument/2006/customXml" ds:itemID="{357FB31D-432E-4E4A-8244-00E29B074E2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3.xml><?xml version="1.0" encoding="utf-8"?>
<ds:datastoreItem xmlns:ds="http://schemas.openxmlformats.org/officeDocument/2006/customXml" ds:itemID="{1B696EDC-9D03-4D12-8321-462C16C966A8}">
  <ds:schemaRefs>
    <ds:schemaRef ds:uri="http://purl.org/dc/terms/"/>
    <ds:schemaRef ds:uri="http://schemas.openxmlformats.org/package/2006/metadata/core-properties"/>
    <ds:schemaRef ds:uri="http://schemas.microsoft.com/office/2006/documentManagement/types"/>
    <ds:schemaRef ds:uri="http://schemas.microsoft.com/office/infopath/2007/PartnerControls"/>
    <ds:schemaRef ds:uri="http://purl.org/dc/elements/1.1/"/>
    <ds:schemaRef ds:uri="http://schemas.microsoft.com/office/2006/metadata/properties"/>
    <ds:schemaRef ds:uri="http://www.w3.org/XML/1998/namespace"/>
    <ds:schemaRef ds:uri="http://purl.org/dc/dcmitype/"/>
  </ds:schemaRefs>
</ds:datastoreItem>
</file>

<file path=docProps/app.xml><?xml version="1.0" encoding="utf-8"?>
<Properties xmlns="http://schemas.openxmlformats.org/officeDocument/2006/extended-properties" xmlns:vt="http://schemas.openxmlformats.org/officeDocument/2006/docPropsVTypes">
  <Template>{0FD7CFF6-BDB2-476E-A903-687E4B0E0202}tf02835058_win32.dotx</Template>
  <TotalTime>3033</TotalTime>
  <Pages>28</Pages>
  <Words>3728</Words>
  <Characters>21250</Characters>
  <Application>Microsoft Office Word</Application>
  <DocSecurity>0</DocSecurity>
  <Lines>177</Lines>
  <Paragraphs>49</Paragraphs>
  <ScaleCrop>false</ScaleCrop>
  <HeadingPairs>
    <vt:vector size="2" baseType="variant">
      <vt:variant>
        <vt:lpstr>Title</vt:lpstr>
      </vt:variant>
      <vt:variant>
        <vt:i4>1</vt:i4>
      </vt:variant>
    </vt:vector>
  </HeadingPairs>
  <TitlesOfParts>
    <vt:vector size="1" baseType="lpstr">
      <vt:lpstr>Andy Martinez’s Cybersecurity Portfolio</vt:lpstr>
    </vt:vector>
  </TitlesOfParts>
  <Company/>
  <LinksUpToDate>false</LinksUpToDate>
  <CharactersWithSpaces>24929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Andy Martinez’s Cybersecurity Portfolio</dc:title>
  <dc:subject/>
  <dc:creator>Andy Martinez</dc:creator>
  <cp:keywords/>
  <dc:description/>
  <cp:lastModifiedBy>andy.martinez4-W208095686</cp:lastModifiedBy>
  <cp:revision>35</cp:revision>
  <dcterms:created xsi:type="dcterms:W3CDTF">2021-05-06T18:49:00Z</dcterms:created>
  <dcterms:modified xsi:type="dcterms:W3CDTF">2021-05-20T01:02:00Z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0x0101001B421B256B47FE41B69D01681C58D473</vt:lpwstr>
  </property>
</Properties>
</file>